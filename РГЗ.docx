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A4F03F" w14:textId="77777777" w:rsidR="00F30A20" w:rsidRPr="00F30A20" w:rsidRDefault="00F30A20" w:rsidP="00F30A20">
      <w:pPr>
        <w:spacing w:before="240" w:line="240" w:lineRule="auto"/>
        <w:jc w:val="center"/>
        <w:rPr>
          <w:rFonts w:cs="Times New Roman"/>
          <w:b/>
          <w:szCs w:val="28"/>
        </w:rPr>
      </w:pPr>
      <w:r w:rsidRPr="00F30A20">
        <w:rPr>
          <w:rFonts w:cs="Times New Roman"/>
          <w:b/>
          <w:szCs w:val="28"/>
        </w:rPr>
        <w:t>МИНИСТЕРСТВО НАУКИ И ВЫСШЕГО ОБРАЗОВАНИЯ РФ</w:t>
      </w:r>
      <w:r w:rsidRPr="00F30A20">
        <w:rPr>
          <w:rFonts w:cs="Times New Roman"/>
          <w:b/>
          <w:szCs w:val="28"/>
        </w:rPr>
        <w:br/>
        <w:t>ФЕДЕРАЛЬНОЕ ГОСУДАРСТВЕННОЕ БЮДЖЕТНОЕ ОБРАЗОВАТЕЛЬНОЕ УЧРЕЖДЕНИЕ</w:t>
      </w:r>
      <w:r w:rsidRPr="00F30A20">
        <w:rPr>
          <w:rFonts w:cs="Times New Roman"/>
          <w:b/>
          <w:szCs w:val="28"/>
        </w:rPr>
        <w:br/>
        <w:t>ВЫСШЕГО ОБРАЗОВАНИЯ</w:t>
      </w:r>
      <w:r w:rsidRPr="00F30A20">
        <w:rPr>
          <w:rFonts w:cs="Times New Roman"/>
          <w:b/>
          <w:szCs w:val="28"/>
        </w:rPr>
        <w:br/>
        <w:t>«БЕЛГОРОДСКИЙ ГОСУДАРСТВЕННЫЙ</w:t>
      </w:r>
      <w:r w:rsidRPr="00F30A20">
        <w:rPr>
          <w:rFonts w:cs="Times New Roman"/>
          <w:b/>
          <w:szCs w:val="28"/>
        </w:rPr>
        <w:br/>
        <w:t>ТЕХНОЛОГИЧЕСКИЙ УНИВЕРСИТЕТ им. В.Г.ШУХОВА»</w:t>
      </w:r>
      <w:r w:rsidRPr="00F30A20">
        <w:rPr>
          <w:rFonts w:cs="Times New Roman"/>
          <w:b/>
          <w:szCs w:val="28"/>
        </w:rPr>
        <w:br/>
        <w:t xml:space="preserve">(БГТУ им. </w:t>
      </w:r>
      <w:proofErr w:type="spellStart"/>
      <w:r w:rsidRPr="00F30A20">
        <w:rPr>
          <w:rFonts w:cs="Times New Roman"/>
          <w:b/>
          <w:szCs w:val="28"/>
        </w:rPr>
        <w:t>В.Г.Шухова</w:t>
      </w:r>
      <w:proofErr w:type="spellEnd"/>
      <w:r w:rsidRPr="00F30A20">
        <w:rPr>
          <w:rFonts w:cs="Times New Roman"/>
          <w:b/>
          <w:szCs w:val="28"/>
        </w:rPr>
        <w:t>)</w:t>
      </w:r>
    </w:p>
    <w:p w14:paraId="0FA19541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44E79576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035DA836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3B0AD903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2A34272D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2DCFB015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69BBC371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17D91FC0" w14:textId="3D660B4B" w:rsidR="00E7378C" w:rsidRDefault="00A65460" w:rsidP="00B35056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Расчетно-графическое задание</w:t>
      </w:r>
      <w:r w:rsidR="00F30A20" w:rsidRPr="00F30A20">
        <w:rPr>
          <w:rFonts w:cs="Times New Roman"/>
          <w:szCs w:val="28"/>
        </w:rPr>
        <w:br/>
        <w:t xml:space="preserve">дисциплина: </w:t>
      </w:r>
    </w:p>
    <w:p w14:paraId="16CE434D" w14:textId="1A4B53A8" w:rsidR="00F30A20" w:rsidRDefault="00476455" w:rsidP="00CC6FDC">
      <w:pPr>
        <w:jc w:val="center"/>
        <w:rPr>
          <w:rFonts w:cs="Times New Roman"/>
          <w:szCs w:val="28"/>
        </w:rPr>
      </w:pPr>
      <w:r w:rsidRPr="00476455">
        <w:rPr>
          <w:rFonts w:cs="Times New Roman"/>
          <w:szCs w:val="28"/>
        </w:rPr>
        <w:t xml:space="preserve">Технологии </w:t>
      </w:r>
      <w:proofErr w:type="spellStart"/>
      <w:r w:rsidRPr="00476455">
        <w:rPr>
          <w:rFonts w:cs="Times New Roman"/>
          <w:szCs w:val="28"/>
        </w:rPr>
        <w:t>web</w:t>
      </w:r>
      <w:proofErr w:type="spellEnd"/>
      <w:r w:rsidRPr="00476455">
        <w:rPr>
          <w:rFonts w:cs="Times New Roman"/>
          <w:szCs w:val="28"/>
        </w:rPr>
        <w:t>-программирования</w:t>
      </w:r>
      <w:r w:rsidR="00F30A20" w:rsidRPr="00F30A20">
        <w:rPr>
          <w:rFonts w:cs="Times New Roman"/>
          <w:szCs w:val="28"/>
        </w:rPr>
        <w:br/>
      </w:r>
    </w:p>
    <w:p w14:paraId="2F39F15E" w14:textId="5CED7FAF" w:rsidR="00CC6FDC" w:rsidRDefault="00CC6FDC" w:rsidP="00CC6FDC">
      <w:pPr>
        <w:jc w:val="center"/>
        <w:rPr>
          <w:rFonts w:cs="Times New Roman"/>
          <w:szCs w:val="28"/>
        </w:rPr>
      </w:pPr>
    </w:p>
    <w:p w14:paraId="3C99D7F5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74FE9776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66058951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7D71E793" w14:textId="1DE8D0DC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07A15374" w14:textId="530B4036" w:rsidR="00476455" w:rsidRDefault="00476455" w:rsidP="00F30A20">
      <w:pPr>
        <w:spacing w:line="240" w:lineRule="auto"/>
        <w:jc w:val="center"/>
        <w:rPr>
          <w:rFonts w:cs="Times New Roman"/>
          <w:szCs w:val="28"/>
        </w:rPr>
      </w:pPr>
    </w:p>
    <w:p w14:paraId="71AB44DC" w14:textId="77777777" w:rsidR="00476455" w:rsidRDefault="00476455" w:rsidP="00F30A20">
      <w:pPr>
        <w:spacing w:line="240" w:lineRule="auto"/>
        <w:jc w:val="center"/>
        <w:rPr>
          <w:rFonts w:cs="Times New Roman"/>
          <w:szCs w:val="28"/>
        </w:rPr>
      </w:pPr>
    </w:p>
    <w:p w14:paraId="15CDFBF9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1A4845D1" w14:textId="77777777" w:rsidR="00F30A20" w:rsidRP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61AB2BE7" w14:textId="77E72CCD" w:rsidR="00F30A20" w:rsidRPr="00476455" w:rsidRDefault="00F30A20" w:rsidP="00F30A20">
      <w:pPr>
        <w:spacing w:line="240" w:lineRule="auto"/>
        <w:jc w:val="right"/>
        <w:rPr>
          <w:rFonts w:cs="Times New Roman"/>
          <w:szCs w:val="28"/>
        </w:rPr>
      </w:pPr>
      <w:r w:rsidRPr="00F30A20">
        <w:rPr>
          <w:rFonts w:cs="Times New Roman"/>
          <w:szCs w:val="28"/>
        </w:rPr>
        <w:t>Выполнил: ст. группы</w:t>
      </w:r>
      <w:r w:rsidR="00831B6B">
        <w:rPr>
          <w:rFonts w:cs="Times New Roman"/>
          <w:szCs w:val="28"/>
        </w:rPr>
        <w:t xml:space="preserve"> ВТ-</w:t>
      </w:r>
      <w:r w:rsidR="00B35056" w:rsidRPr="00B35056">
        <w:rPr>
          <w:rFonts w:cs="Times New Roman"/>
          <w:szCs w:val="28"/>
        </w:rPr>
        <w:t>4</w:t>
      </w:r>
      <w:r w:rsidR="00831B6B">
        <w:rPr>
          <w:rFonts w:cs="Times New Roman"/>
          <w:szCs w:val="28"/>
        </w:rPr>
        <w:t>1</w:t>
      </w:r>
      <w:r w:rsidRPr="00F30A20">
        <w:rPr>
          <w:rFonts w:cs="Times New Roman"/>
          <w:szCs w:val="28"/>
        </w:rPr>
        <w:t xml:space="preserve"> </w:t>
      </w:r>
      <w:r w:rsidRPr="00F30A20">
        <w:rPr>
          <w:rFonts w:cs="Times New Roman"/>
          <w:szCs w:val="28"/>
        </w:rPr>
        <w:br/>
      </w:r>
      <w:r w:rsidR="00831B6B">
        <w:rPr>
          <w:rFonts w:cs="Times New Roman"/>
          <w:szCs w:val="28"/>
        </w:rPr>
        <w:t>Фаракшин Н. Р.</w:t>
      </w:r>
      <w:r w:rsidRPr="00F30A20">
        <w:rPr>
          <w:rFonts w:cs="Times New Roman"/>
          <w:szCs w:val="28"/>
        </w:rPr>
        <w:br/>
        <w:t>Проверил:</w:t>
      </w:r>
      <w:r w:rsidR="00476455" w:rsidRPr="00476455">
        <w:rPr>
          <w:rFonts w:cs="Times New Roman"/>
          <w:szCs w:val="28"/>
        </w:rPr>
        <w:t xml:space="preserve"> </w:t>
      </w:r>
      <w:r w:rsidR="00476455">
        <w:rPr>
          <w:rFonts w:cs="Times New Roman"/>
          <w:szCs w:val="28"/>
        </w:rPr>
        <w:t xml:space="preserve">ст. пр. </w:t>
      </w:r>
      <w:proofErr w:type="spellStart"/>
      <w:r w:rsidR="00476455">
        <w:rPr>
          <w:rFonts w:cs="Times New Roman"/>
          <w:szCs w:val="28"/>
        </w:rPr>
        <w:t>Картамышев</w:t>
      </w:r>
      <w:proofErr w:type="spellEnd"/>
      <w:r w:rsidR="00476455">
        <w:rPr>
          <w:rFonts w:cs="Times New Roman"/>
          <w:szCs w:val="28"/>
        </w:rPr>
        <w:t xml:space="preserve"> С.В.</w:t>
      </w:r>
    </w:p>
    <w:p w14:paraId="7EC039F8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2F7CE55E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65780DCE" w14:textId="7AAE9C8B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49B67CB0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78DA5881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6B8254A2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01F5A9CA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487F6341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5A0F8949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211289BE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5F3AF7CB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7441024E" w14:textId="77777777" w:rsidR="00F30A20" w:rsidRDefault="00F30A20" w:rsidP="00F30A20">
      <w:pPr>
        <w:spacing w:line="240" w:lineRule="auto"/>
        <w:jc w:val="center"/>
        <w:rPr>
          <w:rFonts w:cs="Times New Roman"/>
          <w:szCs w:val="28"/>
        </w:rPr>
      </w:pPr>
    </w:p>
    <w:p w14:paraId="14424E96" w14:textId="3CB9EA01" w:rsidR="00DE7806" w:rsidRDefault="00F30A20" w:rsidP="00CC6FDC">
      <w:pPr>
        <w:spacing w:line="240" w:lineRule="auto"/>
        <w:jc w:val="center"/>
        <w:rPr>
          <w:rFonts w:cs="Times New Roman"/>
          <w:b/>
          <w:szCs w:val="28"/>
        </w:rPr>
      </w:pPr>
      <w:r w:rsidRPr="00F30A20">
        <w:rPr>
          <w:rFonts w:cs="Times New Roman"/>
          <w:b/>
          <w:szCs w:val="28"/>
        </w:rPr>
        <w:t>Белгород 20</w:t>
      </w:r>
      <w:r w:rsidR="00065426">
        <w:rPr>
          <w:rFonts w:cs="Times New Roman"/>
          <w:b/>
          <w:szCs w:val="28"/>
        </w:rPr>
        <w:t>20</w:t>
      </w:r>
    </w:p>
    <w:p w14:paraId="449AF122" w14:textId="1E8A0E81" w:rsidR="00A65460" w:rsidRDefault="00DE7806">
      <w:pPr>
        <w:spacing w:after="16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sdt>
      <w:sdtPr>
        <w:rPr>
          <w:rFonts w:ascii="Times New Roman" w:eastAsiaTheme="minorHAnsi" w:hAnsi="Times New Roman" w:cstheme="minorBidi"/>
          <w:b w:val="0"/>
          <w:bCs/>
          <w:color w:val="auto"/>
          <w:sz w:val="28"/>
          <w:szCs w:val="22"/>
          <w:lang w:eastAsia="en-US"/>
        </w:rPr>
        <w:id w:val="-1757046180"/>
        <w:docPartObj>
          <w:docPartGallery w:val="Table of Contents"/>
          <w:docPartUnique/>
        </w:docPartObj>
      </w:sdtPr>
      <w:sdtEndPr>
        <w:rPr>
          <w:b/>
        </w:rPr>
      </w:sdtEndPr>
      <w:sdtContent>
        <w:p w14:paraId="12E67BE8" w14:textId="639156EC" w:rsidR="00A65460" w:rsidRPr="00A65460" w:rsidRDefault="00A65460" w:rsidP="00A65460">
          <w:pPr>
            <w:pStyle w:val="ae"/>
            <w:jc w:val="center"/>
            <w:rPr>
              <w:rFonts w:ascii="Times New Roman" w:hAnsi="Times New Roman" w:cs="Times New Roman"/>
              <w:b w:val="0"/>
              <w:bCs/>
              <w:color w:val="auto"/>
            </w:rPr>
          </w:pPr>
          <w:r w:rsidRPr="00A65460">
            <w:rPr>
              <w:rFonts w:ascii="Times New Roman" w:hAnsi="Times New Roman" w:cs="Times New Roman"/>
              <w:b w:val="0"/>
              <w:bCs/>
              <w:color w:val="auto"/>
            </w:rPr>
            <w:t>Содержание</w:t>
          </w:r>
        </w:p>
        <w:p w14:paraId="2F2C2496" w14:textId="1B00112D" w:rsidR="00A65460" w:rsidRDefault="00B1278A"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r w:rsidR="00A65460">
            <w:rPr>
              <w:b/>
              <w:bCs/>
              <w:noProof/>
            </w:rPr>
            <w:t>Элементы оглавления не найдены.</w:t>
          </w:r>
          <w:r>
            <w:rPr>
              <w:b/>
              <w:bCs/>
              <w:noProof/>
            </w:rPr>
            <w:fldChar w:fldCharType="end"/>
          </w:r>
        </w:p>
      </w:sdtContent>
    </w:sdt>
    <w:p w14:paraId="315B33FF" w14:textId="77777777" w:rsidR="00A65460" w:rsidRDefault="00A65460">
      <w:pPr>
        <w:spacing w:after="160"/>
        <w:rPr>
          <w:rFonts w:cs="Times New Roman"/>
          <w:b/>
          <w:szCs w:val="28"/>
        </w:rPr>
      </w:pPr>
    </w:p>
    <w:p w14:paraId="43D3485B" w14:textId="77777777" w:rsidR="00A65460" w:rsidRDefault="00A65460">
      <w:pPr>
        <w:spacing w:after="160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14:paraId="5980C35C" w14:textId="0B181DD5" w:rsidR="00A65460" w:rsidRDefault="00A65460" w:rsidP="00A65460">
      <w:pPr>
        <w:pStyle w:val="1"/>
      </w:pPr>
      <w:r>
        <w:lastRenderedPageBreak/>
        <w:t>Введение</w:t>
      </w:r>
    </w:p>
    <w:p w14:paraId="08C61205" w14:textId="7BF4AB3E" w:rsidR="00226A15" w:rsidRDefault="00226A15" w:rsidP="00226A15">
      <w:r>
        <w:t>Веб-приложение сегодня – это популярный способ создания кроссплатформенных приложений с клиент-серверной архитектурой. Технология одностраничных приложений позволяет с легкостью создавать интерактивные веб-страницы и позволять пользователю взаимодействовать с ними, не ожидая перезагрузки данных, и в то же время сохраняя результаты работы на удаленном сервере. Для функционирования такого приложения необходим только веб-браузер с поддержкой современных стандартов; такой браузер можно найти практически для любой актуальной операционной системы.</w:t>
      </w:r>
    </w:p>
    <w:p w14:paraId="745A550B" w14:textId="5EF7AF8D" w:rsidR="00226A15" w:rsidRDefault="00226A15" w:rsidP="00226A15">
      <w:pPr>
        <w:pStyle w:val="1"/>
      </w:pPr>
      <w:r>
        <w:t>Цель работы</w:t>
      </w:r>
    </w:p>
    <w:p w14:paraId="5F169840" w14:textId="2D8857AB" w:rsidR="00226A15" w:rsidRDefault="00226A15" w:rsidP="00226A15">
      <w:r>
        <w:t>Целью расчетно-графического задания является создание веб-приложения и изучение в ходе выполнения следующих вопросов:</w:t>
      </w:r>
    </w:p>
    <w:p w14:paraId="62981303" w14:textId="718F7637" w:rsidR="00226A15" w:rsidRDefault="00226A15" w:rsidP="00226A15">
      <w:pPr>
        <w:pStyle w:val="a5"/>
        <w:numPr>
          <w:ilvl w:val="0"/>
          <w:numId w:val="13"/>
        </w:numPr>
      </w:pPr>
      <w:r>
        <w:t xml:space="preserve">Работа протокола передачи гипертекста </w:t>
      </w:r>
      <w:r>
        <w:rPr>
          <w:lang w:val="en-US"/>
        </w:rPr>
        <w:t>HTTP</w:t>
      </w:r>
      <w:r>
        <w:t xml:space="preserve">, языка разметки </w:t>
      </w:r>
      <w:r>
        <w:rPr>
          <w:lang w:val="en-US"/>
        </w:rPr>
        <w:t>HTML</w:t>
      </w:r>
      <w:r w:rsidRPr="00226A15">
        <w:t xml:space="preserve"> </w:t>
      </w:r>
      <w:r>
        <w:t xml:space="preserve">и </w:t>
      </w:r>
      <w:r>
        <w:rPr>
          <w:lang w:val="en-US"/>
        </w:rPr>
        <w:t>CSS</w:t>
      </w:r>
      <w:r w:rsidRPr="00226A15">
        <w:t>.</w:t>
      </w:r>
    </w:p>
    <w:p w14:paraId="27B709D4" w14:textId="18B3653C" w:rsidR="00226A15" w:rsidRDefault="00226A15" w:rsidP="00226A15">
      <w:pPr>
        <w:pStyle w:val="a5"/>
        <w:numPr>
          <w:ilvl w:val="0"/>
          <w:numId w:val="13"/>
        </w:numPr>
      </w:pPr>
      <w:r>
        <w:t xml:space="preserve">Основы </w:t>
      </w:r>
      <w:proofErr w:type="spellStart"/>
      <w:r>
        <w:t>раработки</w:t>
      </w:r>
      <w:proofErr w:type="spellEnd"/>
      <w:r>
        <w:t xml:space="preserve"> </w:t>
      </w:r>
      <w:r>
        <w:rPr>
          <w:lang w:val="en-US"/>
        </w:rPr>
        <w:t>frontend</w:t>
      </w:r>
      <w:r w:rsidRPr="00226A15">
        <w:t>-</w:t>
      </w:r>
      <w:r>
        <w:t xml:space="preserve">приложений, в частности, с использованием языка </w:t>
      </w:r>
      <w:r>
        <w:rPr>
          <w:lang w:val="en-US"/>
        </w:rPr>
        <w:t>JavaScript</w:t>
      </w:r>
      <w:r w:rsidRPr="00226A15">
        <w:t xml:space="preserve"> </w:t>
      </w:r>
      <w:r>
        <w:t xml:space="preserve">и библиотеки </w:t>
      </w:r>
      <w:r>
        <w:rPr>
          <w:lang w:val="en-US"/>
        </w:rPr>
        <w:t>React</w:t>
      </w:r>
      <w:r w:rsidRPr="00226A15">
        <w:t>.</w:t>
      </w:r>
    </w:p>
    <w:p w14:paraId="353F6977" w14:textId="18CF116A" w:rsidR="00226A15" w:rsidRPr="00226A15" w:rsidRDefault="00226A15" w:rsidP="00226A15">
      <w:pPr>
        <w:pStyle w:val="a5"/>
        <w:numPr>
          <w:ilvl w:val="0"/>
          <w:numId w:val="13"/>
        </w:numPr>
      </w:pPr>
      <w:r>
        <w:t xml:space="preserve">Основы работы технологии </w:t>
      </w:r>
      <w:r>
        <w:rPr>
          <w:lang w:val="en-US"/>
        </w:rPr>
        <w:t>Docker.</w:t>
      </w:r>
    </w:p>
    <w:p w14:paraId="5ADBE12E" w14:textId="1DC8DD8F" w:rsidR="00226A15" w:rsidRDefault="00226A15" w:rsidP="00226A15">
      <w:pPr>
        <w:pStyle w:val="a5"/>
        <w:numPr>
          <w:ilvl w:val="0"/>
          <w:numId w:val="13"/>
        </w:numPr>
      </w:pPr>
      <w:r>
        <w:t xml:space="preserve">Основы разработки </w:t>
      </w:r>
      <w:r>
        <w:rPr>
          <w:lang w:val="en-US"/>
        </w:rPr>
        <w:t>REST</w:t>
      </w:r>
      <w:r w:rsidRPr="00226A15">
        <w:t xml:space="preserve"> </w:t>
      </w:r>
      <w:r>
        <w:rPr>
          <w:lang w:val="en-US"/>
        </w:rPr>
        <w:t>API</w:t>
      </w:r>
      <w:r w:rsidRPr="00226A15">
        <w:t xml:space="preserve">, </w:t>
      </w:r>
      <w:r>
        <w:t xml:space="preserve">в частности, с помощью фреймворков </w:t>
      </w:r>
      <w:r>
        <w:rPr>
          <w:lang w:val="en-US"/>
        </w:rPr>
        <w:t>Django</w:t>
      </w:r>
      <w:r w:rsidRPr="00226A15">
        <w:t xml:space="preserve"> </w:t>
      </w:r>
      <w:r>
        <w:t xml:space="preserve">и </w:t>
      </w:r>
      <w:r>
        <w:rPr>
          <w:lang w:val="en-US"/>
        </w:rPr>
        <w:t>Django</w:t>
      </w:r>
      <w:r w:rsidRPr="00226A15">
        <w:t xml:space="preserve"> </w:t>
      </w:r>
      <w:r>
        <w:rPr>
          <w:lang w:val="en-US"/>
        </w:rPr>
        <w:t>REST</w:t>
      </w:r>
      <w:r w:rsidRPr="00226A15">
        <w:t xml:space="preserve"> </w:t>
      </w:r>
      <w:r>
        <w:rPr>
          <w:lang w:val="en-US"/>
        </w:rPr>
        <w:t>Framework</w:t>
      </w:r>
      <w:r w:rsidRPr="00226A15">
        <w:t>.</w:t>
      </w:r>
    </w:p>
    <w:p w14:paraId="3DE869C0" w14:textId="215BD7FD" w:rsidR="00226A15" w:rsidRPr="00226A15" w:rsidRDefault="00226A15" w:rsidP="00226A15">
      <w:pPr>
        <w:pStyle w:val="a5"/>
        <w:numPr>
          <w:ilvl w:val="0"/>
          <w:numId w:val="13"/>
        </w:numPr>
      </w:pPr>
      <w:r>
        <w:t xml:space="preserve">Основы взаимодействия </w:t>
      </w:r>
      <w:r>
        <w:rPr>
          <w:lang w:val="en-US"/>
        </w:rPr>
        <w:t>frontend</w:t>
      </w:r>
      <w:r w:rsidRPr="00226A15">
        <w:t>-</w:t>
      </w:r>
      <w:r>
        <w:t xml:space="preserve">приложения с </w:t>
      </w:r>
      <w:r>
        <w:rPr>
          <w:lang w:val="en-US"/>
        </w:rPr>
        <w:t>backend</w:t>
      </w:r>
      <w:r w:rsidRPr="00226A15">
        <w:t>-</w:t>
      </w:r>
      <w:r>
        <w:t>приложением.</w:t>
      </w:r>
    </w:p>
    <w:p w14:paraId="1D1E28D8" w14:textId="3819AB4F" w:rsidR="00A65460" w:rsidRDefault="00226A15" w:rsidP="00A65460">
      <w:pPr>
        <w:pStyle w:val="1"/>
      </w:pPr>
      <w:r>
        <w:t>Выполнение</w:t>
      </w:r>
    </w:p>
    <w:p w14:paraId="26D801B9" w14:textId="2F62534A" w:rsidR="00A65460" w:rsidRDefault="00226A15" w:rsidP="00A65460">
      <w:r>
        <w:t>В качестве предметной области выбран многопользовательский блог. Веб-приложение должно предоставлять следующие возможности:</w:t>
      </w:r>
    </w:p>
    <w:p w14:paraId="6A220609" w14:textId="12640C6B" w:rsidR="00226A15" w:rsidRDefault="00226A15" w:rsidP="008133DA">
      <w:pPr>
        <w:pStyle w:val="a5"/>
        <w:numPr>
          <w:ilvl w:val="0"/>
          <w:numId w:val="15"/>
        </w:numPr>
      </w:pPr>
      <w:r>
        <w:t>Создание и просмотр постов (записей) пользователей</w:t>
      </w:r>
    </w:p>
    <w:p w14:paraId="233D3280" w14:textId="7C5DAF6E" w:rsidR="00226A15" w:rsidRDefault="00226A15" w:rsidP="008133DA">
      <w:pPr>
        <w:pStyle w:val="a5"/>
        <w:numPr>
          <w:ilvl w:val="0"/>
          <w:numId w:val="15"/>
        </w:numPr>
      </w:pPr>
      <w:r>
        <w:t>Возможность оставлять и просматривать комментарии</w:t>
      </w:r>
    </w:p>
    <w:p w14:paraId="40AD1A12" w14:textId="3CE756EE" w:rsidR="001942A4" w:rsidRDefault="008133DA" w:rsidP="008133DA">
      <w:pPr>
        <w:pStyle w:val="a5"/>
        <w:numPr>
          <w:ilvl w:val="0"/>
          <w:numId w:val="15"/>
        </w:numPr>
      </w:pPr>
      <w:r>
        <w:t>Возможность просматривать профили пользователей</w:t>
      </w:r>
    </w:p>
    <w:p w14:paraId="11FEB9FC" w14:textId="61917265" w:rsidR="008133DA" w:rsidRDefault="008133DA" w:rsidP="008133DA">
      <w:pPr>
        <w:pStyle w:val="1"/>
        <w:rPr>
          <w:lang w:val="en-US"/>
        </w:rPr>
      </w:pPr>
      <w:r>
        <w:t xml:space="preserve">Глава 1. Верстка </w:t>
      </w:r>
      <w:r>
        <w:rPr>
          <w:lang w:val="en-US"/>
        </w:rPr>
        <w:t>HTML</w:t>
      </w:r>
    </w:p>
    <w:p w14:paraId="23DE7C09" w14:textId="1644A2FB" w:rsidR="008133DA" w:rsidRPr="00B1278A" w:rsidRDefault="008133DA" w:rsidP="008133DA">
      <w:r>
        <w:t xml:space="preserve">После описания концепции приложения, была создана логическая структура сайта с помощью языка разметки </w:t>
      </w:r>
      <w:r>
        <w:rPr>
          <w:lang w:val="en-US"/>
        </w:rPr>
        <w:t>HTML</w:t>
      </w:r>
      <w:r w:rsidRPr="008133DA">
        <w:t xml:space="preserve">. </w:t>
      </w:r>
      <w:r>
        <w:t xml:space="preserve">Верстка макетов далее производилась с помощью языка описания стилей </w:t>
      </w:r>
      <w:r>
        <w:rPr>
          <w:lang w:val="en-US"/>
        </w:rPr>
        <w:t>CSS</w:t>
      </w:r>
      <w:r w:rsidRPr="008133DA">
        <w:t xml:space="preserve"> </w:t>
      </w:r>
      <w:r>
        <w:t xml:space="preserve">и библиотеки </w:t>
      </w:r>
      <w:r>
        <w:rPr>
          <w:lang w:val="en-US"/>
        </w:rPr>
        <w:t>Bootstrap</w:t>
      </w:r>
      <w:r w:rsidRPr="008133DA">
        <w:t xml:space="preserve">, </w:t>
      </w:r>
      <w:r>
        <w:t xml:space="preserve">предоставляющей единую систему стилей для веб-страниц. Для добавления иконок была использована </w:t>
      </w:r>
      <w:r>
        <w:rPr>
          <w:lang w:val="en-US"/>
        </w:rPr>
        <w:t>CSS</w:t>
      </w:r>
      <w:r w:rsidRPr="00B1278A">
        <w:t>-</w:t>
      </w:r>
      <w:r>
        <w:t xml:space="preserve">библиотека </w:t>
      </w:r>
      <w:proofErr w:type="spellStart"/>
      <w:r>
        <w:rPr>
          <w:lang w:val="en-US"/>
        </w:rPr>
        <w:t>FontAwesome</w:t>
      </w:r>
      <w:proofErr w:type="spellEnd"/>
      <w:r w:rsidRPr="00B1278A">
        <w:t>.</w:t>
      </w:r>
    </w:p>
    <w:p w14:paraId="622D40FC" w14:textId="3D8F45BA" w:rsidR="008133DA" w:rsidRPr="008133DA" w:rsidRDefault="008133DA" w:rsidP="008133DA">
      <w:r>
        <w:t>Исходный код некоторых страниц можно найти в приложении А.</w:t>
      </w:r>
    </w:p>
    <w:p w14:paraId="1DC8C5BB" w14:textId="45110C03" w:rsidR="008133DA" w:rsidRDefault="008133DA" w:rsidP="008133DA">
      <w:r>
        <w:t>Результатом выполнения этого этапа стали следующие макеты:</w:t>
      </w:r>
    </w:p>
    <w:p w14:paraId="4FFBFCE6" w14:textId="77777777" w:rsidR="008133DA" w:rsidRDefault="008133DA" w:rsidP="008133DA">
      <w:pPr>
        <w:keepNext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66F45D41" wp14:editId="47AA6672">
            <wp:extent cx="5940425" cy="345313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DFA5" w14:textId="3B395C0A" w:rsidR="008133DA" w:rsidRDefault="008133DA" w:rsidP="008133DA">
      <w:pPr>
        <w:pStyle w:val="a8"/>
      </w:pPr>
      <w:r>
        <w:t xml:space="preserve">Рис.  </w:t>
      </w:r>
      <w:fldSimple w:instr=" SEQ Рис._ \* ARABIC ">
        <w:r w:rsidR="00B1278A">
          <w:rPr>
            <w:noProof/>
          </w:rPr>
          <w:t>1</w:t>
        </w:r>
      </w:fldSimple>
      <w:r>
        <w:t xml:space="preserve"> Главная страница</w:t>
      </w:r>
    </w:p>
    <w:p w14:paraId="5B8D797B" w14:textId="77777777" w:rsidR="008133DA" w:rsidRDefault="008133DA" w:rsidP="008133DA">
      <w:pPr>
        <w:keepNext/>
        <w:jc w:val="center"/>
      </w:pPr>
      <w:r>
        <w:rPr>
          <w:noProof/>
        </w:rPr>
        <w:drawing>
          <wp:inline distT="0" distB="0" distL="0" distR="0" wp14:anchorId="6F290977" wp14:editId="145D0335">
            <wp:extent cx="1835704" cy="3941379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67725" cy="40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5AE5" w14:textId="678D179B" w:rsidR="008133DA" w:rsidRDefault="008133DA" w:rsidP="008133DA">
      <w:pPr>
        <w:pStyle w:val="a8"/>
      </w:pPr>
      <w:r>
        <w:t xml:space="preserve">Рис.  </w:t>
      </w:r>
      <w:fldSimple w:instr=" SEQ Рис._ \* ARABIC ">
        <w:r w:rsidR="00B1278A">
          <w:rPr>
            <w:noProof/>
          </w:rPr>
          <w:t>2</w:t>
        </w:r>
      </w:fldSimple>
      <w:r>
        <w:t xml:space="preserve"> Главная страница на узком экране</w:t>
      </w:r>
    </w:p>
    <w:p w14:paraId="39FDDCA8" w14:textId="77777777" w:rsidR="008133DA" w:rsidRDefault="008133DA" w:rsidP="008133D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50CE29" wp14:editId="6A01E6CA">
            <wp:extent cx="5940425" cy="345313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EE39" w14:textId="35819F9A" w:rsidR="008133DA" w:rsidRDefault="008133DA" w:rsidP="008133DA">
      <w:pPr>
        <w:pStyle w:val="a8"/>
      </w:pPr>
      <w:r>
        <w:t xml:space="preserve">Рис.  </w:t>
      </w:r>
      <w:fldSimple w:instr=" SEQ Рис._ \* ARABIC ">
        <w:r w:rsidR="00B1278A">
          <w:rPr>
            <w:noProof/>
          </w:rPr>
          <w:t>3</w:t>
        </w:r>
      </w:fldSimple>
      <w:r>
        <w:t xml:space="preserve"> Страница с контентом</w:t>
      </w:r>
    </w:p>
    <w:p w14:paraId="33EDEEB4" w14:textId="77777777" w:rsidR="008133DA" w:rsidRDefault="008133DA" w:rsidP="008133DA">
      <w:pPr>
        <w:keepNext/>
      </w:pPr>
      <w:r>
        <w:rPr>
          <w:noProof/>
        </w:rPr>
        <w:drawing>
          <wp:inline distT="0" distB="0" distL="0" distR="0" wp14:anchorId="65FFC2CD" wp14:editId="1FE11023">
            <wp:extent cx="5940425" cy="345313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3BBE" w14:textId="71AE5584" w:rsidR="008133DA" w:rsidRDefault="008133DA" w:rsidP="008133DA">
      <w:pPr>
        <w:pStyle w:val="a8"/>
      </w:pPr>
      <w:r>
        <w:t xml:space="preserve">Рис.  </w:t>
      </w:r>
      <w:fldSimple w:instr=" SEQ Рис._ \* ARABIC ">
        <w:r w:rsidR="00B1278A">
          <w:rPr>
            <w:noProof/>
          </w:rPr>
          <w:t>4</w:t>
        </w:r>
      </w:fldSimple>
      <w:r>
        <w:t xml:space="preserve"> Комментарии на странице с контентом</w:t>
      </w:r>
    </w:p>
    <w:p w14:paraId="605FC562" w14:textId="77777777" w:rsidR="008133DA" w:rsidRDefault="008133DA" w:rsidP="008133D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834C424" wp14:editId="3B55601C">
            <wp:extent cx="2291124" cy="4322618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23222" cy="438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26E1" w14:textId="46AA5097" w:rsidR="008133DA" w:rsidRDefault="008133DA" w:rsidP="008133DA">
      <w:pPr>
        <w:pStyle w:val="a8"/>
      </w:pPr>
      <w:r>
        <w:t xml:space="preserve">Рис.  </w:t>
      </w:r>
      <w:fldSimple w:instr=" SEQ Рис._ \* ARABIC ">
        <w:r w:rsidR="00B1278A">
          <w:rPr>
            <w:noProof/>
          </w:rPr>
          <w:t>5</w:t>
        </w:r>
      </w:fldSimple>
      <w:r>
        <w:t xml:space="preserve"> Форма входа</w:t>
      </w:r>
    </w:p>
    <w:p w14:paraId="3A069958" w14:textId="1C83811C" w:rsidR="008133DA" w:rsidRPr="00B1278A" w:rsidRDefault="008133DA" w:rsidP="008133DA">
      <w:pPr>
        <w:pStyle w:val="1"/>
      </w:pPr>
      <w:r>
        <w:t xml:space="preserve">Глава 2. Приложение </w:t>
      </w:r>
      <w:r>
        <w:rPr>
          <w:lang w:val="en-US"/>
        </w:rPr>
        <w:t>React</w:t>
      </w:r>
    </w:p>
    <w:p w14:paraId="7BFCD7A0" w14:textId="5A6D121E" w:rsidR="008133DA" w:rsidRDefault="008133DA" w:rsidP="008133DA">
      <w:r>
        <w:t xml:space="preserve">Полученные на предыдущем этапе макеты были перенесены на фреймворк </w:t>
      </w:r>
      <w:r>
        <w:rPr>
          <w:lang w:val="en-US"/>
        </w:rPr>
        <w:t>React</w:t>
      </w:r>
      <w:r w:rsidRPr="008133DA">
        <w:t xml:space="preserve"> </w:t>
      </w:r>
      <w:r>
        <w:t xml:space="preserve">в виде компонентов. Это позволило </w:t>
      </w:r>
      <w:proofErr w:type="spellStart"/>
      <w:r>
        <w:t>переиспользовать</w:t>
      </w:r>
      <w:proofErr w:type="spellEnd"/>
      <w:r>
        <w:t xml:space="preserve"> некоторые элементы, такие, как </w:t>
      </w:r>
      <w:r>
        <w:rPr>
          <w:lang w:val="en-US"/>
        </w:rPr>
        <w:t>Header</w:t>
      </w:r>
      <w:r w:rsidRPr="008133DA">
        <w:t xml:space="preserve"> </w:t>
      </w:r>
      <w:r>
        <w:t xml:space="preserve">и </w:t>
      </w:r>
      <w:r>
        <w:rPr>
          <w:lang w:val="en-US"/>
        </w:rPr>
        <w:t>Footer</w:t>
      </w:r>
      <w:r w:rsidRPr="008133DA">
        <w:t xml:space="preserve">, </w:t>
      </w:r>
      <w:r>
        <w:t>а также добавить логику работы со структурами данных в приложение.</w:t>
      </w:r>
    </w:p>
    <w:p w14:paraId="255CF2B3" w14:textId="5892AD81" w:rsidR="008133DA" w:rsidRDefault="008133DA" w:rsidP="008133DA">
      <w:r>
        <w:t>Исходный код некоторых компонентов можно найти в приложении.</w:t>
      </w:r>
    </w:p>
    <w:p w14:paraId="0E1700AA" w14:textId="3E7B8740" w:rsidR="008133DA" w:rsidRDefault="008133DA" w:rsidP="008133DA">
      <w:r>
        <w:t>Результатом данного этапа стали страницы следующего вида:</w:t>
      </w:r>
    </w:p>
    <w:p w14:paraId="1DFA0A73" w14:textId="77777777" w:rsidR="008133DA" w:rsidRDefault="008133DA" w:rsidP="008133DA">
      <w:pPr>
        <w:keepNext/>
        <w:spacing w:line="240" w:lineRule="auto"/>
      </w:pPr>
      <w:r>
        <w:rPr>
          <w:noProof/>
        </w:rPr>
        <w:lastRenderedPageBreak/>
        <w:drawing>
          <wp:inline distT="0" distB="0" distL="0" distR="0" wp14:anchorId="0FE3523D" wp14:editId="1ED6ACE1">
            <wp:extent cx="5940425" cy="345313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F8E8F" w14:textId="0DC4E64C" w:rsidR="008133DA" w:rsidRDefault="008133DA" w:rsidP="008133DA">
      <w:pPr>
        <w:pStyle w:val="a8"/>
      </w:pPr>
      <w:r w:rsidRPr="006A7E6D">
        <w:t xml:space="preserve">Рис.  </w:t>
      </w:r>
      <w:fldSimple w:instr=" SEQ Рис._ \* ARABIC ">
        <w:r w:rsidR="00B1278A">
          <w:rPr>
            <w:noProof/>
          </w:rPr>
          <w:t>6</w:t>
        </w:r>
      </w:fldSimple>
      <w:r w:rsidRPr="006A7E6D">
        <w:t xml:space="preserve"> Карточки постов на главном экране</w:t>
      </w:r>
    </w:p>
    <w:p w14:paraId="7EBCC0F0" w14:textId="77777777" w:rsidR="008133DA" w:rsidRDefault="008133DA" w:rsidP="008133DA">
      <w:pPr>
        <w:keepNext/>
      </w:pPr>
      <w:r>
        <w:rPr>
          <w:noProof/>
        </w:rPr>
        <w:drawing>
          <wp:inline distT="0" distB="0" distL="0" distR="0" wp14:anchorId="2CB2E87D" wp14:editId="668DD874">
            <wp:extent cx="5940425" cy="345313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B1D9" w14:textId="7866F53B" w:rsidR="008133DA" w:rsidRDefault="008133DA" w:rsidP="008133DA">
      <w:pPr>
        <w:pStyle w:val="a8"/>
      </w:pPr>
      <w:r>
        <w:t xml:space="preserve">Рис.  </w:t>
      </w:r>
      <w:fldSimple w:instr=" SEQ Рис._ \* ARABIC ">
        <w:r w:rsidR="00B1278A">
          <w:rPr>
            <w:noProof/>
          </w:rPr>
          <w:t>7</w:t>
        </w:r>
      </w:fldSimple>
      <w:r>
        <w:t xml:space="preserve"> Компонент с содержимым поста</w:t>
      </w:r>
    </w:p>
    <w:p w14:paraId="5BAD92A5" w14:textId="77777777" w:rsidR="008133DA" w:rsidRPr="006A7E6D" w:rsidRDefault="008133DA" w:rsidP="008133DA"/>
    <w:p w14:paraId="2CDFA25A" w14:textId="77777777" w:rsidR="008133DA" w:rsidRDefault="008133DA" w:rsidP="008133DA">
      <w:pPr>
        <w:keepNext/>
      </w:pPr>
      <w:r>
        <w:rPr>
          <w:noProof/>
        </w:rPr>
        <w:lastRenderedPageBreak/>
        <w:drawing>
          <wp:inline distT="0" distB="0" distL="0" distR="0" wp14:anchorId="6AB5BA32" wp14:editId="58B50B1F">
            <wp:extent cx="5940425" cy="345313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2B71" w14:textId="1EFE2F23" w:rsidR="008133DA" w:rsidRPr="006A7E6D" w:rsidRDefault="008133DA" w:rsidP="008133DA">
      <w:pPr>
        <w:pStyle w:val="a8"/>
      </w:pPr>
      <w:r>
        <w:t xml:space="preserve">Рис.  </w:t>
      </w:r>
      <w:fldSimple w:instr=" SEQ Рис._ \* ARABIC ">
        <w:r w:rsidR="00B1278A">
          <w:rPr>
            <w:noProof/>
          </w:rPr>
          <w:t>8</w:t>
        </w:r>
      </w:fldSimple>
      <w:r>
        <w:t xml:space="preserve"> Группа компонентов-комментариев</w:t>
      </w:r>
    </w:p>
    <w:p w14:paraId="24007247" w14:textId="77777777" w:rsidR="008133DA" w:rsidRPr="008133DA" w:rsidRDefault="008133DA" w:rsidP="008133DA"/>
    <w:p w14:paraId="18818A34" w14:textId="23C43415" w:rsidR="008133DA" w:rsidRPr="00B1278A" w:rsidRDefault="008133DA" w:rsidP="008133DA">
      <w:pPr>
        <w:pStyle w:val="1"/>
      </w:pPr>
      <w:r>
        <w:t xml:space="preserve">Глава 3. </w:t>
      </w:r>
      <w:r w:rsidR="00E343FF">
        <w:t xml:space="preserve">Серверная часть. Приложение </w:t>
      </w:r>
      <w:r w:rsidR="00E343FF">
        <w:rPr>
          <w:lang w:val="en-US"/>
        </w:rPr>
        <w:t>Django</w:t>
      </w:r>
      <w:r w:rsidR="00E343FF" w:rsidRPr="00E343FF">
        <w:t>.</w:t>
      </w:r>
      <w:r w:rsidR="00E343FF" w:rsidRPr="00B1278A">
        <w:t xml:space="preserve"> </w:t>
      </w:r>
      <w:r w:rsidR="00E343FF">
        <w:rPr>
          <w:lang w:val="en-US"/>
        </w:rPr>
        <w:t>Docker</w:t>
      </w:r>
    </w:p>
    <w:p w14:paraId="390EBDB4" w14:textId="086354BA" w:rsidR="00E343FF" w:rsidRDefault="00E343FF" w:rsidP="00E343FF">
      <w:pPr>
        <w:rPr>
          <w:lang w:val="en-US"/>
        </w:rPr>
      </w:pPr>
      <w:r>
        <w:t>Серверная часть (</w:t>
      </w:r>
      <w:r>
        <w:rPr>
          <w:lang w:val="en-US"/>
        </w:rPr>
        <w:t>backend</w:t>
      </w:r>
      <w:r w:rsidRPr="00E343FF">
        <w:t xml:space="preserve">) </w:t>
      </w:r>
      <w:r>
        <w:t xml:space="preserve">данного приложения реализована с использованием фреймворка </w:t>
      </w:r>
      <w:r>
        <w:rPr>
          <w:lang w:val="en-US"/>
        </w:rPr>
        <w:t>Django</w:t>
      </w:r>
      <w:r w:rsidRPr="00E343FF">
        <w:t xml:space="preserve">, </w:t>
      </w:r>
      <w:r>
        <w:t xml:space="preserve">работающего на языке </w:t>
      </w:r>
      <w:r>
        <w:rPr>
          <w:lang w:val="en-US"/>
        </w:rPr>
        <w:t>Python</w:t>
      </w:r>
      <w:r w:rsidRPr="00E343FF">
        <w:t xml:space="preserve">. </w:t>
      </w:r>
      <w:r>
        <w:t xml:space="preserve">В качестве СУБД использована </w:t>
      </w:r>
      <w:r>
        <w:rPr>
          <w:lang w:val="en-US"/>
        </w:rPr>
        <w:t>PostgreSQL.</w:t>
      </w:r>
    </w:p>
    <w:p w14:paraId="2438035F" w14:textId="77777777" w:rsidR="00E343FF" w:rsidRDefault="00E343FF" w:rsidP="00E343FF">
      <w:proofErr w:type="gramStart"/>
      <w:r>
        <w:t>С целью обеспечения простоты развертывания и переносимости,</w:t>
      </w:r>
      <w:proofErr w:type="gramEnd"/>
      <w:r>
        <w:t xml:space="preserve"> серверная часть приложения развернута с помощью инструментов для контейнеризации – </w:t>
      </w:r>
      <w:r>
        <w:rPr>
          <w:lang w:val="en-US"/>
        </w:rPr>
        <w:t>Docker</w:t>
      </w:r>
      <w:r w:rsidRPr="00E343FF">
        <w:t xml:space="preserve"> </w:t>
      </w:r>
      <w:r>
        <w:t xml:space="preserve">и </w:t>
      </w:r>
      <w:r>
        <w:rPr>
          <w:lang w:val="en-US"/>
        </w:rPr>
        <w:t>Docker</w:t>
      </w:r>
      <w:r w:rsidRPr="00E343FF">
        <w:t>-</w:t>
      </w:r>
      <w:r>
        <w:rPr>
          <w:lang w:val="en-US"/>
        </w:rPr>
        <w:t>Compose</w:t>
      </w:r>
      <w:r w:rsidRPr="00E343FF">
        <w:t xml:space="preserve">. </w:t>
      </w:r>
      <w:r>
        <w:rPr>
          <w:lang w:val="en-US"/>
        </w:rPr>
        <w:t>Docker</w:t>
      </w:r>
      <w:r w:rsidRPr="00E343FF">
        <w:t xml:space="preserve"> </w:t>
      </w:r>
      <w:r>
        <w:t xml:space="preserve">позволяет создавать контейнер (в данном случае, контейнер с приложением </w:t>
      </w:r>
      <w:r>
        <w:rPr>
          <w:lang w:val="en-US"/>
        </w:rPr>
        <w:t>Django</w:t>
      </w:r>
      <w:r w:rsidRPr="00E343FF">
        <w:t xml:space="preserve">), </w:t>
      </w:r>
      <w:r>
        <w:t xml:space="preserve">а </w:t>
      </w:r>
      <w:r>
        <w:rPr>
          <w:lang w:val="en-US"/>
        </w:rPr>
        <w:t>docker</w:t>
      </w:r>
      <w:r w:rsidRPr="00E343FF">
        <w:t>-</w:t>
      </w:r>
      <w:r>
        <w:rPr>
          <w:lang w:val="en-US"/>
        </w:rPr>
        <w:t>compose</w:t>
      </w:r>
      <w:r w:rsidRPr="00E343FF">
        <w:t xml:space="preserve"> </w:t>
      </w:r>
      <w:r>
        <w:t>управляет взаимодействием между контейнерами (</w:t>
      </w:r>
      <w:r>
        <w:rPr>
          <w:lang w:val="en-US"/>
        </w:rPr>
        <w:t>backend</w:t>
      </w:r>
      <w:r w:rsidRPr="00E343FF">
        <w:t>-</w:t>
      </w:r>
      <w:r>
        <w:t>приложением и СУБД).</w:t>
      </w:r>
    </w:p>
    <w:p w14:paraId="65B614A5" w14:textId="7F355A90" w:rsidR="00E343FF" w:rsidRDefault="00E343FF" w:rsidP="00E343FF">
      <w:r>
        <w:t xml:space="preserve">Для проверки работоспособности реализована часть </w:t>
      </w:r>
      <w:r>
        <w:rPr>
          <w:lang w:val="en-US"/>
        </w:rPr>
        <w:t>API</w:t>
      </w:r>
      <w:r w:rsidRPr="00E343FF">
        <w:t xml:space="preserve">, </w:t>
      </w:r>
      <w:r>
        <w:t xml:space="preserve">в результате обращения к которому получаются статические данные. </w:t>
      </w:r>
    </w:p>
    <w:p w14:paraId="3CE05427" w14:textId="24A46E9B" w:rsidR="00E343FF" w:rsidRDefault="00E343FF" w:rsidP="00E343FF">
      <w:r>
        <w:t xml:space="preserve">Исходный код файлов конфигурации </w:t>
      </w:r>
      <w:r>
        <w:rPr>
          <w:lang w:val="en-US"/>
        </w:rPr>
        <w:t>Docker</w:t>
      </w:r>
      <w:r w:rsidRPr="00E343FF">
        <w:t xml:space="preserve"> </w:t>
      </w:r>
      <w:r>
        <w:t xml:space="preserve">и </w:t>
      </w:r>
      <w:r>
        <w:rPr>
          <w:lang w:val="en-US"/>
        </w:rPr>
        <w:t>Docker</w:t>
      </w:r>
      <w:r w:rsidRPr="00E343FF">
        <w:t>-</w:t>
      </w:r>
      <w:r>
        <w:rPr>
          <w:lang w:val="en-US"/>
        </w:rPr>
        <w:t>Compose</w:t>
      </w:r>
      <w:r w:rsidRPr="00E343FF">
        <w:t xml:space="preserve"> </w:t>
      </w:r>
      <w:r>
        <w:t>можно найти в приложении.</w:t>
      </w:r>
    </w:p>
    <w:p w14:paraId="5334038E" w14:textId="61EB3623" w:rsidR="00E343FF" w:rsidRDefault="00E343FF" w:rsidP="00E343FF">
      <w:r>
        <w:t>Демонстрация работы приведена ниже:</w:t>
      </w:r>
    </w:p>
    <w:p w14:paraId="0D68893F" w14:textId="77777777" w:rsidR="00E343FF" w:rsidRDefault="00E343FF" w:rsidP="00E343FF">
      <w:pPr>
        <w:keepNext/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 wp14:anchorId="47764B39" wp14:editId="2030A978">
            <wp:extent cx="5940425" cy="207835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5DBB9" w14:textId="19DA82DA" w:rsidR="00E343FF" w:rsidRPr="007D4600" w:rsidRDefault="00E343FF" w:rsidP="00E343FF">
      <w:pPr>
        <w:pStyle w:val="a8"/>
        <w:rPr>
          <w:noProof/>
          <w:lang w:val="en-US"/>
        </w:rPr>
      </w:pPr>
      <w:r>
        <w:t xml:space="preserve">Рис.  </w:t>
      </w:r>
      <w:fldSimple w:instr=" SEQ Рис._ \* ARABIC ">
        <w:r w:rsidR="00B1278A">
          <w:rPr>
            <w:noProof/>
          </w:rPr>
          <w:t>9</w:t>
        </w:r>
      </w:fldSimple>
      <w:r w:rsidRPr="000E58D6">
        <w:t xml:space="preserve"> </w:t>
      </w:r>
      <w:r>
        <w:rPr>
          <w:noProof/>
        </w:rPr>
        <w:t xml:space="preserve">Запущено два контейнера </w:t>
      </w:r>
      <w:r>
        <w:rPr>
          <w:noProof/>
          <w:lang w:val="en-US"/>
        </w:rPr>
        <w:t>Docker</w:t>
      </w:r>
      <w:r w:rsidRPr="007D4600">
        <w:rPr>
          <w:noProof/>
        </w:rPr>
        <w:t xml:space="preserve"> </w:t>
      </w:r>
      <w:r>
        <w:rPr>
          <w:noProof/>
        </w:rPr>
        <w:t xml:space="preserve">с помощью </w:t>
      </w:r>
      <w:r>
        <w:rPr>
          <w:noProof/>
          <w:lang w:val="en-US"/>
        </w:rPr>
        <w:t>Docker-Compose</w:t>
      </w:r>
    </w:p>
    <w:p w14:paraId="24AB3DFF" w14:textId="77777777" w:rsidR="00E343FF" w:rsidRDefault="00E343FF" w:rsidP="00E343FF">
      <w:pPr>
        <w:keepNext/>
        <w:jc w:val="center"/>
      </w:pPr>
      <w:r>
        <w:rPr>
          <w:noProof/>
        </w:rPr>
        <w:drawing>
          <wp:inline distT="0" distB="0" distL="0" distR="0" wp14:anchorId="05E21951" wp14:editId="4DF1FF28">
            <wp:extent cx="3459637" cy="5633085"/>
            <wp:effectExtent l="0" t="0" r="762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0420" cy="565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627CB" w14:textId="239A8639" w:rsidR="00E343FF" w:rsidRDefault="00E343FF" w:rsidP="00E343FF">
      <w:pPr>
        <w:pStyle w:val="a8"/>
      </w:pPr>
      <w:r>
        <w:t xml:space="preserve">Рис.  </w:t>
      </w:r>
      <w:fldSimple w:instr=" SEQ Рис._ \* ARABIC ">
        <w:r w:rsidR="00B1278A">
          <w:rPr>
            <w:noProof/>
          </w:rPr>
          <w:t>10</w:t>
        </w:r>
      </w:fldSimple>
      <w:r w:rsidRPr="000E58D6">
        <w:t xml:space="preserve"> </w:t>
      </w:r>
      <w:r>
        <w:t xml:space="preserve">Приложение </w:t>
      </w:r>
      <w:r>
        <w:rPr>
          <w:lang w:val="en-US"/>
        </w:rPr>
        <w:t>Django</w:t>
      </w:r>
      <w:r w:rsidRPr="000E58D6">
        <w:t xml:space="preserve"> </w:t>
      </w:r>
      <w:r>
        <w:t>корректно работает</w:t>
      </w:r>
    </w:p>
    <w:p w14:paraId="47E16D83" w14:textId="77777777" w:rsidR="00E343FF" w:rsidRPr="001942A4" w:rsidRDefault="00E343FF" w:rsidP="00E343FF"/>
    <w:p w14:paraId="2E332178" w14:textId="77777777" w:rsidR="00E343FF" w:rsidRDefault="00E343FF" w:rsidP="00E343F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7D68D5A" wp14:editId="5CF99E25">
            <wp:extent cx="1752600" cy="204787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7BB20" w14:textId="303303A7" w:rsidR="00E343FF" w:rsidRPr="001942A4" w:rsidRDefault="00E343FF" w:rsidP="00E343FF">
      <w:pPr>
        <w:pStyle w:val="a8"/>
      </w:pPr>
      <w:r>
        <w:t xml:space="preserve">Рис.  </w:t>
      </w:r>
      <w:fldSimple w:instr=" SEQ Рис._ \* ARABIC ">
        <w:r w:rsidR="00B1278A">
          <w:rPr>
            <w:noProof/>
          </w:rPr>
          <w:t>11</w:t>
        </w:r>
      </w:fldSimple>
      <w:r>
        <w:t xml:space="preserve"> Структура проекта</w:t>
      </w:r>
    </w:p>
    <w:p w14:paraId="29F2C638" w14:textId="77777777" w:rsidR="00E343FF" w:rsidRDefault="00E343FF" w:rsidP="00E343FF">
      <w:pPr>
        <w:keepNext/>
        <w:jc w:val="center"/>
        <w:rPr>
          <w:noProof/>
        </w:rPr>
      </w:pPr>
    </w:p>
    <w:p w14:paraId="61AB151A" w14:textId="77777777" w:rsidR="00E343FF" w:rsidRDefault="00E343FF" w:rsidP="00E343FF">
      <w:pPr>
        <w:keepNext/>
        <w:jc w:val="center"/>
      </w:pPr>
      <w:r>
        <w:rPr>
          <w:noProof/>
        </w:rPr>
        <w:drawing>
          <wp:inline distT="0" distB="0" distL="0" distR="0" wp14:anchorId="6F34D338" wp14:editId="58980D1E">
            <wp:extent cx="4445733" cy="318706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5161"/>
                    <a:stretch/>
                  </pic:blipFill>
                  <pic:spPr bwMode="auto">
                    <a:xfrm>
                      <a:off x="0" y="0"/>
                      <a:ext cx="4445733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58093" w14:textId="51B800BC" w:rsidR="00E343FF" w:rsidRDefault="00E343FF" w:rsidP="00E343FF">
      <w:pPr>
        <w:pStyle w:val="a8"/>
      </w:pPr>
      <w:r>
        <w:t xml:space="preserve">Рис.  </w:t>
      </w:r>
      <w:fldSimple w:instr=" SEQ Рис._ \* ARABIC ">
        <w:r w:rsidR="00B1278A">
          <w:rPr>
            <w:noProof/>
          </w:rPr>
          <w:t>12</w:t>
        </w:r>
      </w:fldSimple>
      <w:r>
        <w:t xml:space="preserve"> Запрос к </w:t>
      </w:r>
      <w:r>
        <w:rPr>
          <w:lang w:val="en-US"/>
        </w:rPr>
        <w:t>API</w:t>
      </w:r>
      <w:r w:rsidRPr="007D4600">
        <w:t xml:space="preserve"> </w:t>
      </w:r>
      <w:r>
        <w:t xml:space="preserve">в приложении </w:t>
      </w:r>
      <w:r>
        <w:rPr>
          <w:lang w:val="en-US"/>
        </w:rPr>
        <w:t>Postman</w:t>
      </w:r>
      <w:r w:rsidRPr="007D4600">
        <w:t xml:space="preserve"> </w:t>
      </w:r>
      <w:r>
        <w:t>успешно получает данные</w:t>
      </w:r>
    </w:p>
    <w:p w14:paraId="1A328A74" w14:textId="77777777" w:rsidR="00E343FF" w:rsidRDefault="00E343FF" w:rsidP="00E343FF">
      <w:pPr>
        <w:rPr>
          <w:noProof/>
        </w:rPr>
      </w:pPr>
    </w:p>
    <w:p w14:paraId="1FF65225" w14:textId="77777777" w:rsidR="00E343FF" w:rsidRDefault="00E343FF" w:rsidP="00E343F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3C28D0" wp14:editId="0AF6A981">
            <wp:extent cx="4422286" cy="318706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556"/>
                    <a:stretch/>
                  </pic:blipFill>
                  <pic:spPr bwMode="auto">
                    <a:xfrm>
                      <a:off x="0" y="0"/>
                      <a:ext cx="4422286" cy="318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8D3DB" w14:textId="26D13F3A" w:rsidR="00E343FF" w:rsidRPr="00E343FF" w:rsidRDefault="00E343FF" w:rsidP="00E343FF">
      <w:pPr>
        <w:pStyle w:val="a8"/>
      </w:pPr>
      <w:r>
        <w:t xml:space="preserve">Рис.  </w:t>
      </w:r>
      <w:fldSimple w:instr=" SEQ Рис._ \* ARABIC ">
        <w:r w:rsidR="00B1278A">
          <w:rPr>
            <w:noProof/>
          </w:rPr>
          <w:t>13</w:t>
        </w:r>
      </w:fldSimple>
      <w:r w:rsidRPr="007D4600">
        <w:t xml:space="preserve"> </w:t>
      </w:r>
      <w:r>
        <w:t xml:space="preserve">Запрос к другой конечной точке </w:t>
      </w:r>
      <w:r w:rsidRPr="00E343FF">
        <w:t>API</w:t>
      </w:r>
    </w:p>
    <w:p w14:paraId="03CCBABF" w14:textId="44D033C0" w:rsidR="00E343FF" w:rsidRDefault="00E343FF" w:rsidP="00E343FF">
      <w:pPr>
        <w:pStyle w:val="1"/>
      </w:pPr>
      <w:r>
        <w:t>Глава 4. Разработка и проектирование базы данных</w:t>
      </w:r>
    </w:p>
    <w:p w14:paraId="0085D7D1" w14:textId="77777777" w:rsidR="00E343FF" w:rsidRDefault="00E343FF" w:rsidP="00E343FF">
      <w:r>
        <w:t xml:space="preserve">В качестве основы для разработки базы данных была выбрана СУБД </w:t>
      </w:r>
      <w:r>
        <w:rPr>
          <w:lang w:val="en-US"/>
        </w:rPr>
        <w:t>PostgreSQL</w:t>
      </w:r>
      <w:r w:rsidRPr="00464DA8">
        <w:t xml:space="preserve">. </w:t>
      </w:r>
      <w:r>
        <w:t xml:space="preserve">Взаимодействие с базой данных будет осуществляться с помощью встроенного в фреймворк </w:t>
      </w:r>
      <w:r>
        <w:rPr>
          <w:lang w:val="en-US"/>
        </w:rPr>
        <w:t>Django</w:t>
      </w:r>
      <w:r>
        <w:t xml:space="preserve"> </w:t>
      </w:r>
      <w:r>
        <w:rPr>
          <w:lang w:val="en-US"/>
        </w:rPr>
        <w:t>ORM</w:t>
      </w:r>
      <w:r w:rsidRPr="00464DA8">
        <w:t xml:space="preserve">. </w:t>
      </w:r>
      <w:r>
        <w:t>Структура базы данных должна содержать такие сущности, как:</w:t>
      </w:r>
    </w:p>
    <w:p w14:paraId="29B5147D" w14:textId="77777777" w:rsidR="00E343FF" w:rsidRDefault="00E343FF" w:rsidP="00E343FF">
      <w:pPr>
        <w:pStyle w:val="a5"/>
        <w:numPr>
          <w:ilvl w:val="0"/>
          <w:numId w:val="16"/>
        </w:numPr>
        <w:jc w:val="left"/>
      </w:pPr>
      <w:r>
        <w:t>Пользователь</w:t>
      </w:r>
    </w:p>
    <w:p w14:paraId="22DFD5A8" w14:textId="77777777" w:rsidR="00E343FF" w:rsidRDefault="00E343FF" w:rsidP="00E343FF">
      <w:pPr>
        <w:pStyle w:val="a5"/>
        <w:numPr>
          <w:ilvl w:val="0"/>
          <w:numId w:val="16"/>
        </w:numPr>
        <w:jc w:val="left"/>
      </w:pPr>
      <w:r>
        <w:t>Пост</w:t>
      </w:r>
    </w:p>
    <w:p w14:paraId="00144FA3" w14:textId="77777777" w:rsidR="00E343FF" w:rsidRPr="00464DA8" w:rsidRDefault="00E343FF" w:rsidP="00E343FF">
      <w:pPr>
        <w:pStyle w:val="a5"/>
        <w:numPr>
          <w:ilvl w:val="0"/>
          <w:numId w:val="16"/>
        </w:numPr>
        <w:jc w:val="left"/>
        <w:rPr>
          <w:lang w:val="en-US"/>
        </w:rPr>
      </w:pPr>
      <w:r>
        <w:t>Комментарий.</w:t>
      </w:r>
    </w:p>
    <w:p w14:paraId="263FC186" w14:textId="77777777" w:rsidR="00E343FF" w:rsidRDefault="00E343FF" w:rsidP="00E343FF">
      <w:r>
        <w:t xml:space="preserve">Модель пользователя сделаем на основе стандартной модели пользователя </w:t>
      </w:r>
      <w:r>
        <w:rPr>
          <w:lang w:val="en-US"/>
        </w:rPr>
        <w:t>Django</w:t>
      </w:r>
      <w:r w:rsidRPr="00464DA8">
        <w:t xml:space="preserve">, </w:t>
      </w:r>
      <w:r>
        <w:t>добавив к ней поле «Фото в профиле».</w:t>
      </w:r>
    </w:p>
    <w:p w14:paraId="76EFEE55" w14:textId="77777777" w:rsidR="00E343FF" w:rsidRPr="00464DA8" w:rsidRDefault="00E343FF" w:rsidP="00E343FF">
      <w:r>
        <w:t xml:space="preserve">Структура базы данных, включающая в себя также стандартные модели </w:t>
      </w:r>
      <w:r>
        <w:rPr>
          <w:lang w:val="en-US"/>
        </w:rPr>
        <w:t>Django</w:t>
      </w:r>
      <w:r w:rsidRPr="00464DA8">
        <w:t>:</w:t>
      </w:r>
    </w:p>
    <w:p w14:paraId="6D972EFF" w14:textId="77777777" w:rsidR="00E343FF" w:rsidRPr="005C475A" w:rsidRDefault="00E343FF" w:rsidP="00E343FF">
      <w:pPr>
        <w:spacing w:line="240" w:lineRule="auto"/>
        <w:rPr>
          <w:szCs w:val="28"/>
        </w:rPr>
      </w:pPr>
    </w:p>
    <w:p w14:paraId="5BF2D576" w14:textId="77777777" w:rsidR="00E343FF" w:rsidRDefault="00E343FF" w:rsidP="00E343FF">
      <w:pPr>
        <w:spacing w:line="240" w:lineRule="auto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DC9EBF5" wp14:editId="366DF431">
            <wp:extent cx="5940425" cy="730123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0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EE35" w14:textId="77777777" w:rsidR="00E343FF" w:rsidRDefault="00E343FF" w:rsidP="00E343FF">
      <w:pPr>
        <w:spacing w:after="160"/>
        <w:rPr>
          <w:szCs w:val="28"/>
        </w:rPr>
      </w:pPr>
      <w:r>
        <w:rPr>
          <w:szCs w:val="28"/>
        </w:rPr>
        <w:br w:type="page"/>
      </w:r>
    </w:p>
    <w:p w14:paraId="62060EAA" w14:textId="77777777" w:rsidR="00E343FF" w:rsidRDefault="00E343FF" w:rsidP="00E343FF">
      <w:pPr>
        <w:spacing w:line="240" w:lineRule="auto"/>
        <w:rPr>
          <w:szCs w:val="28"/>
        </w:rPr>
      </w:pPr>
      <w:r>
        <w:rPr>
          <w:szCs w:val="28"/>
        </w:rPr>
        <w:lastRenderedPageBreak/>
        <w:t>Исключив встроенные модели, получим следующую структуру таблиц:</w:t>
      </w:r>
    </w:p>
    <w:p w14:paraId="1D6D7E6E" w14:textId="77777777" w:rsidR="00E343FF" w:rsidRDefault="00E343FF" w:rsidP="00E343FF">
      <w:pPr>
        <w:spacing w:line="240" w:lineRule="auto"/>
        <w:rPr>
          <w:noProof/>
        </w:rPr>
      </w:pPr>
    </w:p>
    <w:p w14:paraId="0C98004E" w14:textId="77777777" w:rsidR="00E343FF" w:rsidRDefault="00E343FF" w:rsidP="00E343FF">
      <w:pPr>
        <w:spacing w:line="240" w:lineRule="auto"/>
        <w:jc w:val="center"/>
        <w:rPr>
          <w:szCs w:val="28"/>
        </w:rPr>
      </w:pPr>
      <w:r>
        <w:rPr>
          <w:noProof/>
        </w:rPr>
        <w:drawing>
          <wp:inline distT="0" distB="0" distL="0" distR="0" wp14:anchorId="333DBBA4" wp14:editId="62545320">
            <wp:extent cx="2562056" cy="278919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2395" t="360" r="24444" b="61411"/>
                    <a:stretch/>
                  </pic:blipFill>
                  <pic:spPr bwMode="auto">
                    <a:xfrm>
                      <a:off x="0" y="0"/>
                      <a:ext cx="2563901" cy="2791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0689C" w14:textId="77777777" w:rsidR="00E343FF" w:rsidRDefault="00E343FF" w:rsidP="00E343FF">
      <w:pPr>
        <w:spacing w:line="240" w:lineRule="auto"/>
        <w:rPr>
          <w:szCs w:val="28"/>
        </w:rPr>
      </w:pPr>
      <w:r>
        <w:rPr>
          <w:szCs w:val="28"/>
        </w:rPr>
        <w:t xml:space="preserve">Листинги файлов с описаниями моделей приведены в приложении. </w:t>
      </w:r>
      <w:r>
        <w:rPr>
          <w:szCs w:val="28"/>
        </w:rPr>
        <w:br/>
        <w:t>Структура таблиц базы данных, полученной после применения миграций, следующая:</w:t>
      </w:r>
    </w:p>
    <w:p w14:paraId="025E24A5" w14:textId="704EC475" w:rsidR="00E343FF" w:rsidRDefault="00E343FF" w:rsidP="00E343FF">
      <w:pPr>
        <w:jc w:val="center"/>
      </w:pPr>
      <w:r>
        <w:rPr>
          <w:noProof/>
        </w:rPr>
        <w:drawing>
          <wp:inline distT="0" distB="0" distL="0" distR="0" wp14:anchorId="4385AFAA" wp14:editId="7AB0EBB0">
            <wp:extent cx="4265317" cy="5379522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4829" cy="542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3B0B8" w14:textId="150C0526" w:rsidR="00E343FF" w:rsidRPr="00B1278A" w:rsidRDefault="00E343FF" w:rsidP="00E343FF">
      <w:pPr>
        <w:pStyle w:val="1"/>
      </w:pPr>
      <w:r>
        <w:lastRenderedPageBreak/>
        <w:t xml:space="preserve">Глава 5. </w:t>
      </w:r>
      <w:r>
        <w:rPr>
          <w:lang w:val="en-US"/>
        </w:rPr>
        <w:t>REST</w:t>
      </w:r>
      <w:r w:rsidRPr="00B1278A">
        <w:t xml:space="preserve"> </w:t>
      </w:r>
      <w:r>
        <w:rPr>
          <w:lang w:val="en-US"/>
        </w:rPr>
        <w:t>API</w:t>
      </w:r>
    </w:p>
    <w:p w14:paraId="5F30FA4E" w14:textId="77777777" w:rsidR="00E343FF" w:rsidRPr="00E343FF" w:rsidRDefault="00E343FF" w:rsidP="00E343FF">
      <w:pPr>
        <w:spacing w:line="240" w:lineRule="auto"/>
        <w:rPr>
          <w:szCs w:val="28"/>
        </w:rPr>
      </w:pPr>
      <w:r>
        <w:rPr>
          <w:szCs w:val="28"/>
        </w:rPr>
        <w:t xml:space="preserve">Для реализации </w:t>
      </w:r>
      <w:r>
        <w:rPr>
          <w:szCs w:val="28"/>
          <w:lang w:val="en-US"/>
        </w:rPr>
        <w:t>REST</w:t>
      </w:r>
      <w:r w:rsidRPr="00C07BF2">
        <w:rPr>
          <w:szCs w:val="28"/>
        </w:rPr>
        <w:t xml:space="preserve"> </w:t>
      </w:r>
      <w:r>
        <w:rPr>
          <w:szCs w:val="28"/>
          <w:lang w:val="en-US"/>
        </w:rPr>
        <w:t>API</w:t>
      </w:r>
      <w:r w:rsidRPr="00C07BF2">
        <w:rPr>
          <w:szCs w:val="28"/>
        </w:rPr>
        <w:t xml:space="preserve"> </w:t>
      </w:r>
      <w:r>
        <w:rPr>
          <w:szCs w:val="28"/>
        </w:rPr>
        <w:t xml:space="preserve">была использована библиотека </w:t>
      </w:r>
      <w:r>
        <w:rPr>
          <w:szCs w:val="28"/>
          <w:lang w:val="en-US"/>
        </w:rPr>
        <w:t>Django</w:t>
      </w:r>
      <w:r w:rsidRPr="00C07BF2">
        <w:rPr>
          <w:szCs w:val="28"/>
        </w:rPr>
        <w:t xml:space="preserve"> </w:t>
      </w:r>
      <w:r>
        <w:rPr>
          <w:szCs w:val="28"/>
          <w:lang w:val="en-US"/>
        </w:rPr>
        <w:t>REST</w:t>
      </w:r>
      <w:r w:rsidRPr="00C07BF2">
        <w:rPr>
          <w:szCs w:val="28"/>
        </w:rPr>
        <w:t xml:space="preserve"> </w:t>
      </w:r>
      <w:r>
        <w:rPr>
          <w:szCs w:val="28"/>
          <w:lang w:val="en-US"/>
        </w:rPr>
        <w:t>Framework</w:t>
      </w:r>
      <w:r w:rsidRPr="00C07BF2">
        <w:rPr>
          <w:szCs w:val="28"/>
        </w:rPr>
        <w:t>.</w:t>
      </w:r>
      <w:r>
        <w:rPr>
          <w:szCs w:val="28"/>
        </w:rPr>
        <w:t xml:space="preserve"> В качестве вспомогательных библиотек использовались библиотеки </w:t>
      </w:r>
      <w:r>
        <w:rPr>
          <w:szCs w:val="28"/>
          <w:lang w:val="en-US"/>
        </w:rPr>
        <w:t>Django</w:t>
      </w:r>
      <w:r w:rsidRPr="00C07BF2">
        <w:rPr>
          <w:szCs w:val="28"/>
        </w:rPr>
        <w:t>-</w:t>
      </w:r>
      <w:r>
        <w:rPr>
          <w:szCs w:val="28"/>
          <w:lang w:val="en-US"/>
        </w:rPr>
        <w:t>filters</w:t>
      </w:r>
      <w:r w:rsidRPr="00C07BF2">
        <w:rPr>
          <w:szCs w:val="28"/>
        </w:rPr>
        <w:t xml:space="preserve"> </w:t>
      </w:r>
      <w:r>
        <w:rPr>
          <w:szCs w:val="28"/>
        </w:rPr>
        <w:t xml:space="preserve">для обеспечения фильтрации запросов согласно параметрам и </w:t>
      </w:r>
      <w:proofErr w:type="spellStart"/>
      <w:r>
        <w:rPr>
          <w:szCs w:val="28"/>
          <w:lang w:val="en-US"/>
        </w:rPr>
        <w:t>drf</w:t>
      </w:r>
      <w:proofErr w:type="spellEnd"/>
      <w:r w:rsidRPr="00C07BF2">
        <w:rPr>
          <w:szCs w:val="28"/>
        </w:rPr>
        <w:t>-</w:t>
      </w:r>
      <w:r>
        <w:rPr>
          <w:szCs w:val="28"/>
          <w:lang w:val="en-US"/>
        </w:rPr>
        <w:t>simple</w:t>
      </w:r>
      <w:r w:rsidRPr="00C07BF2">
        <w:rPr>
          <w:szCs w:val="28"/>
        </w:rPr>
        <w:t>-</w:t>
      </w:r>
      <w:proofErr w:type="spellStart"/>
      <w:r>
        <w:rPr>
          <w:szCs w:val="28"/>
          <w:lang w:val="en-US"/>
        </w:rPr>
        <w:t>jwt</w:t>
      </w:r>
      <w:proofErr w:type="spellEnd"/>
      <w:r w:rsidRPr="00C07BF2">
        <w:rPr>
          <w:szCs w:val="28"/>
        </w:rPr>
        <w:t xml:space="preserve"> </w:t>
      </w:r>
      <w:r>
        <w:rPr>
          <w:szCs w:val="28"/>
        </w:rPr>
        <w:t xml:space="preserve">для предоставления возможности аутентификации с помощью </w:t>
      </w:r>
      <w:r>
        <w:rPr>
          <w:szCs w:val="28"/>
          <w:lang w:val="en-US"/>
        </w:rPr>
        <w:t>JWT</w:t>
      </w:r>
      <w:r w:rsidRPr="00E343FF">
        <w:rPr>
          <w:szCs w:val="28"/>
        </w:rPr>
        <w:t xml:space="preserve"> </w:t>
      </w:r>
      <w:r>
        <w:rPr>
          <w:szCs w:val="28"/>
        </w:rPr>
        <w:t>токенов.</w:t>
      </w:r>
    </w:p>
    <w:p w14:paraId="74FF6A1C" w14:textId="6A9E60BF" w:rsidR="00E343FF" w:rsidRDefault="00E343FF" w:rsidP="00E343FF">
      <w:pPr>
        <w:spacing w:line="240" w:lineRule="auto"/>
        <w:rPr>
          <w:szCs w:val="28"/>
        </w:rPr>
      </w:pPr>
      <w:r>
        <w:rPr>
          <w:szCs w:val="28"/>
        </w:rPr>
        <w:t xml:space="preserve">В ходе выполнения описаны классы </w:t>
      </w:r>
      <w:proofErr w:type="spellStart"/>
      <w:r>
        <w:rPr>
          <w:szCs w:val="28"/>
        </w:rPr>
        <w:t>сериализаторов</w:t>
      </w:r>
      <w:proofErr w:type="spellEnd"/>
      <w:r>
        <w:rPr>
          <w:szCs w:val="28"/>
        </w:rPr>
        <w:t xml:space="preserve"> моделей, использующие в качестве основы стандартный класс</w:t>
      </w:r>
      <w:r w:rsidRPr="00C07BF2"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ModelSerializer</w:t>
      </w:r>
      <w:proofErr w:type="spellEnd"/>
      <w:r w:rsidRPr="00C07BF2">
        <w:rPr>
          <w:szCs w:val="28"/>
        </w:rPr>
        <w:t xml:space="preserve">, </w:t>
      </w:r>
      <w:r>
        <w:rPr>
          <w:szCs w:val="28"/>
        </w:rPr>
        <w:t xml:space="preserve">а также отображения </w:t>
      </w:r>
      <w:r w:rsidRPr="00C07BF2">
        <w:rPr>
          <w:szCs w:val="28"/>
        </w:rPr>
        <w:t>(</w:t>
      </w:r>
      <w:r>
        <w:rPr>
          <w:szCs w:val="28"/>
          <w:lang w:val="en-US"/>
        </w:rPr>
        <w:t>views</w:t>
      </w:r>
      <w:r w:rsidRPr="00C07BF2">
        <w:rPr>
          <w:szCs w:val="28"/>
        </w:rPr>
        <w:t xml:space="preserve">), </w:t>
      </w:r>
      <w:r>
        <w:rPr>
          <w:szCs w:val="28"/>
        </w:rPr>
        <w:t xml:space="preserve">основанные на стандартных классах </w:t>
      </w:r>
      <w:proofErr w:type="spellStart"/>
      <w:r>
        <w:rPr>
          <w:szCs w:val="28"/>
          <w:lang w:val="en-US"/>
        </w:rPr>
        <w:t>ModelViewSet</w:t>
      </w:r>
      <w:proofErr w:type="spellEnd"/>
      <w:r w:rsidRPr="00C07BF2">
        <w:rPr>
          <w:szCs w:val="28"/>
        </w:rPr>
        <w:t xml:space="preserve">. </w:t>
      </w:r>
      <w:r>
        <w:rPr>
          <w:szCs w:val="28"/>
        </w:rPr>
        <w:t xml:space="preserve">Поля моделей, использующиеся в </w:t>
      </w:r>
      <w:r>
        <w:rPr>
          <w:szCs w:val="28"/>
          <w:lang w:val="en-US"/>
        </w:rPr>
        <w:t>API</w:t>
      </w:r>
      <w:r w:rsidRPr="00C07BF2">
        <w:rPr>
          <w:szCs w:val="28"/>
        </w:rPr>
        <w:t xml:space="preserve">, </w:t>
      </w:r>
      <w:r>
        <w:rPr>
          <w:szCs w:val="28"/>
        </w:rPr>
        <w:t xml:space="preserve">ограничены с помощью полей </w:t>
      </w:r>
      <w:r>
        <w:rPr>
          <w:szCs w:val="28"/>
          <w:lang w:val="en-US"/>
        </w:rPr>
        <w:t>fields</w:t>
      </w:r>
      <w:r w:rsidRPr="00C07BF2">
        <w:rPr>
          <w:szCs w:val="28"/>
        </w:rPr>
        <w:t xml:space="preserve"> </w:t>
      </w:r>
      <w:r>
        <w:rPr>
          <w:szCs w:val="28"/>
        </w:rPr>
        <w:t xml:space="preserve">и </w:t>
      </w:r>
      <w:r>
        <w:rPr>
          <w:szCs w:val="28"/>
          <w:lang w:val="en-US"/>
        </w:rPr>
        <w:t>excluded</w:t>
      </w:r>
      <w:r w:rsidRPr="00C07BF2">
        <w:rPr>
          <w:szCs w:val="28"/>
        </w:rPr>
        <w:t xml:space="preserve"> </w:t>
      </w:r>
      <w:r>
        <w:rPr>
          <w:szCs w:val="28"/>
        </w:rPr>
        <w:t>данных классов.</w:t>
      </w:r>
    </w:p>
    <w:p w14:paraId="58F262D1" w14:textId="0CCC2870" w:rsidR="00E343FF" w:rsidRDefault="00E343FF" w:rsidP="00E343FF">
      <w:pPr>
        <w:spacing w:line="240" w:lineRule="auto"/>
        <w:rPr>
          <w:szCs w:val="28"/>
        </w:rPr>
      </w:pPr>
      <w:r>
        <w:rPr>
          <w:szCs w:val="28"/>
        </w:rPr>
        <w:t>Листинг данных файлов приведен в приложении.</w:t>
      </w:r>
    </w:p>
    <w:p w14:paraId="0596A3F8" w14:textId="77777777" w:rsidR="00E343FF" w:rsidRPr="005352E0" w:rsidRDefault="00E343FF" w:rsidP="00E343FF">
      <w:pPr>
        <w:spacing w:line="240" w:lineRule="auto"/>
        <w:rPr>
          <w:szCs w:val="28"/>
        </w:rPr>
      </w:pPr>
      <w:r>
        <w:rPr>
          <w:szCs w:val="28"/>
        </w:rPr>
        <w:t xml:space="preserve">Документация к </w:t>
      </w:r>
      <w:r>
        <w:rPr>
          <w:szCs w:val="28"/>
          <w:lang w:val="en-US"/>
        </w:rPr>
        <w:t>API</w:t>
      </w:r>
      <w:r w:rsidRPr="00C07BF2">
        <w:rPr>
          <w:szCs w:val="28"/>
        </w:rPr>
        <w:t xml:space="preserve"> </w:t>
      </w:r>
      <w:r>
        <w:rPr>
          <w:szCs w:val="28"/>
        </w:rPr>
        <w:t xml:space="preserve">сгенерирована с помощью библиотеки </w:t>
      </w:r>
      <w:proofErr w:type="spellStart"/>
      <w:r>
        <w:rPr>
          <w:szCs w:val="28"/>
          <w:lang w:val="en-US"/>
        </w:rPr>
        <w:t>drf</w:t>
      </w:r>
      <w:proofErr w:type="spellEnd"/>
      <w:r w:rsidRPr="00C07BF2">
        <w:rPr>
          <w:szCs w:val="28"/>
        </w:rPr>
        <w:t>-</w:t>
      </w:r>
      <w:proofErr w:type="spellStart"/>
      <w:r>
        <w:rPr>
          <w:szCs w:val="28"/>
          <w:lang w:val="en-US"/>
        </w:rPr>
        <w:t>yasg</w:t>
      </w:r>
      <w:proofErr w:type="spellEnd"/>
      <w:r w:rsidRPr="00945DB8">
        <w:rPr>
          <w:szCs w:val="28"/>
        </w:rPr>
        <w:t xml:space="preserve">. </w:t>
      </w:r>
      <w:r>
        <w:rPr>
          <w:szCs w:val="28"/>
        </w:rPr>
        <w:t xml:space="preserve">Результатом работы является описание </w:t>
      </w:r>
      <w:r>
        <w:rPr>
          <w:szCs w:val="28"/>
          <w:lang w:val="en-US"/>
        </w:rPr>
        <w:t>API</w:t>
      </w:r>
      <w:r w:rsidRPr="00945DB8">
        <w:rPr>
          <w:szCs w:val="28"/>
        </w:rPr>
        <w:t xml:space="preserve"> </w:t>
      </w:r>
      <w:r>
        <w:rPr>
          <w:szCs w:val="28"/>
        </w:rPr>
        <w:t xml:space="preserve">в формате </w:t>
      </w:r>
      <w:r>
        <w:rPr>
          <w:szCs w:val="28"/>
          <w:lang w:val="en-US"/>
        </w:rPr>
        <w:t>Swagger</w:t>
      </w:r>
      <w:r w:rsidRPr="00945DB8">
        <w:rPr>
          <w:szCs w:val="28"/>
        </w:rPr>
        <w:t xml:space="preserve">. </w:t>
      </w:r>
      <w:r>
        <w:rPr>
          <w:szCs w:val="28"/>
        </w:rPr>
        <w:t xml:space="preserve">Получившееся описание представлено с помощью веб-клиента </w:t>
      </w:r>
      <w:r>
        <w:rPr>
          <w:szCs w:val="28"/>
          <w:lang w:val="en-US"/>
        </w:rPr>
        <w:t>Swagger</w:t>
      </w:r>
      <w:r w:rsidRPr="005352E0">
        <w:rPr>
          <w:szCs w:val="28"/>
        </w:rPr>
        <w:t xml:space="preserve"> </w:t>
      </w:r>
      <w:r>
        <w:rPr>
          <w:szCs w:val="28"/>
          <w:lang w:val="en-US"/>
        </w:rPr>
        <w:t>UI</w:t>
      </w:r>
      <w:r w:rsidRPr="005352E0">
        <w:rPr>
          <w:szCs w:val="28"/>
        </w:rPr>
        <w:t>.</w:t>
      </w:r>
    </w:p>
    <w:p w14:paraId="7F1D14DE" w14:textId="77777777" w:rsidR="00E343FF" w:rsidRDefault="00E343FF" w:rsidP="00E343FF">
      <w:pPr>
        <w:spacing w:after="160"/>
        <w:rPr>
          <w:b/>
          <w:bCs/>
          <w:szCs w:val="28"/>
        </w:rPr>
      </w:pPr>
      <w:r>
        <w:rPr>
          <w:b/>
          <w:bCs/>
          <w:szCs w:val="28"/>
        </w:rPr>
        <w:br w:type="page"/>
      </w:r>
    </w:p>
    <w:p w14:paraId="19B67632" w14:textId="77777777" w:rsidR="00E343FF" w:rsidRDefault="00E343FF" w:rsidP="00E343FF">
      <w:pPr>
        <w:spacing w:line="240" w:lineRule="auto"/>
        <w:jc w:val="center"/>
        <w:rPr>
          <w:b/>
          <w:bCs/>
          <w:szCs w:val="28"/>
        </w:rPr>
      </w:pPr>
      <w:r w:rsidRPr="00945DB8">
        <w:rPr>
          <w:b/>
          <w:bCs/>
          <w:szCs w:val="28"/>
        </w:rPr>
        <w:lastRenderedPageBreak/>
        <w:t>Описание API</w:t>
      </w:r>
    </w:p>
    <w:p w14:paraId="07E12539" w14:textId="77777777" w:rsidR="00E343FF" w:rsidRDefault="00E343FF" w:rsidP="00E343FF">
      <w:pPr>
        <w:spacing w:line="240" w:lineRule="auto"/>
        <w:jc w:val="center"/>
        <w:rPr>
          <w:b/>
          <w:bCs/>
          <w:szCs w:val="28"/>
        </w:rPr>
      </w:pPr>
    </w:p>
    <w:p w14:paraId="635DB301" w14:textId="77777777" w:rsidR="00E343FF" w:rsidRDefault="00E343FF" w:rsidP="00E343FF">
      <w:pPr>
        <w:spacing w:line="240" w:lineRule="auto"/>
        <w:jc w:val="center"/>
        <w:rPr>
          <w:b/>
          <w:bCs/>
          <w:szCs w:val="28"/>
        </w:rPr>
      </w:pPr>
      <w:r>
        <w:rPr>
          <w:b/>
          <w:bCs/>
          <w:noProof/>
          <w:szCs w:val="28"/>
        </w:rPr>
        <w:drawing>
          <wp:inline distT="0" distB="0" distL="0" distR="0" wp14:anchorId="28B724E4" wp14:editId="150EFBBF">
            <wp:extent cx="5419725" cy="880591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955" cy="880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90927" w14:textId="77777777" w:rsidR="00E343FF" w:rsidRPr="00945DB8" w:rsidRDefault="00E343FF" w:rsidP="00E343FF">
      <w:pPr>
        <w:spacing w:line="240" w:lineRule="auto"/>
        <w:jc w:val="center"/>
        <w:rPr>
          <w:b/>
          <w:bCs/>
          <w:szCs w:val="28"/>
        </w:rPr>
      </w:pPr>
      <w:r>
        <w:rPr>
          <w:b/>
          <w:bCs/>
          <w:szCs w:val="28"/>
        </w:rPr>
        <w:lastRenderedPageBreak/>
        <w:t xml:space="preserve">Описание моделей, использующихся в </w:t>
      </w:r>
      <w:r>
        <w:rPr>
          <w:b/>
          <w:bCs/>
          <w:szCs w:val="28"/>
          <w:lang w:val="en-US"/>
        </w:rPr>
        <w:t>API</w:t>
      </w:r>
    </w:p>
    <w:p w14:paraId="1BD0E434" w14:textId="77777777" w:rsidR="00E343FF" w:rsidRPr="00945DB8" w:rsidRDefault="00E343FF" w:rsidP="00E343FF">
      <w:pPr>
        <w:spacing w:line="240" w:lineRule="auto"/>
        <w:jc w:val="center"/>
        <w:rPr>
          <w:b/>
          <w:bCs/>
          <w:szCs w:val="28"/>
        </w:rPr>
      </w:pPr>
      <w:r>
        <w:rPr>
          <w:b/>
          <w:bCs/>
          <w:noProof/>
          <w:szCs w:val="28"/>
        </w:rPr>
        <w:drawing>
          <wp:inline distT="0" distB="0" distL="0" distR="0" wp14:anchorId="7ADC9BB6" wp14:editId="7C4E8056">
            <wp:extent cx="5934075" cy="76009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0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F59DC" w14:textId="5AC60490" w:rsidR="00E343FF" w:rsidRPr="00E343FF" w:rsidRDefault="00E343FF" w:rsidP="00E343FF">
      <w:pPr>
        <w:pStyle w:val="1"/>
      </w:pPr>
      <w:r>
        <w:t xml:space="preserve">Глава 6. Работа с </w:t>
      </w:r>
      <w:r>
        <w:rPr>
          <w:lang w:val="en-US"/>
        </w:rPr>
        <w:t>HTTP</w:t>
      </w:r>
      <w:r w:rsidRPr="00B1278A">
        <w:t>-</w:t>
      </w:r>
      <w:r>
        <w:t>запросами</w:t>
      </w:r>
    </w:p>
    <w:p w14:paraId="78BBD46F" w14:textId="77777777" w:rsidR="00E343FF" w:rsidRDefault="00E343FF" w:rsidP="00E343FF">
      <w:r>
        <w:t xml:space="preserve">Для работы с запросами к </w:t>
      </w:r>
      <w:r>
        <w:rPr>
          <w:lang w:val="en-US"/>
        </w:rPr>
        <w:t>REST</w:t>
      </w:r>
      <w:r w:rsidRPr="00164256">
        <w:t xml:space="preserve"> </w:t>
      </w:r>
      <w:r>
        <w:rPr>
          <w:lang w:val="en-US"/>
        </w:rPr>
        <w:t>API</w:t>
      </w:r>
      <w:r w:rsidRPr="00164256">
        <w:t xml:space="preserve"> </w:t>
      </w:r>
      <w:r>
        <w:t xml:space="preserve">была выбрана библиотека </w:t>
      </w:r>
      <w:proofErr w:type="spellStart"/>
      <w:r>
        <w:rPr>
          <w:lang w:val="en-US"/>
        </w:rPr>
        <w:t>axios</w:t>
      </w:r>
      <w:proofErr w:type="spellEnd"/>
      <w:r w:rsidRPr="00164256">
        <w:t xml:space="preserve">. </w:t>
      </w:r>
      <w:r>
        <w:t xml:space="preserve">Для комфортного использования библиотеки написан класс </w:t>
      </w:r>
      <w:proofErr w:type="spellStart"/>
      <w:r>
        <w:rPr>
          <w:lang w:val="en-US"/>
        </w:rPr>
        <w:t>APIService</w:t>
      </w:r>
      <w:proofErr w:type="spellEnd"/>
      <w:r w:rsidRPr="00164256">
        <w:t xml:space="preserve">, </w:t>
      </w:r>
      <w:r>
        <w:t xml:space="preserve">содержащий функции вызова конкретных конечных точек </w:t>
      </w:r>
      <w:r>
        <w:rPr>
          <w:lang w:val="en-US"/>
        </w:rPr>
        <w:t>REST</w:t>
      </w:r>
      <w:r w:rsidRPr="00164256">
        <w:t xml:space="preserve"> </w:t>
      </w:r>
      <w:r>
        <w:rPr>
          <w:lang w:val="en-US"/>
        </w:rPr>
        <w:t>API</w:t>
      </w:r>
      <w:r w:rsidRPr="00164256">
        <w:t xml:space="preserve">. </w:t>
      </w:r>
    </w:p>
    <w:p w14:paraId="58D1A4BA" w14:textId="77777777" w:rsidR="00E343FF" w:rsidRDefault="00E343FF" w:rsidP="00E343FF">
      <w:r>
        <w:lastRenderedPageBreak/>
        <w:t xml:space="preserve">Авторизация выполняется с помощью </w:t>
      </w:r>
      <w:r>
        <w:rPr>
          <w:lang w:val="en-US"/>
        </w:rPr>
        <w:t>JWT</w:t>
      </w:r>
      <w:r w:rsidRPr="00FB301A">
        <w:t xml:space="preserve"> </w:t>
      </w:r>
      <w:r>
        <w:t xml:space="preserve">токенов. Полученный при аутентификации токен сохраняется в </w:t>
      </w:r>
      <w:proofErr w:type="spellStart"/>
      <w:r>
        <w:rPr>
          <w:lang w:val="en-US"/>
        </w:rPr>
        <w:t>localStorage</w:t>
      </w:r>
      <w:proofErr w:type="spellEnd"/>
      <w:r w:rsidRPr="00FB301A">
        <w:t xml:space="preserve"> </w:t>
      </w:r>
      <w:r>
        <w:t>и используется для авторизации в дальнейшем, до истечения срока действия токена.</w:t>
      </w:r>
    </w:p>
    <w:p w14:paraId="51B5A9CB" w14:textId="5EF2DEA0" w:rsidR="00E343FF" w:rsidRDefault="00E343FF" w:rsidP="00E343FF">
      <w:r>
        <w:t xml:space="preserve">Процесс получения токена и проверки статуса пользователя перенесен в класс </w:t>
      </w:r>
      <w:proofErr w:type="spellStart"/>
      <w:r>
        <w:rPr>
          <w:lang w:val="en-US"/>
        </w:rPr>
        <w:t>AuthService</w:t>
      </w:r>
      <w:proofErr w:type="spellEnd"/>
      <w:r>
        <w:t xml:space="preserve">, таким образом, работа с </w:t>
      </w:r>
      <w:r>
        <w:rPr>
          <w:lang w:val="en-US"/>
        </w:rPr>
        <w:t>API</w:t>
      </w:r>
      <w:r w:rsidRPr="00FB301A">
        <w:t xml:space="preserve"> </w:t>
      </w:r>
      <w:r>
        <w:t>аутентификации централизована.</w:t>
      </w:r>
    </w:p>
    <w:p w14:paraId="26538954" w14:textId="4FE4F3FE" w:rsidR="00E343FF" w:rsidRDefault="00E343FF" w:rsidP="00E343FF">
      <w:r>
        <w:t>Листинг данных файлов и исходный код некоторых компонентов находится в приложении.</w:t>
      </w:r>
    </w:p>
    <w:p w14:paraId="4503F132" w14:textId="3BDA19FA" w:rsidR="00E343FF" w:rsidRDefault="00E343FF" w:rsidP="00E343FF">
      <w:r>
        <w:t>Результат работы веб-приложения представлен ниже:</w:t>
      </w:r>
    </w:p>
    <w:p w14:paraId="0CC9DB0A" w14:textId="413FBB5F" w:rsidR="00E343FF" w:rsidRPr="00E343FF" w:rsidRDefault="00E343FF" w:rsidP="00E343FF">
      <w:pPr>
        <w:rPr>
          <w:b/>
          <w:bCs/>
          <w:szCs w:val="28"/>
        </w:rPr>
      </w:pPr>
      <w:r>
        <w:rPr>
          <w:noProof/>
        </w:rPr>
        <w:drawing>
          <wp:inline distT="0" distB="0" distL="0" distR="0" wp14:anchorId="4DE48E1F" wp14:editId="542D176C">
            <wp:extent cx="5940425" cy="345313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B838" w14:textId="7EA8FC80" w:rsidR="00E343FF" w:rsidRPr="007D4600" w:rsidRDefault="00E343FF" w:rsidP="00E343FF">
      <w:pPr>
        <w:pStyle w:val="a8"/>
        <w:rPr>
          <w:noProof/>
          <w:lang w:val="en-US"/>
        </w:rPr>
      </w:pPr>
      <w:r>
        <w:t xml:space="preserve">Рис.  </w:t>
      </w:r>
      <w:fldSimple w:instr=" SEQ Рис._ \* ARABIC ">
        <w:r w:rsidR="00B1278A">
          <w:rPr>
            <w:noProof/>
          </w:rPr>
          <w:t>14</w:t>
        </w:r>
      </w:fldSimple>
      <w:r w:rsidRPr="000E58D6">
        <w:t xml:space="preserve"> </w:t>
      </w:r>
      <w:r>
        <w:t>Список постов всех пользователей</w:t>
      </w:r>
    </w:p>
    <w:p w14:paraId="7F7C0EE9" w14:textId="77777777" w:rsidR="00E343FF" w:rsidRDefault="00E343FF" w:rsidP="00E343FF">
      <w:pPr>
        <w:keepNext/>
        <w:jc w:val="center"/>
      </w:pPr>
      <w:r>
        <w:rPr>
          <w:noProof/>
        </w:rPr>
        <w:drawing>
          <wp:inline distT="0" distB="0" distL="0" distR="0" wp14:anchorId="60E8741B" wp14:editId="50BB22E6">
            <wp:extent cx="5940425" cy="345313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5074A" w14:textId="74F42D79" w:rsidR="00E343FF" w:rsidRDefault="00E343FF" w:rsidP="00E343FF">
      <w:pPr>
        <w:pStyle w:val="a8"/>
      </w:pPr>
      <w:r>
        <w:t xml:space="preserve">Рис.  </w:t>
      </w:r>
      <w:fldSimple w:instr=" SEQ Рис._ \* ARABIC ">
        <w:r w:rsidR="00B1278A">
          <w:rPr>
            <w:noProof/>
          </w:rPr>
          <w:t>15</w:t>
        </w:r>
      </w:fldSimple>
      <w:r w:rsidRPr="000E58D6">
        <w:t xml:space="preserve"> </w:t>
      </w:r>
      <w:r>
        <w:t>Для просмотра страницы со своими постами необходимо войти</w:t>
      </w:r>
    </w:p>
    <w:p w14:paraId="3A058B75" w14:textId="77777777" w:rsidR="00E343FF" w:rsidRPr="001942A4" w:rsidRDefault="00E343FF" w:rsidP="00E343FF"/>
    <w:p w14:paraId="01C3DEB9" w14:textId="77777777" w:rsidR="00E343FF" w:rsidRDefault="00E343FF" w:rsidP="00E343FF">
      <w:pPr>
        <w:keepNext/>
        <w:jc w:val="center"/>
      </w:pPr>
      <w:r>
        <w:rPr>
          <w:noProof/>
        </w:rPr>
        <w:drawing>
          <wp:inline distT="0" distB="0" distL="0" distR="0" wp14:anchorId="3636AB65" wp14:editId="6A5A135C">
            <wp:extent cx="5940425" cy="345313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232B" w14:textId="38EE7309" w:rsidR="00E343FF" w:rsidRPr="00E343FF" w:rsidRDefault="00E343FF" w:rsidP="00E343FF">
      <w:pPr>
        <w:pStyle w:val="a8"/>
      </w:pPr>
      <w:r>
        <w:t xml:space="preserve">Рис.  </w:t>
      </w:r>
      <w:fldSimple w:instr=" SEQ Рис._ \* ARABIC ">
        <w:r w:rsidR="00B1278A">
          <w:rPr>
            <w:noProof/>
          </w:rPr>
          <w:t>16</w:t>
        </w:r>
      </w:fldSimple>
      <w:r>
        <w:t xml:space="preserve"> Вход выполнен. Токен сохранен в </w:t>
      </w:r>
      <w:proofErr w:type="spellStart"/>
      <w:r>
        <w:rPr>
          <w:lang w:val="en-US"/>
        </w:rPr>
        <w:t>localStorage</w:t>
      </w:r>
      <w:proofErr w:type="spellEnd"/>
    </w:p>
    <w:p w14:paraId="1B05F8CD" w14:textId="77777777" w:rsidR="00E343FF" w:rsidRDefault="00E343FF" w:rsidP="00E343FF">
      <w:pPr>
        <w:keepNext/>
        <w:jc w:val="center"/>
        <w:rPr>
          <w:noProof/>
        </w:rPr>
      </w:pPr>
    </w:p>
    <w:p w14:paraId="4F268239" w14:textId="77777777" w:rsidR="00E343FF" w:rsidRDefault="00E343FF" w:rsidP="00E343FF">
      <w:pPr>
        <w:keepNext/>
        <w:jc w:val="center"/>
      </w:pPr>
      <w:r>
        <w:rPr>
          <w:noProof/>
        </w:rPr>
        <w:drawing>
          <wp:inline distT="0" distB="0" distL="0" distR="0" wp14:anchorId="1CA5B02D" wp14:editId="1B647C93">
            <wp:extent cx="3060065" cy="4415587"/>
            <wp:effectExtent l="0" t="0" r="6985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82941" cy="444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B5ED" w14:textId="1564449F" w:rsidR="00E343FF" w:rsidRDefault="00E343FF" w:rsidP="00E343FF">
      <w:pPr>
        <w:pStyle w:val="a8"/>
      </w:pPr>
      <w:r>
        <w:t xml:space="preserve">Рис.  </w:t>
      </w:r>
      <w:fldSimple w:instr=" SEQ Рис._ \* ARABIC ">
        <w:r w:rsidR="00B1278A">
          <w:rPr>
            <w:noProof/>
          </w:rPr>
          <w:t>17</w:t>
        </w:r>
      </w:fldSimple>
      <w:r>
        <w:t xml:space="preserve"> При переходе на страницу «Мои посты» пользователь видит только свои посты</w:t>
      </w:r>
    </w:p>
    <w:p w14:paraId="33760A2F" w14:textId="77777777" w:rsidR="00E343FF" w:rsidRDefault="00E343FF" w:rsidP="00E343FF">
      <w:pPr>
        <w:rPr>
          <w:noProof/>
        </w:rPr>
      </w:pPr>
    </w:p>
    <w:p w14:paraId="527172AF" w14:textId="77777777" w:rsidR="00E343FF" w:rsidRDefault="00E343FF" w:rsidP="00E343F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90BDF27" wp14:editId="577CCD82">
            <wp:extent cx="5940425" cy="409765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7398" w14:textId="2FFD9678" w:rsidR="00E343FF" w:rsidRPr="007D4600" w:rsidRDefault="00E343FF" w:rsidP="00E343FF">
      <w:pPr>
        <w:pStyle w:val="a8"/>
      </w:pPr>
      <w:r>
        <w:t xml:space="preserve">Рис.  </w:t>
      </w:r>
      <w:fldSimple w:instr=" SEQ Рис._ \* ARABIC ">
        <w:r w:rsidR="00B1278A">
          <w:rPr>
            <w:noProof/>
          </w:rPr>
          <w:t>18</w:t>
        </w:r>
      </w:fldSimple>
      <w:r w:rsidRPr="007D4600">
        <w:t xml:space="preserve"> </w:t>
      </w:r>
      <w:r>
        <w:t>Вид одного поста. Под постом расположен блок комментариев</w:t>
      </w:r>
    </w:p>
    <w:p w14:paraId="092E3396" w14:textId="6A9AF5DF" w:rsidR="0037195D" w:rsidRDefault="0037195D">
      <w:pPr>
        <w:spacing w:after="160"/>
        <w:jc w:val="left"/>
      </w:pPr>
      <w:r>
        <w:br w:type="page"/>
      </w:r>
    </w:p>
    <w:p w14:paraId="55D75EBA" w14:textId="40AAADC5" w:rsidR="00E343FF" w:rsidRDefault="0037195D" w:rsidP="0037195D">
      <w:pPr>
        <w:pStyle w:val="1"/>
      </w:pPr>
      <w:r>
        <w:lastRenderedPageBreak/>
        <w:t>Приложение</w:t>
      </w:r>
    </w:p>
    <w:p w14:paraId="6ED93F25" w14:textId="24239DC6" w:rsidR="0037195D" w:rsidRPr="00B1278A" w:rsidRDefault="0037195D" w:rsidP="0037195D">
      <w:r>
        <w:t>К</w:t>
      </w:r>
      <w:r w:rsidRPr="00B1278A">
        <w:t xml:space="preserve"> </w:t>
      </w:r>
      <w:r>
        <w:t>главе</w:t>
      </w:r>
      <w:r w:rsidRPr="00B1278A">
        <w:t xml:space="preserve"> 1. </w:t>
      </w:r>
      <w:r>
        <w:rPr>
          <w:lang w:val="en-US"/>
        </w:rPr>
        <w:t>content</w:t>
      </w:r>
      <w:r w:rsidRPr="00B1278A">
        <w:t>.</w:t>
      </w:r>
      <w:r>
        <w:rPr>
          <w:lang w:val="en-US"/>
        </w:rPr>
        <w:t>html</w:t>
      </w:r>
    </w:p>
    <w:p w14:paraId="11B3ACDF" w14:textId="77777777" w:rsidR="0037195D" w:rsidRPr="00B1278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B1278A">
        <w:rPr>
          <w:rFonts w:ascii="Consolas" w:eastAsia="Times New Roman" w:hAnsi="Consolas" w:cs="Times New Roman"/>
          <w:sz w:val="21"/>
          <w:szCs w:val="21"/>
          <w:lang w:eastAsia="ru-RU"/>
        </w:rPr>
        <w:t>&lt;!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doctype html</w:t>
      </w:r>
      <w:r w:rsidRPr="00B1278A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34FB9458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&lt;html lang="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ru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"&gt;</w:t>
      </w:r>
    </w:p>
    <w:p w14:paraId="3276C9B0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122436FD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&lt;head&gt;</w:t>
      </w:r>
    </w:p>
    <w:p w14:paraId="125E376B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&lt;meta charset="utf-8"&gt;</w:t>
      </w:r>
    </w:p>
    <w:p w14:paraId="4380BD7E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&lt;meta name="viewport" content="width=device-width, initial-scale=1, shrink-to-fit=no"&gt;</w:t>
      </w:r>
    </w:p>
    <w:p w14:paraId="383621CA" w14:textId="5F7E81A3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&lt;title&gt;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Пост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&lt;/title&gt;</w:t>
      </w:r>
    </w:p>
    <w:p w14:paraId="0FBB08F8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</w:t>
      </w:r>
      <w:proofErr w:type="gram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&lt;!--</w:t>
      </w:r>
      <w:proofErr w:type="spellStart"/>
      <w:proofErr w:type="gramEnd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Бутстрап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CSS--&gt;</w:t>
      </w:r>
    </w:p>
    <w:p w14:paraId="1553C99E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&lt;link rel="stylesheet" href="https://stackpath.bootstrapcdn.com/bootstrap/4.5.2/css/bootstrap.min.css"</w:t>
      </w:r>
    </w:p>
    <w:p w14:paraId="4A6A7CBA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integrity="sha384-JcKb8q3iqJ61gNV9KGb8thSsNjpSL0n8PARn9HuZOnIxN0hoP+VmmDGMN5t9UJ0Z" crossorigin="anonymous"&gt;</w:t>
      </w:r>
    </w:p>
    <w:p w14:paraId="723FCC9A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</w:t>
      </w:r>
      <w:proofErr w:type="gram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&lt;!--</w:t>
      </w:r>
      <w:proofErr w:type="gramEnd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Шрифты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--&gt;</w:t>
      </w:r>
    </w:p>
    <w:p w14:paraId="14991267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&lt;link href="https://fonts.googleapis.com/css?family=Playfair+Display:700,900" rel="stylesheet"&gt;</w:t>
      </w:r>
    </w:p>
    <w:p w14:paraId="4F63C6F8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</w:t>
      </w:r>
      <w:proofErr w:type="gram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&lt;!--</w:t>
      </w:r>
      <w:proofErr w:type="gram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Font Awesome--&gt;</w:t>
      </w:r>
    </w:p>
    <w:p w14:paraId="41D4F1DC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&lt;script src="https://use.fontawesome.com/e75f7d66d5.js"&gt;&lt;/script&gt;</w:t>
      </w:r>
    </w:p>
    <w:p w14:paraId="214F4FA1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</w:t>
      </w:r>
      <w:proofErr w:type="gram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&lt;!--</w:t>
      </w:r>
      <w:proofErr w:type="gramEnd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Свой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стиль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--&gt;</w:t>
      </w:r>
    </w:p>
    <w:p w14:paraId="7AAE8AA2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&lt;link 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href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="static/styles/main.css" 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rel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="stylesheet"&gt;</w:t>
      </w:r>
    </w:p>
    <w:p w14:paraId="15095D11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&lt;link 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href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="static/styles/content.css" 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rel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="stylesheet"&gt;</w:t>
      </w:r>
    </w:p>
    <w:p w14:paraId="23442487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&lt;/head&gt;</w:t>
      </w:r>
    </w:p>
    <w:p w14:paraId="083A103C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368D8253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&lt;body&gt;</w:t>
      </w:r>
    </w:p>
    <w:p w14:paraId="6DCD6A4A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&lt;header&gt;</w:t>
      </w:r>
    </w:p>
    <w:p w14:paraId="7C73854D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&lt;nav class="site-header sticky-top py-1"&gt;</w:t>
      </w:r>
    </w:p>
    <w:p w14:paraId="76CDD4E1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&lt;div class="container d-flex flex-column flex-md-row justify-content-left"&gt;</w:t>
      </w:r>
    </w:p>
    <w:p w14:paraId="516CA9F5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&lt;a class="p-2" 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href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="index.html"&gt;</w:t>
      </w:r>
    </w:p>
    <w:p w14:paraId="50C0FD56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&lt;img class="rounded-circle border" width="30" height="30" src="static/images/logo.png"</w:t>
      </w:r>
    </w:p>
    <w:p w14:paraId="16C3A436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alt="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Логотип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"&gt;</w:t>
      </w:r>
    </w:p>
    <w:p w14:paraId="6A7F6888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&lt;strong&gt;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МойбЛог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&lt;/strong&gt;</w:t>
      </w:r>
    </w:p>
    <w:p w14:paraId="34DA1D19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&lt;/a&gt;</w:t>
      </w:r>
    </w:p>
    <w:p w14:paraId="2E9B0CF1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&lt;a class="p-2 d-</w:t>
      </w:r>
      <w:proofErr w:type="gram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none</w:t>
      </w:r>
      <w:proofErr w:type="gram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d-md-inline-block" 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href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="#"&gt;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О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себе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&lt;/a&gt;</w:t>
      </w:r>
    </w:p>
    <w:p w14:paraId="0D4C509F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&lt;a class="p-2 d-</w:t>
      </w:r>
      <w:proofErr w:type="gram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none</w:t>
      </w:r>
      <w:proofErr w:type="gram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d-md-inline-block" 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href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="#"&gt;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Навигация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&lt;/a&gt;</w:t>
      </w:r>
    </w:p>
    <w:p w14:paraId="43BD99C9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&lt;a class="p-2 d-</w:t>
      </w:r>
      <w:proofErr w:type="gram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none</w:t>
      </w:r>
      <w:proofErr w:type="gram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d-md-inline-block" href="signin.html"&gt;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Вход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&lt;/a&gt;</w:t>
      </w:r>
    </w:p>
    <w:p w14:paraId="5BC18C6F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&lt;/div&gt;</w:t>
      </w:r>
    </w:p>
    <w:p w14:paraId="2B35650D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&lt;/nav&gt;</w:t>
      </w:r>
    </w:p>
    <w:p w14:paraId="3A727EB0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&lt;/header&gt;</w:t>
      </w:r>
    </w:p>
    <w:p w14:paraId="5572ED0B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&lt;main role="main"&gt;</w:t>
      </w:r>
    </w:p>
    <w:p w14:paraId="34FCA74C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&lt;div class="container py-3"&gt;</w:t>
      </w:r>
    </w:p>
    <w:p w14:paraId="5BAAE274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&lt;div class="row justify-content-center"&gt;</w:t>
      </w:r>
    </w:p>
    <w:p w14:paraId="45BE5FCC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&lt;div class="col-12 col-lg-9 p-2"&gt;</w:t>
      </w:r>
    </w:p>
    <w:p w14:paraId="336DDEEA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&lt;div class="card"&gt;</w:t>
      </w:r>
    </w:p>
    <w:p w14:paraId="190D8DA1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&lt;img class="post-img-top card-img-top" src="static/images/post_1.png" alt="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Картинка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у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поста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"&gt;</w:t>
      </w:r>
    </w:p>
    <w:p w14:paraId="37FF0C11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>                    &lt;div class="card-body"&gt;</w:t>
      </w:r>
    </w:p>
    <w:p w14:paraId="4E7EB2F4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&lt;h5 class="card-title"&gt;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Заголовок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поста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&lt;/h5&gt;</w:t>
      </w:r>
    </w:p>
    <w:p w14:paraId="6DA41F1E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&lt;h6 class="card-subtitle mb-2 text-muted"&gt;01.01.2020&lt;/h6&gt;</w:t>
      </w:r>
    </w:p>
    <w:p w14:paraId="4C4AB1FE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&lt;p class="card-text"&gt; Повседневная практика показывает, что дальнейшее развитие различных форм</w:t>
      </w:r>
    </w:p>
    <w:p w14:paraId="689B2CEC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                        &lt;/p&gt;</w:t>
      </w:r>
    </w:p>
    <w:p w14:paraId="241736CC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                        &lt;p&gt;Пример исходного кода:&lt;/p&gt;</w:t>
      </w:r>
    </w:p>
    <w:p w14:paraId="299DFA84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                        &lt;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pre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&gt;&lt;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code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&gt;Исходники 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исходнички</w:t>
      </w:r>
      <w:proofErr w:type="spellEnd"/>
    </w:p>
    <w:p w14:paraId="2CA05B98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Как же я вас люблю</w:t>
      </w:r>
    </w:p>
    <w:p w14:paraId="1EE68E31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Исходнички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мои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&lt;/</w:t>
      </w:r>
      <w:proofErr w:type="gram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code&gt;&lt;</w:t>
      </w:r>
      <w:proofErr w:type="gram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/pre&gt;</w:t>
      </w:r>
    </w:p>
    <w:p w14:paraId="0DE9BB94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&lt;img class="mx-auto d-block rounded post-img m-3" src="static/images/post_2.jpg"</w:t>
      </w:r>
    </w:p>
    <w:p w14:paraId="5ACDE512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alt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="Картинка в посте"&gt;</w:t>
      </w:r>
    </w:p>
    <w:p w14:paraId="27D9C83F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</w:p>
    <w:p w14:paraId="68E3D128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                        &lt;p&gt;</w:t>
      </w:r>
    </w:p>
    <w:p w14:paraId="06DBD52F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                            Задача организации, в особенности же дальнейшее развитие различных форм деятельности</w:t>
      </w:r>
    </w:p>
    <w:p w14:paraId="3A8E23E5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                            обуславливает создание систем массового участия. &lt;/p&gt;</w:t>
      </w:r>
    </w:p>
    <w:p w14:paraId="7A03EE64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                    &lt;/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03DD693E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                &lt;/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601B2D30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            &lt;/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0DA17716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        &lt;/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06624902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        </w:t>
      </w:r>
      <w:proofErr w:type="gramStart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&lt;!--</w:t>
      </w:r>
      <w:proofErr w:type="gramEnd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 Секция комментариев --&gt;</w:t>
      </w:r>
    </w:p>
    <w:p w14:paraId="0397862E" w14:textId="77777777" w:rsidR="0037195D" w:rsidRPr="00B1278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        </w:t>
      </w:r>
      <w:r w:rsidRPr="00B1278A">
        <w:rPr>
          <w:rFonts w:ascii="Consolas" w:eastAsia="Times New Roman" w:hAnsi="Consolas" w:cs="Times New Roman"/>
          <w:sz w:val="21"/>
          <w:szCs w:val="21"/>
          <w:lang w:val="en-US" w:eastAsia="ru-RU"/>
        </w:rPr>
        <w:t>&lt;</w:t>
      </w:r>
      <w:r w:rsidRPr="003607CF">
        <w:rPr>
          <w:rFonts w:ascii="Consolas" w:eastAsia="Times New Roman" w:hAnsi="Consolas" w:cs="Times New Roman"/>
          <w:sz w:val="21"/>
          <w:szCs w:val="21"/>
          <w:lang w:val="en-US" w:eastAsia="ru-RU"/>
        </w:rPr>
        <w:t>h</w:t>
      </w:r>
      <w:r w:rsidRPr="00B1278A">
        <w:rPr>
          <w:rFonts w:ascii="Consolas" w:eastAsia="Times New Roman" w:hAnsi="Consolas" w:cs="Times New Roman"/>
          <w:sz w:val="21"/>
          <w:szCs w:val="21"/>
          <w:lang w:val="en-US" w:eastAsia="ru-RU"/>
        </w:rPr>
        <w:t>4</w:t>
      </w:r>
      <w:r w:rsidRPr="003607CF">
        <w:rPr>
          <w:rFonts w:ascii="Consolas" w:eastAsia="Times New Roman" w:hAnsi="Consolas" w:cs="Times New Roman"/>
          <w:sz w:val="21"/>
          <w:szCs w:val="21"/>
          <w:lang w:val="en-US" w:eastAsia="ru-RU"/>
        </w:rPr>
        <w:t> class</w:t>
      </w:r>
      <w:r w:rsidRPr="00B1278A">
        <w:rPr>
          <w:rFonts w:ascii="Consolas" w:eastAsia="Times New Roman" w:hAnsi="Consolas" w:cs="Times New Roman"/>
          <w:sz w:val="21"/>
          <w:szCs w:val="21"/>
          <w:lang w:val="en-US" w:eastAsia="ru-RU"/>
        </w:rPr>
        <w:t>="</w:t>
      </w:r>
      <w:r w:rsidRPr="003607CF">
        <w:rPr>
          <w:rFonts w:ascii="Consolas" w:eastAsia="Times New Roman" w:hAnsi="Consolas" w:cs="Times New Roman"/>
          <w:sz w:val="21"/>
          <w:szCs w:val="21"/>
          <w:lang w:val="en-US" w:eastAsia="ru-RU"/>
        </w:rPr>
        <w:t>text</w:t>
      </w:r>
      <w:r w:rsidRPr="00B1278A">
        <w:rPr>
          <w:rFonts w:ascii="Consolas" w:eastAsia="Times New Roman" w:hAnsi="Consolas" w:cs="Times New Roman"/>
          <w:sz w:val="21"/>
          <w:szCs w:val="21"/>
          <w:lang w:val="en-US" w:eastAsia="ru-RU"/>
        </w:rPr>
        <w:t>-</w:t>
      </w:r>
      <w:r w:rsidRPr="003607CF">
        <w:rPr>
          <w:rFonts w:ascii="Consolas" w:eastAsia="Times New Roman" w:hAnsi="Consolas" w:cs="Times New Roman"/>
          <w:sz w:val="21"/>
          <w:szCs w:val="21"/>
          <w:lang w:val="en-US" w:eastAsia="ru-RU"/>
        </w:rPr>
        <w:t>center p</w:t>
      </w:r>
      <w:r w:rsidRPr="00B1278A">
        <w:rPr>
          <w:rFonts w:ascii="Consolas" w:eastAsia="Times New Roman" w:hAnsi="Consolas" w:cs="Times New Roman"/>
          <w:sz w:val="21"/>
          <w:szCs w:val="21"/>
          <w:lang w:val="en-US" w:eastAsia="ru-RU"/>
        </w:rPr>
        <w:t>-2"&gt;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Комментарии</w:t>
      </w:r>
      <w:r w:rsidRPr="00B1278A">
        <w:rPr>
          <w:rFonts w:ascii="Consolas" w:eastAsia="Times New Roman" w:hAnsi="Consolas" w:cs="Times New Roman"/>
          <w:sz w:val="21"/>
          <w:szCs w:val="21"/>
          <w:lang w:val="en-US" w:eastAsia="ru-RU"/>
        </w:rPr>
        <w:t>&lt;/</w:t>
      </w:r>
      <w:r w:rsidRPr="003607CF">
        <w:rPr>
          <w:rFonts w:ascii="Consolas" w:eastAsia="Times New Roman" w:hAnsi="Consolas" w:cs="Times New Roman"/>
          <w:sz w:val="21"/>
          <w:szCs w:val="21"/>
          <w:lang w:val="en-US" w:eastAsia="ru-RU"/>
        </w:rPr>
        <w:t>h</w:t>
      </w:r>
      <w:r w:rsidRPr="00B1278A">
        <w:rPr>
          <w:rFonts w:ascii="Consolas" w:eastAsia="Times New Roman" w:hAnsi="Consolas" w:cs="Times New Roman"/>
          <w:sz w:val="21"/>
          <w:szCs w:val="21"/>
          <w:lang w:val="en-US" w:eastAsia="ru-RU"/>
        </w:rPr>
        <w:t>4&gt;</w:t>
      </w:r>
    </w:p>
    <w:p w14:paraId="67034BE1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3607CF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&lt;div class="row justify-content-center my-2"&gt;</w:t>
      </w:r>
    </w:p>
    <w:p w14:paraId="0482E749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&lt;div class="col-12 col-lg-9 px-2"&gt;</w:t>
      </w:r>
    </w:p>
    <w:p w14:paraId="2CEF8841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&lt;ul class="list-group"&gt;</w:t>
      </w:r>
    </w:p>
    <w:p w14:paraId="7C4AE9F2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&lt;li class="list-group-item d-flex"&gt;</w:t>
      </w:r>
    </w:p>
    <w:p w14:paraId="60FDDBED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&lt;div class="container p-0"&gt;</w:t>
      </w:r>
    </w:p>
    <w:p w14:paraId="05EB0C69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&lt;div class="row"&gt;</w:t>
      </w:r>
    </w:p>
    <w:p w14:paraId="2547CE8B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&lt;div class="col-2"&gt;</w:t>
      </w:r>
    </w:p>
    <w:p w14:paraId="4ECB7F64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    &lt;img class="img-thumbnail" src="static/images/logo.png" alt="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Картинка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в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отпуске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"&gt;</w:t>
      </w:r>
    </w:p>
    <w:p w14:paraId="6FE2F172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&lt;/div&gt;</w:t>
      </w:r>
    </w:p>
    <w:p w14:paraId="7055A59C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&lt;div class="col-10"&gt;</w:t>
      </w:r>
    </w:p>
    <w:p w14:paraId="20BF53F9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    &lt;div class="text-inline justify-content-between d-flex"&gt;</w:t>
      </w:r>
    </w:p>
    <w:p w14:paraId="67054C80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        &lt;a href="#" class=""&gt;use rname&lt;/a&gt; &lt;div class="comments-date"&gt;20.03.2865&lt;/div&gt;</w:t>
      </w:r>
    </w:p>
    <w:p w14:paraId="5154AA8F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    &lt;/div&gt;</w:t>
      </w:r>
    </w:p>
    <w:p w14:paraId="3820048B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    &lt;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hr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/&gt;</w:t>
      </w:r>
    </w:p>
    <w:p w14:paraId="3F5B251C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    &lt;div class="text-inline"&gt;</w:t>
      </w:r>
    </w:p>
    <w:p w14:paraId="26AB6A21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        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Значимость этих проблем настолько очевидна, что сложившаяся структура</w:t>
      </w:r>
    </w:p>
    <w:p w14:paraId="19134E5B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                                    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&lt;/div&gt;</w:t>
      </w:r>
    </w:p>
    <w:p w14:paraId="14B1AEC9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&lt;/div&gt;</w:t>
      </w:r>
    </w:p>
    <w:p w14:paraId="7F8B118F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&lt;/div&gt;</w:t>
      </w:r>
    </w:p>
    <w:p w14:paraId="152D922A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&lt;/div&gt;</w:t>
      </w:r>
    </w:p>
    <w:p w14:paraId="104D0870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&lt;/li&gt;</w:t>
      </w:r>
    </w:p>
    <w:p w14:paraId="7649667C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&lt;li class="list-group-item d-flex"&gt;</w:t>
      </w:r>
    </w:p>
    <w:p w14:paraId="78ED8CEB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&lt;div class="container p-0"&gt;</w:t>
      </w:r>
    </w:p>
    <w:p w14:paraId="4C440689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>                            &lt;div class="row"&gt;</w:t>
      </w:r>
    </w:p>
    <w:p w14:paraId="68BB96A6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&lt;div class="col-2"&gt;</w:t>
      </w:r>
    </w:p>
    <w:p w14:paraId="7F8F592F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    &lt;img class="img-thumbnail" src="static/images/logo.png" alt="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Картинка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в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отпуске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"&gt;</w:t>
      </w:r>
    </w:p>
    <w:p w14:paraId="395D5C15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&lt;/div&gt;</w:t>
      </w:r>
    </w:p>
    <w:p w14:paraId="4DA25CC8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&lt;div class="col-10"&gt;</w:t>
      </w:r>
    </w:p>
    <w:p w14:paraId="68CE459C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    &lt;div class="text-inline justify-content-between d-flex"&gt;</w:t>
      </w:r>
    </w:p>
    <w:p w14:paraId="4C517386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        &lt;a href="#" class=""&gt;use rname&lt;/a&gt; &lt;div class="comments-date"&gt;20.03.2865&lt;/div&gt;</w:t>
      </w:r>
    </w:p>
    <w:p w14:paraId="6BC9AD33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    &lt;/div&gt;</w:t>
      </w:r>
    </w:p>
    <w:p w14:paraId="33066F58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    &lt;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hr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/&gt;</w:t>
      </w:r>
    </w:p>
    <w:p w14:paraId="18EA5983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    &lt;div class="text-inline"&gt;</w:t>
      </w:r>
    </w:p>
    <w:p w14:paraId="7178C88F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            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Содержимо е ком мента</w:t>
      </w:r>
    </w:p>
    <w:p w14:paraId="41B30B36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                                    &lt;/</w:t>
      </w:r>
      <w:proofErr w:type="spellStart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div</w:t>
      </w:r>
      <w:proofErr w:type="spellEnd"/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&gt;</w:t>
      </w:r>
    </w:p>
    <w:p w14:paraId="0CC1FACD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                                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&lt;/div&gt;</w:t>
      </w:r>
    </w:p>
    <w:p w14:paraId="08BF3855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    &lt;/div&gt;</w:t>
      </w:r>
    </w:p>
    <w:p w14:paraId="2AE0CEA6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    &lt;/div&gt;</w:t>
      </w:r>
    </w:p>
    <w:p w14:paraId="0D6491DF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&lt;/li&gt;</w:t>
      </w:r>
    </w:p>
    <w:p w14:paraId="663CCA23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&lt;/ul&gt;</w:t>
      </w:r>
    </w:p>
    <w:p w14:paraId="45238E69" w14:textId="77777777" w:rsidR="0037195D" w:rsidRPr="00B1278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</w:t>
      </w:r>
      <w:r w:rsidRPr="00B1278A">
        <w:rPr>
          <w:rFonts w:ascii="Consolas" w:eastAsia="Times New Roman" w:hAnsi="Consolas" w:cs="Times New Roman"/>
          <w:sz w:val="21"/>
          <w:szCs w:val="21"/>
          <w:lang w:val="en-US" w:eastAsia="ru-RU"/>
        </w:rPr>
        <w:t>&lt;/div&gt;</w:t>
      </w:r>
    </w:p>
    <w:p w14:paraId="001B28FE" w14:textId="77777777" w:rsidR="0037195D" w:rsidRPr="00B1278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1278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&lt;/div&gt;</w:t>
      </w:r>
    </w:p>
    <w:p w14:paraId="2D003965" w14:textId="77777777" w:rsidR="0037195D" w:rsidRPr="00B1278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B1278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&lt;/div&gt;</w:t>
      </w:r>
    </w:p>
    <w:p w14:paraId="25E4449D" w14:textId="2A1E17A9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&lt;/main&gt;</w:t>
      </w:r>
    </w:p>
    <w:p w14:paraId="4128F1E2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&lt;footer class="container-fluid text-center site-footer"&gt;</w:t>
      </w:r>
    </w:p>
    <w:p w14:paraId="5AD44371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&lt;p&gt;</w:t>
      </w:r>
      <w:r w:rsidRPr="00114F0A">
        <w:rPr>
          <w:rFonts w:ascii="Consolas" w:eastAsia="Times New Roman" w:hAnsi="Consolas" w:cs="Times New Roman"/>
          <w:sz w:val="21"/>
          <w:szCs w:val="21"/>
          <w:lang w:eastAsia="ru-RU"/>
        </w:rPr>
        <w:t>Контакты</w:t>
      </w: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&lt;/p&gt;</w:t>
      </w:r>
    </w:p>
    <w:p w14:paraId="1C2C25D0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&lt;div class="container pb-4"&gt;</w:t>
      </w:r>
    </w:p>
    <w:p w14:paraId="64B35548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&lt;div class="row justify-content-center"&gt;</w:t>
      </w:r>
    </w:p>
    <w:p w14:paraId="4EDB9840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&lt;div class="col-3"&gt;</w:t>
      </w:r>
    </w:p>
    <w:p w14:paraId="596CBB12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&lt;p class="mr-3"&gt;</w:t>
      </w:r>
    </w:p>
    <w:p w14:paraId="3B5189FD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&lt;a href="tg.me" class="text-info"&gt;&lt;i class="fa fa-telegram" aria-hidden="true"&gt; &lt;/i&gt;Telegram&lt;/a&gt;</w:t>
      </w:r>
    </w:p>
    <w:p w14:paraId="422790B1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&lt;/p&gt;</w:t>
      </w:r>
    </w:p>
    <w:p w14:paraId="02E6B1B8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&lt;/div&gt;</w:t>
      </w:r>
    </w:p>
    <w:p w14:paraId="673C8408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&lt;div class="col-3"&gt;</w:t>
      </w:r>
    </w:p>
    <w:p w14:paraId="17A21CD9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&lt;p class="mr-3"&gt;</w:t>
      </w:r>
    </w:p>
    <w:p w14:paraId="41397791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&lt;a href="vk.com" class="text-info"&gt;&lt;i class="fa fa-vk" aria-hidden="true"&gt; &lt;/i&gt;VK&lt;/a&gt;</w:t>
      </w:r>
    </w:p>
    <w:p w14:paraId="54ACBB22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&lt;/p&gt;</w:t>
      </w:r>
    </w:p>
    <w:p w14:paraId="0193EFCE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&lt;/div&gt;</w:t>
      </w:r>
    </w:p>
    <w:p w14:paraId="23636D42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&lt;div class="col-3"&gt;</w:t>
      </w:r>
    </w:p>
    <w:p w14:paraId="38633207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&lt;p class="mr-3"&gt;</w:t>
      </w:r>
    </w:p>
    <w:p w14:paraId="50830C99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    &lt;a href="twitter.com" class="text-info"&gt;&lt;i class="fa fa-twitter" aria-hidden="true"&gt; &lt;/i&gt;Twitter&lt;/a&gt;</w:t>
      </w:r>
    </w:p>
    <w:p w14:paraId="4E8727D7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&lt;/p&gt;</w:t>
      </w:r>
    </w:p>
    <w:p w14:paraId="32105047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&lt;/div&gt;</w:t>
      </w:r>
    </w:p>
    <w:p w14:paraId="36E48039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&lt;/div&gt;</w:t>
      </w:r>
    </w:p>
    <w:p w14:paraId="7717C8AB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&lt;/div&gt;</w:t>
      </w:r>
    </w:p>
    <w:p w14:paraId="667A50A3" w14:textId="77777777" w:rsidR="0037195D" w:rsidRPr="00114F0A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14F0A">
        <w:rPr>
          <w:rFonts w:ascii="Consolas" w:eastAsia="Times New Roman" w:hAnsi="Consolas" w:cs="Times New Roman"/>
          <w:sz w:val="21"/>
          <w:szCs w:val="21"/>
          <w:lang w:val="en-US" w:eastAsia="ru-RU"/>
        </w:rPr>
        <w:t>&lt;/footer&gt;</w:t>
      </w:r>
    </w:p>
    <w:p w14:paraId="7D747B9E" w14:textId="77777777" w:rsidR="0037195D" w:rsidRPr="0037195D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37195D">
        <w:rPr>
          <w:rFonts w:ascii="Consolas" w:eastAsia="Times New Roman" w:hAnsi="Consolas" w:cs="Times New Roman"/>
          <w:sz w:val="21"/>
          <w:szCs w:val="21"/>
          <w:lang w:val="en-US" w:eastAsia="ru-RU"/>
        </w:rPr>
        <w:t>&lt;/body&gt;</w:t>
      </w:r>
    </w:p>
    <w:p w14:paraId="78B746A5" w14:textId="77777777" w:rsidR="0037195D" w:rsidRPr="0037195D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37195D">
        <w:rPr>
          <w:rFonts w:ascii="Consolas" w:eastAsia="Times New Roman" w:hAnsi="Consolas" w:cs="Times New Roman"/>
          <w:sz w:val="21"/>
          <w:szCs w:val="21"/>
          <w:lang w:val="en-US" w:eastAsia="ru-RU"/>
        </w:rPr>
        <w:t>&lt;/html&gt;</w:t>
      </w:r>
    </w:p>
    <w:p w14:paraId="056869E8" w14:textId="2778C91B" w:rsidR="0037195D" w:rsidRDefault="0037195D" w:rsidP="0037195D">
      <w:pPr>
        <w:rPr>
          <w:lang w:val="en-US"/>
        </w:rPr>
      </w:pPr>
      <w:r>
        <w:lastRenderedPageBreak/>
        <w:t>К</w:t>
      </w:r>
      <w:r w:rsidRPr="0037195D">
        <w:rPr>
          <w:lang w:val="en-US"/>
        </w:rPr>
        <w:t xml:space="preserve"> </w:t>
      </w:r>
      <w:r>
        <w:t>главе</w:t>
      </w:r>
      <w:r w:rsidRPr="0037195D">
        <w:rPr>
          <w:lang w:val="en-US"/>
        </w:rPr>
        <w:t xml:space="preserve"> 2. </w:t>
      </w:r>
      <w:r>
        <w:rPr>
          <w:lang w:val="en-US"/>
        </w:rPr>
        <w:t>postlist.js</w:t>
      </w:r>
    </w:p>
    <w:p w14:paraId="3C6BE248" w14:textId="5FC7E134" w:rsidR="0037195D" w:rsidRDefault="0037195D" w:rsidP="003719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import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React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from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'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react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'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import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'./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PostList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css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'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import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PostCard</w:t>
      </w:r>
      <w:proofErr w:type="spellEnd"/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from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gramStart"/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"..</w:t>
      </w:r>
      <w:proofErr w:type="gramEnd"/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PostCard</w:t>
      </w:r>
      <w:proofErr w:type="spellEnd"/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PostCard</w:t>
      </w:r>
      <w:proofErr w:type="spellEnd"/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";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import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_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image</w:t>
      </w:r>
      <w:proofErr w:type="spellEnd"/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from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"../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static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images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_1.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png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";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function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PostList</w:t>
      </w:r>
      <w:proofErr w:type="spellEnd"/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props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) {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const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posts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[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{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_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image</w:t>
      </w:r>
      <w:proofErr w:type="spellEnd"/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: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_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image</w:t>
      </w:r>
      <w:proofErr w:type="spellEnd"/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,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_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title</w:t>
      </w:r>
      <w:proofErr w:type="spellEnd"/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: "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Linux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",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_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text</w:t>
      </w:r>
      <w:proofErr w:type="spellEnd"/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>: "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В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начале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месяца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некоторые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горожане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получили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квитанции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за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коммунальные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услуги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в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графах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которых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были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проставлены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нули</w:t>
      </w:r>
      <w:r w:rsidRPr="0037195D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. 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Забавно, что они были проставлены и в графе «количество проживающих в квартире». Думаю, что именно в этом случае,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Linux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тут ни при чём.",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   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post_link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: "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linux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"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},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</w:t>
      </w:r>
      <w:proofErr w:type="gram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  {</w:t>
      </w:r>
      <w:proofErr w:type="gram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   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post_image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: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post_image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,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   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post_title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: "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React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",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   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post_text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: "Иногда возникает такая ситуация: ты объясняешь кому-то, что такое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React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. Например, человек звонит тебе, и спрашивает: «Как пользоваться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React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?». Если у вас были подобные ситуации, то вы представляете, насколько сложно это объяснить по телефону.",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   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post_link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: "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react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"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    },    ]</w:t>
      </w:r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//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elementary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Watson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br/>
        <w:t xml:space="preserve">   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const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evenPosts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=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posts.filter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((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post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,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index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) =&gt;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index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% 2 === 0 &amp;&amp;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>index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!== 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0)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const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oddPosts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posts.filter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((post, index) =&gt; index % 2 === 1)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const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betterPosts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evenPosts.map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((p,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i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) =&gt; [p,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oddPosts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[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i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]])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betterPosts.unshift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(posts[0])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</w:t>
      </w:r>
      <w:r w:rsidRPr="00BF59F4">
        <w:rPr>
          <w:rFonts w:ascii="Courier New" w:eastAsia="Times New Roman" w:hAnsi="Courier New" w:cs="Courier New"/>
          <w:b/>
          <w:bCs/>
          <w:i/>
          <w:iCs/>
          <w:sz w:val="20"/>
          <w:szCs w:val="20"/>
          <w:lang w:val="en-US" w:eastAsia="ru-RU"/>
        </w:rPr>
        <w:t>console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.log(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betterPosts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)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const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listPosts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betterPosts.map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((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postSet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, index)=&gt; {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if (index === 0) {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return  &lt;div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className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="row justify-content-center"&gt;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        &lt;div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className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="col-12 col-md-8 my-3"&gt;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            &lt;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PostCard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post_image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={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postSet.post_image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}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post_text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={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postSet.post_text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                     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post_title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={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postSet.post_title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}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post_link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={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postSet.post_link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}/&gt;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        &lt;/div&gt;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    &lt;/div&gt;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}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return  &lt;div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className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="row justify-content-center"&gt;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{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postSet.map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((post) =&gt;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    &lt;div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className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="col-12 col-md-4 my-3"&gt;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        &lt;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PostCard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           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post_image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={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post.post_image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           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post_text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={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post.post_text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           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post_title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={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post.post_title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           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post_link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={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post.post_link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        /&gt;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    &lt;/div&gt;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)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}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&lt;/div&gt;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}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)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return (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&lt;div&gt;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&lt;div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className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="container"&gt;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t xml:space="preserve">                &lt;div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className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="row justify-content-center"&gt;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{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listPosts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&lt;/div&gt;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&lt;/div&gt;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&lt;/div&gt;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);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>}</w:t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export default </w:t>
      </w:r>
      <w:proofErr w:type="spellStart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PostList</w:t>
      </w:r>
      <w:proofErr w:type="spellEnd"/>
      <w:r w:rsidRPr="00BF59F4">
        <w:rPr>
          <w:rFonts w:ascii="Courier New" w:eastAsia="Times New Roman" w:hAnsi="Courier New" w:cs="Courier New"/>
          <w:sz w:val="20"/>
          <w:szCs w:val="20"/>
          <w:lang w:val="en-US" w:eastAsia="ru-RU"/>
        </w:rPr>
        <w:t>;</w:t>
      </w:r>
    </w:p>
    <w:p w14:paraId="12178446" w14:textId="2B3A38FD" w:rsidR="0037195D" w:rsidRDefault="0037195D" w:rsidP="0037195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73A9074A" w14:textId="37F58E5C" w:rsidR="0037195D" w:rsidRDefault="0037195D" w:rsidP="0037195D">
      <w:pPr>
        <w:rPr>
          <w:lang w:val="en-US" w:eastAsia="ru-RU"/>
        </w:rPr>
      </w:pPr>
      <w:r>
        <w:rPr>
          <w:lang w:eastAsia="ru-RU"/>
        </w:rPr>
        <w:t>К</w:t>
      </w:r>
      <w:r w:rsidRPr="0037195D">
        <w:rPr>
          <w:lang w:val="en-US" w:eastAsia="ru-RU"/>
        </w:rPr>
        <w:t xml:space="preserve"> </w:t>
      </w:r>
      <w:r>
        <w:rPr>
          <w:lang w:eastAsia="ru-RU"/>
        </w:rPr>
        <w:t>главе</w:t>
      </w:r>
      <w:r w:rsidRPr="0037195D">
        <w:rPr>
          <w:lang w:val="en-US" w:eastAsia="ru-RU"/>
        </w:rPr>
        <w:t xml:space="preserve"> 3. </w:t>
      </w:r>
      <w:r>
        <w:rPr>
          <w:lang w:val="en-US" w:eastAsia="ru-RU"/>
        </w:rPr>
        <w:t>docker-</w:t>
      </w:r>
      <w:proofErr w:type="spellStart"/>
      <w:r>
        <w:rPr>
          <w:lang w:val="en-US" w:eastAsia="ru-RU"/>
        </w:rPr>
        <w:t>compose.yml</w:t>
      </w:r>
      <w:proofErr w:type="spellEnd"/>
      <w:r>
        <w:rPr>
          <w:lang w:val="en-US" w:eastAsia="ru-RU"/>
        </w:rPr>
        <w:t xml:space="preserve">, </w:t>
      </w:r>
      <w:proofErr w:type="spellStart"/>
      <w:r>
        <w:rPr>
          <w:lang w:val="en-US" w:eastAsia="ru-RU"/>
        </w:rPr>
        <w:t>Dockerfile</w:t>
      </w:r>
      <w:proofErr w:type="spellEnd"/>
      <w:r>
        <w:rPr>
          <w:lang w:val="en-US" w:eastAsia="ru-RU"/>
        </w:rPr>
        <w:t>, view.py</w:t>
      </w:r>
    </w:p>
    <w:p w14:paraId="145C0838" w14:textId="77777777" w:rsidR="0037195D" w:rsidRDefault="0037195D" w:rsidP="0037195D">
      <w:pPr>
        <w:spacing w:line="285" w:lineRule="atLeas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docker-</w:t>
      </w:r>
      <w:proofErr w:type="spellStart"/>
      <w:r w:rsidRPr="001942A4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compose.yml</w:t>
      </w:r>
      <w:proofErr w:type="spellEnd"/>
    </w:p>
    <w:p w14:paraId="29B41A0C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</w:p>
    <w:p w14:paraId="7D57FFB2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version: "3.8"</w:t>
      </w:r>
    </w:p>
    <w:p w14:paraId="33F9387D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</w:t>
      </w:r>
    </w:p>
    <w:p w14:paraId="7AF8F1BE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services:</w:t>
      </w:r>
    </w:p>
    <w:p w14:paraId="3B5EFA2A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db</w:t>
      </w:r>
      <w:proofErr w:type="spellEnd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45AFE5B7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image: 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postgres</w:t>
      </w:r>
      <w:proofErr w:type="spellEnd"/>
    </w:p>
    <w:p w14:paraId="080C69C3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environment:</w:t>
      </w:r>
    </w:p>
    <w:p w14:paraId="5F420DDE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- POSTGRES_DB=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postgres</w:t>
      </w:r>
      <w:proofErr w:type="spellEnd"/>
    </w:p>
    <w:p w14:paraId="041AE80D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- POSTGRES_USER=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postgres</w:t>
      </w:r>
      <w:proofErr w:type="spellEnd"/>
    </w:p>
    <w:p w14:paraId="1744EB81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- POSTGRES_PASSWORD=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postgres</w:t>
      </w:r>
      <w:proofErr w:type="spellEnd"/>
    </w:p>
    <w:p w14:paraId="4A0B70DB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web:</w:t>
      </w:r>
    </w:p>
    <w:p w14:paraId="33F555DB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build</w:t>
      </w:r>
      <w:proofErr w:type="gram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: .</w:t>
      </w:r>
      <w:proofErr w:type="gramEnd"/>
    </w:p>
    <w:p w14:paraId="65EB734B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command: python manage.py 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runserver</w:t>
      </w:r>
      <w:proofErr w:type="spellEnd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0.0.0.0:8000</w:t>
      </w:r>
    </w:p>
    <w:p w14:paraId="14B3020E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volumes:</w:t>
      </w:r>
    </w:p>
    <w:p w14:paraId="32628597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</w:t>
      </w:r>
      <w:proofErr w:type="gram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- .</w:t>
      </w:r>
      <w:proofErr w:type="gramEnd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:/code</w:t>
      </w:r>
    </w:p>
    <w:p w14:paraId="08ABB5AB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ports:</w:t>
      </w:r>
    </w:p>
    <w:p w14:paraId="3E65235C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- "8000:8000"</w:t>
      </w:r>
    </w:p>
    <w:p w14:paraId="490A49C7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depends_on</w:t>
      </w:r>
      <w:proofErr w:type="spellEnd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:</w:t>
      </w:r>
    </w:p>
    <w:p w14:paraId="2ABD2A77" w14:textId="77777777" w:rsidR="0037195D" w:rsidRPr="0037195D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</w:t>
      </w:r>
      <w:r w:rsidRPr="0037195D">
        <w:rPr>
          <w:rFonts w:ascii="Consolas" w:eastAsia="Times New Roman" w:hAnsi="Consolas" w:cs="Times New Roman"/>
          <w:sz w:val="21"/>
          <w:szCs w:val="21"/>
          <w:lang w:val="en-US" w:eastAsia="ru-RU"/>
        </w:rPr>
        <w:t>- </w:t>
      </w:r>
      <w:proofErr w:type="spellStart"/>
      <w:r w:rsidRPr="0037195D">
        <w:rPr>
          <w:rFonts w:ascii="Consolas" w:eastAsia="Times New Roman" w:hAnsi="Consolas" w:cs="Times New Roman"/>
          <w:sz w:val="21"/>
          <w:szCs w:val="21"/>
          <w:lang w:val="en-US" w:eastAsia="ru-RU"/>
        </w:rPr>
        <w:t>db</w:t>
      </w:r>
      <w:proofErr w:type="spellEnd"/>
    </w:p>
    <w:p w14:paraId="3612E289" w14:textId="77777777" w:rsidR="0037195D" w:rsidRPr="0037195D" w:rsidRDefault="0037195D" w:rsidP="0037195D">
      <w:pPr>
        <w:spacing w:line="240" w:lineRule="auto"/>
        <w:rPr>
          <w:szCs w:val="28"/>
          <w:lang w:val="en-US"/>
        </w:rPr>
      </w:pPr>
    </w:p>
    <w:p w14:paraId="0D896A4E" w14:textId="77777777" w:rsidR="0037195D" w:rsidRDefault="0037195D" w:rsidP="0037195D">
      <w:pPr>
        <w:spacing w:line="285" w:lineRule="atLeas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  <w:proofErr w:type="spellStart"/>
      <w:r w:rsidRPr="001942A4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Dockerfile</w:t>
      </w:r>
      <w:proofErr w:type="spellEnd"/>
    </w:p>
    <w:p w14:paraId="6BBFDF37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</w:p>
    <w:p w14:paraId="3AE3399E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FROM python:3</w:t>
      </w:r>
    </w:p>
    <w:p w14:paraId="3A2626F5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ENV PYTHONUNBUFFERED=1</w:t>
      </w:r>
    </w:p>
    <w:p w14:paraId="64B1668F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WORKDIR /code</w:t>
      </w:r>
    </w:p>
    <w:p w14:paraId="04B868D3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COPY requirements.txt /code/</w:t>
      </w:r>
    </w:p>
    <w:p w14:paraId="319A1735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RUN pip install -r requirements.txt</w:t>
      </w:r>
    </w:p>
    <w:p w14:paraId="7F791AB3" w14:textId="77777777" w:rsidR="0037195D" w:rsidRPr="0037195D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proofErr w:type="gramStart"/>
      <w:r w:rsidRPr="0037195D">
        <w:rPr>
          <w:rFonts w:ascii="Consolas" w:eastAsia="Times New Roman" w:hAnsi="Consolas" w:cs="Times New Roman"/>
          <w:sz w:val="21"/>
          <w:szCs w:val="21"/>
          <w:lang w:val="en-US" w:eastAsia="ru-RU"/>
        </w:rPr>
        <w:t>COPY .</w:t>
      </w:r>
      <w:proofErr w:type="gramEnd"/>
      <w:r w:rsidRPr="0037195D">
        <w:rPr>
          <w:rFonts w:ascii="Consolas" w:eastAsia="Times New Roman" w:hAnsi="Consolas" w:cs="Times New Roman"/>
          <w:sz w:val="21"/>
          <w:szCs w:val="21"/>
          <w:lang w:val="en-US" w:eastAsia="ru-RU"/>
        </w:rPr>
        <w:t> /code/</w:t>
      </w:r>
    </w:p>
    <w:p w14:paraId="64024C0C" w14:textId="77777777" w:rsidR="0037195D" w:rsidRPr="0037195D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</w:p>
    <w:p w14:paraId="472C4E7D" w14:textId="77777777" w:rsidR="0037195D" w:rsidRDefault="0037195D" w:rsidP="0037195D">
      <w:pPr>
        <w:spacing w:line="285" w:lineRule="atLeas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v</w:t>
      </w:r>
      <w:r w:rsidRPr="001942A4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iews.py</w:t>
      </w:r>
    </w:p>
    <w:p w14:paraId="09CBDAFE" w14:textId="77777777" w:rsidR="0037195D" w:rsidRDefault="0037195D" w:rsidP="0037195D">
      <w:pPr>
        <w:spacing w:line="285" w:lineRule="atLeas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</w:p>
    <w:p w14:paraId="6C9D03FC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def 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static_post_list</w:t>
      </w:r>
      <w:proofErr w:type="spellEnd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(request):</w:t>
      </w:r>
    </w:p>
    <w:p w14:paraId="5EAEBFD9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response = </w:t>
      </w:r>
      <w:proofErr w:type="spellStart"/>
      <w:proofErr w:type="gram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json.dumps</w:t>
      </w:r>
      <w:proofErr w:type="spellEnd"/>
      <w:proofErr w:type="gramEnd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(</w:t>
      </w:r>
    </w:p>
    <w:p w14:paraId="7102D7D9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[</w:t>
      </w:r>
    </w:p>
    <w:p w14:paraId="151F8EE1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{</w:t>
      </w:r>
    </w:p>
    <w:p w14:paraId="76B908B4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"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post_image</w:t>
      </w:r>
      <w:proofErr w:type="spellEnd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": "</w:t>
      </w:r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Картинка</w:t>
      </w: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</w:t>
      </w:r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готовится</w:t>
      </w: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",</w:t>
      </w:r>
    </w:p>
    <w:p w14:paraId="338FDFB9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"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post_title</w:t>
      </w:r>
      <w:proofErr w:type="spellEnd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": "Linux",</w:t>
      </w:r>
    </w:p>
    <w:p w14:paraId="31867946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</w:t>
      </w:r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"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post_text</w:t>
      </w:r>
      <w:proofErr w:type="spellEnd"/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": "В начале месяца некоторые горожане получили…”</w:t>
      </w:r>
    </w:p>
    <w:p w14:paraId="0EE74DB2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                </w:t>
      </w: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"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post_link</w:t>
      </w:r>
      <w:proofErr w:type="spellEnd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": "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linux</w:t>
      </w:r>
      <w:proofErr w:type="spellEnd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"</w:t>
      </w:r>
    </w:p>
    <w:p w14:paraId="5A9C6248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},</w:t>
      </w:r>
    </w:p>
    <w:p w14:paraId="3C733BF9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lastRenderedPageBreak/>
        <w:t>            {</w:t>
      </w:r>
    </w:p>
    <w:p w14:paraId="2BD094CD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"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post_image</w:t>
      </w:r>
      <w:proofErr w:type="spellEnd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": "</w:t>
      </w:r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Картинка</w:t>
      </w: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</w:t>
      </w:r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готовится</w:t>
      </w: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",</w:t>
      </w:r>
    </w:p>
    <w:p w14:paraId="7BE9520A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    </w:t>
      </w:r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"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post_title</w:t>
      </w:r>
      <w:proofErr w:type="spellEnd"/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": "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React</w:t>
      </w:r>
      <w:proofErr w:type="spellEnd"/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",</w:t>
      </w:r>
    </w:p>
    <w:p w14:paraId="40FD341B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                "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post_text</w:t>
      </w:r>
      <w:proofErr w:type="spellEnd"/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": "Иногда возникает такая ситуация: … ",</w:t>
      </w:r>
    </w:p>
    <w:p w14:paraId="4CC4CDFE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eastAsia="ru-RU"/>
        </w:rPr>
        <w:t>                </w:t>
      </w: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"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post_link</w:t>
      </w:r>
      <w:proofErr w:type="spellEnd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": "react"</w:t>
      </w:r>
    </w:p>
    <w:p w14:paraId="351F6F7A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    },</w:t>
      </w:r>
    </w:p>
    <w:p w14:paraId="12046BDF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    ]</w:t>
      </w:r>
    </w:p>
    <w:p w14:paraId="4EAB079A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)</w:t>
      </w:r>
    </w:p>
    <w:p w14:paraId="124F84A0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sz w:val="21"/>
          <w:szCs w:val="21"/>
          <w:lang w:val="en-US" w:eastAsia="ru-RU"/>
        </w:rPr>
      </w:pPr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    return </w:t>
      </w:r>
      <w:proofErr w:type="spellStart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HttpResponse</w:t>
      </w:r>
      <w:proofErr w:type="spellEnd"/>
      <w:r w:rsidRPr="001942A4">
        <w:rPr>
          <w:rFonts w:ascii="Consolas" w:eastAsia="Times New Roman" w:hAnsi="Consolas" w:cs="Times New Roman"/>
          <w:sz w:val="21"/>
          <w:szCs w:val="21"/>
          <w:lang w:val="en-US" w:eastAsia="ru-RU"/>
        </w:rPr>
        <w:t>(response)</w:t>
      </w:r>
    </w:p>
    <w:p w14:paraId="62633E5B" w14:textId="0F9FB443" w:rsidR="0037195D" w:rsidRDefault="0037195D" w:rsidP="0037195D">
      <w:pPr>
        <w:rPr>
          <w:lang w:val="en-US" w:eastAsia="ru-RU"/>
        </w:rPr>
      </w:pPr>
    </w:p>
    <w:p w14:paraId="7CD32269" w14:textId="65F16EE8" w:rsidR="0037195D" w:rsidRDefault="0037195D" w:rsidP="0037195D">
      <w:pPr>
        <w:rPr>
          <w:lang w:val="en-US" w:eastAsia="ru-RU"/>
        </w:rPr>
      </w:pPr>
      <w:r>
        <w:rPr>
          <w:lang w:eastAsia="ru-RU"/>
        </w:rPr>
        <w:t>К</w:t>
      </w:r>
      <w:r w:rsidRPr="0037195D">
        <w:rPr>
          <w:lang w:val="en-US" w:eastAsia="ru-RU"/>
        </w:rPr>
        <w:t xml:space="preserve"> </w:t>
      </w:r>
      <w:r>
        <w:rPr>
          <w:lang w:eastAsia="ru-RU"/>
        </w:rPr>
        <w:t>главе</w:t>
      </w:r>
      <w:r w:rsidRPr="0037195D">
        <w:rPr>
          <w:lang w:val="en-US" w:eastAsia="ru-RU"/>
        </w:rPr>
        <w:t xml:space="preserve"> 4. </w:t>
      </w:r>
      <w:r>
        <w:rPr>
          <w:lang w:val="en-US" w:eastAsia="ru-RU"/>
        </w:rPr>
        <w:t>models.py</w:t>
      </w:r>
    </w:p>
    <w:p w14:paraId="7A38AE0B" w14:textId="77777777" w:rsidR="0037195D" w:rsidRDefault="0037195D" w:rsidP="0037195D">
      <w:pPr>
        <w:rPr>
          <w:lang w:val="en-US" w:eastAsia="ru-RU"/>
        </w:rPr>
      </w:pPr>
    </w:p>
    <w:p w14:paraId="761F3815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django.contrib</w:t>
      </w:r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.auth.models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6E65D3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User</w:t>
      </w:r>
    </w:p>
    <w:p w14:paraId="26B7863A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django.db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6E65D3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models</w:t>
      </w:r>
    </w:p>
    <w:p w14:paraId="69A517A4" w14:textId="77777777" w:rsidR="0037195D" w:rsidRPr="006E65D3" w:rsidRDefault="0037195D" w:rsidP="0037195D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D88CDBC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6E65D3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BlogUser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6E65D3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User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0449995D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profile_pic = </w:t>
      </w:r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models.ImageField</w:t>
      </w:r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upload_to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"media/profile_images"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null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68D4633" w14:textId="77777777" w:rsidR="0037195D" w:rsidRPr="006E65D3" w:rsidRDefault="0037195D" w:rsidP="0037195D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4CADBF5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6E65D3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Post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Start"/>
      <w:r w:rsidRPr="006E65D3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models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6E65D3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Model</w:t>
      </w:r>
      <w:proofErr w:type="spellEnd"/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35652025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user = </w:t>
      </w:r>
      <w:proofErr w:type="spellStart"/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models.ForeignKey</w:t>
      </w:r>
      <w:proofErr w:type="spellEnd"/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BlogUser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on_delete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proofErr w:type="spell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models.CASCADE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38EF2A1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title = </w:t>
      </w:r>
      <w:proofErr w:type="spellStart"/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models.CharField</w:t>
      </w:r>
      <w:proofErr w:type="spellEnd"/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max_length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DFEAD08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text = </w:t>
      </w:r>
      <w:proofErr w:type="spellStart"/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models.CharField</w:t>
      </w:r>
      <w:proofErr w:type="spellEnd"/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max_length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4E40DBA1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header_image = </w:t>
      </w:r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models.ImageField</w:t>
      </w:r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upload_to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"media/posts_images"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9369385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creation_time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models.DateTimeField</w:t>
      </w:r>
      <w:proofErr w:type="spellEnd"/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auto_now_add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DC61B9A" w14:textId="77777777" w:rsidR="0037195D" w:rsidRPr="006E65D3" w:rsidRDefault="0037195D" w:rsidP="0037195D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41DA4F6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6E65D3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PostPiece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Start"/>
      <w:r w:rsidRPr="006E65D3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models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6E65D3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Model</w:t>
      </w:r>
      <w:proofErr w:type="spellEnd"/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204E25D2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order = </w:t>
      </w:r>
      <w:proofErr w:type="spellStart"/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models.IntegerField</w:t>
      </w:r>
      <w:proofErr w:type="spellEnd"/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710DA275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parent = </w:t>
      </w:r>
      <w:proofErr w:type="spellStart"/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models.ForeignKey</w:t>
      </w:r>
      <w:proofErr w:type="spellEnd"/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(Post, </w:t>
      </w:r>
      <w:proofErr w:type="spellStart"/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on_delete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proofErr w:type="spell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models.CASCADE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31E530C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description = </w:t>
      </w:r>
      <w:proofErr w:type="spellStart"/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models.CharField</w:t>
      </w:r>
      <w:proofErr w:type="spellEnd"/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max_length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200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D64C69B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image_data = </w:t>
      </w:r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models.ImageField</w:t>
      </w:r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upload_to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"media/posts_images"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null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blank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E23FA95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text_data = </w:t>
      </w:r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models.CharField</w:t>
      </w:r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max_length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null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blank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550EA8B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code_data = </w:t>
      </w:r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models.CharField</w:t>
      </w:r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max_length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null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blank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C4283C0" w14:textId="77777777" w:rsidR="0037195D" w:rsidRPr="006E65D3" w:rsidRDefault="0037195D" w:rsidP="0037195D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EC551DC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6E65D3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Comment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Start"/>
      <w:r w:rsidRPr="006E65D3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models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6E65D3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Model</w:t>
      </w:r>
      <w:proofErr w:type="spellEnd"/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72E26173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user = </w:t>
      </w:r>
      <w:proofErr w:type="spellStart"/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models.ForeignKey</w:t>
      </w:r>
      <w:proofErr w:type="spellEnd"/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BlogUser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on_delete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proofErr w:type="spell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models.CASCADE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1C174C8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post = </w:t>
      </w:r>
      <w:proofErr w:type="spellStart"/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models.ForeignKey</w:t>
      </w:r>
      <w:proofErr w:type="spellEnd"/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(Post, </w:t>
      </w:r>
      <w:proofErr w:type="spellStart"/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on_delete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proofErr w:type="spell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models.CASCADE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5AA0E2D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content = </w:t>
      </w:r>
      <w:proofErr w:type="spellStart"/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models.CharField</w:t>
      </w:r>
      <w:proofErr w:type="spellEnd"/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max_length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7EE8F05" w14:textId="77777777" w:rsidR="0037195D" w:rsidRPr="006E65D3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creation_time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models.DateTimeField</w:t>
      </w:r>
      <w:proofErr w:type="spellEnd"/>
      <w:proofErr w:type="gram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6E65D3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auto_now_add</w:t>
      </w:r>
      <w:proofErr w:type="spellEnd"/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6E65D3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6E65D3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184939A" w14:textId="6B79CE2F" w:rsidR="0037195D" w:rsidRDefault="0037195D" w:rsidP="0037195D">
      <w:pPr>
        <w:rPr>
          <w:lang w:val="en-US" w:eastAsia="ru-RU"/>
        </w:rPr>
      </w:pPr>
    </w:p>
    <w:p w14:paraId="3AE7DA62" w14:textId="0EB990B5" w:rsidR="0037195D" w:rsidRPr="0037195D" w:rsidRDefault="0037195D" w:rsidP="0037195D">
      <w:pPr>
        <w:rPr>
          <w:lang w:val="en-US" w:eastAsia="ru-RU"/>
        </w:rPr>
      </w:pPr>
      <w:r>
        <w:rPr>
          <w:lang w:eastAsia="ru-RU"/>
        </w:rPr>
        <w:t>К</w:t>
      </w:r>
      <w:r w:rsidRPr="0037195D">
        <w:rPr>
          <w:lang w:val="en-US" w:eastAsia="ru-RU"/>
        </w:rPr>
        <w:t xml:space="preserve"> </w:t>
      </w:r>
      <w:r>
        <w:rPr>
          <w:lang w:eastAsia="ru-RU"/>
        </w:rPr>
        <w:t>главе</w:t>
      </w:r>
      <w:r w:rsidRPr="0037195D">
        <w:rPr>
          <w:lang w:val="en-US" w:eastAsia="ru-RU"/>
        </w:rPr>
        <w:t xml:space="preserve"> 5. </w:t>
      </w:r>
      <w:r>
        <w:rPr>
          <w:lang w:val="en-US" w:eastAsia="ru-RU"/>
        </w:rPr>
        <w:t>urls</w:t>
      </w:r>
      <w:r w:rsidRPr="0037195D">
        <w:rPr>
          <w:lang w:val="en-US" w:eastAsia="ru-RU"/>
        </w:rPr>
        <w:t>.</w:t>
      </w:r>
      <w:r>
        <w:rPr>
          <w:lang w:val="en-US" w:eastAsia="ru-RU"/>
        </w:rPr>
        <w:t>py</w:t>
      </w:r>
      <w:r w:rsidRPr="0037195D">
        <w:rPr>
          <w:lang w:val="en-US" w:eastAsia="ru-RU"/>
        </w:rPr>
        <w:t xml:space="preserve">, </w:t>
      </w:r>
      <w:r>
        <w:rPr>
          <w:lang w:val="en-US" w:eastAsia="ru-RU"/>
        </w:rPr>
        <w:t>views.py</w:t>
      </w:r>
    </w:p>
    <w:p w14:paraId="280F4BC5" w14:textId="3902CBDF" w:rsidR="0037195D" w:rsidRPr="0037195D" w:rsidRDefault="0037195D" w:rsidP="0037195D">
      <w:pPr>
        <w:spacing w:line="285" w:lineRule="atLeas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urls</w:t>
      </w:r>
      <w:r w:rsidRPr="0037195D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.py</w:t>
      </w:r>
    </w:p>
    <w:p w14:paraId="180353C8" w14:textId="77777777" w:rsidR="0037195D" w:rsidRDefault="0037195D" w:rsidP="0037195D">
      <w:pPr>
        <w:spacing w:line="285" w:lineRule="atLeas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</w:p>
    <w:p w14:paraId="52B1EAC5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django.</w:t>
      </w: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conf.urls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url</w:t>
      </w:r>
      <w:proofErr w:type="spellEnd"/>
    </w:p>
    <w:p w14:paraId="0E887839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django.urls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path</w:t>
      </w:r>
    </w:p>
    <w:p w14:paraId="2478ED0A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rest_framework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routers, permissions</w:t>
      </w:r>
    </w:p>
    <w:p w14:paraId="4E2A534D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lastRenderedPageBreak/>
        <w:t>from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drf_</w:t>
      </w: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yasg.views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get_schema_view</w:t>
      </w:r>
      <w:proofErr w:type="spellEnd"/>
    </w:p>
    <w:p w14:paraId="48CA936E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drf_yasg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openapi</w:t>
      </w:r>
      <w:proofErr w:type="spellEnd"/>
    </w:p>
    <w:p w14:paraId="1E86B05D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rest_framework_</w:t>
      </w: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simplejwt.views</w:t>
      </w:r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TokenObtainPairView, TokenRefreshView</w:t>
      </w:r>
    </w:p>
    <w:p w14:paraId="3028AB9D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api.views</w:t>
      </w:r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BlogUserViewSet, CommentViewSet, PostViewSet, ContentViewSet, get_user_id, MyPostsROViewSet</w:t>
      </w:r>
    </w:p>
    <w:p w14:paraId="234C78FC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7CA11F2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schema_view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get_schema_</w:t>
      </w: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</w:p>
    <w:p w14:paraId="2E1F45CF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openapi.Info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</w:p>
    <w:p w14:paraId="00C5E853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title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"Blog API"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14:paraId="436E6EA0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</w:t>
      </w:r>
      <w:proofErr w:type="spellStart"/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default_version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'v1'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14:paraId="7E96CBFC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description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"Blog REST API description"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14:paraId="7A1C825F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contact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openapi.Contact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email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contact@snippets.local</w:t>
      </w:r>
      <w:proofErr w:type="spellEnd"/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</w:t>
      </w:r>
    </w:p>
    <w:p w14:paraId="32C27238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license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openapi.License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name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"BSD License"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</w:t>
      </w:r>
    </w:p>
    <w:p w14:paraId="68A4A3FC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),</w:t>
      </w:r>
    </w:p>
    <w:p w14:paraId="0F33EBFE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public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14:paraId="55F122E6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</w:t>
      </w:r>
      <w:proofErr w:type="spellStart"/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permission_classes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=[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permissions.AllowAny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],</w:t>
      </w:r>
    </w:p>
    <w:p w14:paraId="1ED4B12A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09D6967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1E189C2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router = 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routers.SimpleRouter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146E9C30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router.register</w:t>
      </w:r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45D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</w:t>
      </w:r>
      <w:r w:rsidRPr="00945DB8">
        <w:rPr>
          <w:rFonts w:ascii="Consolas" w:eastAsia="Times New Roman" w:hAnsi="Consolas" w:cs="Times New Roman"/>
          <w:color w:val="811F3F"/>
          <w:sz w:val="21"/>
          <w:szCs w:val="21"/>
          <w:lang w:val="en-US" w:eastAsia="ru-RU"/>
        </w:rPr>
        <w:t>'contents'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ContentViewSet, 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basename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'contents'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26AA691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router.register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945D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</w:t>
      </w:r>
      <w:r w:rsidRPr="00945DB8">
        <w:rPr>
          <w:rFonts w:ascii="Consolas" w:eastAsia="Times New Roman" w:hAnsi="Consolas" w:cs="Times New Roman"/>
          <w:color w:val="811F3F"/>
          <w:sz w:val="21"/>
          <w:szCs w:val="21"/>
          <w:lang w:val="en-US" w:eastAsia="ru-RU"/>
        </w:rPr>
        <w:t>'posts</w:t>
      </w:r>
      <w:proofErr w:type="spellEnd"/>
      <w:r w:rsidRPr="00945DB8">
        <w:rPr>
          <w:rFonts w:ascii="Consolas" w:eastAsia="Times New Roman" w:hAnsi="Consolas" w:cs="Times New Roman"/>
          <w:color w:val="811F3F"/>
          <w:sz w:val="21"/>
          <w:szCs w:val="21"/>
          <w:lang w:val="en-US" w:eastAsia="ru-RU"/>
        </w:rPr>
        <w:t>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PostViewSet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basename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'posts'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084ED4F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router.register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945D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</w:t>
      </w:r>
      <w:r w:rsidRPr="00945DB8">
        <w:rPr>
          <w:rFonts w:ascii="Consolas" w:eastAsia="Times New Roman" w:hAnsi="Consolas" w:cs="Times New Roman"/>
          <w:color w:val="811F3F"/>
          <w:sz w:val="21"/>
          <w:szCs w:val="21"/>
          <w:lang w:val="en-US" w:eastAsia="ru-RU"/>
        </w:rPr>
        <w:t>'users</w:t>
      </w:r>
      <w:proofErr w:type="spellEnd"/>
      <w:r w:rsidRPr="00945DB8">
        <w:rPr>
          <w:rFonts w:ascii="Consolas" w:eastAsia="Times New Roman" w:hAnsi="Consolas" w:cs="Times New Roman"/>
          <w:color w:val="811F3F"/>
          <w:sz w:val="21"/>
          <w:szCs w:val="21"/>
          <w:lang w:val="en-US" w:eastAsia="ru-RU"/>
        </w:rPr>
        <w:t>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BlogUserViewSet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basename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'users'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690A115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router.register</w:t>
      </w:r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45D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</w:t>
      </w:r>
      <w:r w:rsidRPr="00945DB8">
        <w:rPr>
          <w:rFonts w:ascii="Consolas" w:eastAsia="Times New Roman" w:hAnsi="Consolas" w:cs="Times New Roman"/>
          <w:color w:val="811F3F"/>
          <w:sz w:val="21"/>
          <w:szCs w:val="21"/>
          <w:lang w:val="en-US" w:eastAsia="ru-RU"/>
        </w:rPr>
        <w:t>'comments'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CommentViewSet, 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basename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'comments'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5804AA4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router.register</w:t>
      </w:r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45D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</w:t>
      </w:r>
      <w:r w:rsidRPr="00945DB8">
        <w:rPr>
          <w:rFonts w:ascii="Consolas" w:eastAsia="Times New Roman" w:hAnsi="Consolas" w:cs="Times New Roman"/>
          <w:color w:val="811F3F"/>
          <w:sz w:val="21"/>
          <w:szCs w:val="21"/>
          <w:lang w:val="en-US" w:eastAsia="ru-RU"/>
        </w:rPr>
        <w:t>'my_posts'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MyPostsROViewSet, 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basename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"my_posts"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5BC5AC3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5F2DC0F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urlpatterns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[</w:t>
      </w:r>
    </w:p>
    <w:p w14:paraId="40F0F089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</w:t>
      </w: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path(</w:t>
      </w:r>
      <w:proofErr w:type="gramEnd"/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'token/'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</w:p>
    <w:p w14:paraId="76487D60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TokenObtainPairView.as_</w:t>
      </w: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 </w:t>
      </w:r>
    </w:p>
    <w:p w14:paraId="55FEC243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name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token_obtain_pair</w:t>
      </w:r>
      <w:proofErr w:type="spellEnd"/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</w:t>
      </w:r>
    </w:p>
    <w:p w14:paraId="296F5DE1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</w:t>
      </w: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path(</w:t>
      </w:r>
      <w:proofErr w:type="gramEnd"/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'token/refresh/'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</w:p>
    <w:p w14:paraId="30715CE7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TokenRefreshView.as_</w:t>
      </w: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 </w:t>
      </w:r>
    </w:p>
    <w:p w14:paraId="0805CD6F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name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token_refresh</w:t>
      </w:r>
      <w:proofErr w:type="spellEnd"/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</w:t>
      </w:r>
    </w:p>
    <w:p w14:paraId="61A6C1B0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url(</w:t>
      </w:r>
      <w:r w:rsidRPr="00945D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</w:t>
      </w:r>
      <w:r w:rsidRPr="00945DB8">
        <w:rPr>
          <w:rFonts w:ascii="Consolas" w:eastAsia="Times New Roman" w:hAnsi="Consolas" w:cs="Times New Roman"/>
          <w:color w:val="811F3F"/>
          <w:sz w:val="21"/>
          <w:szCs w:val="21"/>
          <w:lang w:val="en-US" w:eastAsia="ru-RU"/>
        </w:rPr>
        <w:t>'^swagger</w:t>
      </w:r>
      <w:r w:rsidRPr="00945DB8">
        <w:rPr>
          <w:rFonts w:ascii="Consolas" w:eastAsia="Times New Roman" w:hAnsi="Consolas" w:cs="Times New Roman"/>
          <w:color w:val="D16969"/>
          <w:sz w:val="21"/>
          <w:szCs w:val="21"/>
          <w:lang w:val="en-US" w:eastAsia="ru-RU"/>
        </w:rPr>
        <w:t>(</w:t>
      </w:r>
      <w:r w:rsidRPr="00945DB8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?P&lt;format&gt;</w:t>
      </w:r>
      <w:proofErr w:type="gramStart"/>
      <w:r w:rsidRPr="00945DB8">
        <w:rPr>
          <w:rFonts w:ascii="Consolas" w:eastAsia="Times New Roman" w:hAnsi="Consolas" w:cs="Times New Roman"/>
          <w:color w:val="EE0000"/>
          <w:sz w:val="21"/>
          <w:szCs w:val="21"/>
          <w:lang w:val="en-US" w:eastAsia="ru-RU"/>
        </w:rPr>
        <w:t>\.</w:t>
      </w:r>
      <w:r w:rsidRPr="00945DB8">
        <w:rPr>
          <w:rFonts w:ascii="Consolas" w:eastAsia="Times New Roman" w:hAnsi="Consolas" w:cs="Times New Roman"/>
          <w:color w:val="811F3F"/>
          <w:sz w:val="21"/>
          <w:szCs w:val="21"/>
          <w:lang w:val="en-US" w:eastAsia="ru-RU"/>
        </w:rPr>
        <w:t>json</w:t>
      </w:r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|</w:t>
      </w:r>
      <w:r w:rsidRPr="00945DB8">
        <w:rPr>
          <w:rFonts w:ascii="Consolas" w:eastAsia="Times New Roman" w:hAnsi="Consolas" w:cs="Times New Roman"/>
          <w:color w:val="EE0000"/>
          <w:sz w:val="21"/>
          <w:szCs w:val="21"/>
          <w:lang w:val="en-US" w:eastAsia="ru-RU"/>
        </w:rPr>
        <w:t>\.</w:t>
      </w:r>
      <w:r w:rsidRPr="00945DB8">
        <w:rPr>
          <w:rFonts w:ascii="Consolas" w:eastAsia="Times New Roman" w:hAnsi="Consolas" w:cs="Times New Roman"/>
          <w:color w:val="811F3F"/>
          <w:sz w:val="21"/>
          <w:szCs w:val="21"/>
          <w:lang w:val="en-US" w:eastAsia="ru-RU"/>
        </w:rPr>
        <w:t>yaml</w:t>
      </w:r>
      <w:r w:rsidRPr="00945DB8">
        <w:rPr>
          <w:rFonts w:ascii="Consolas" w:eastAsia="Times New Roman" w:hAnsi="Consolas" w:cs="Times New Roman"/>
          <w:color w:val="D16969"/>
          <w:sz w:val="21"/>
          <w:szCs w:val="21"/>
          <w:lang w:val="en-US" w:eastAsia="ru-RU"/>
        </w:rPr>
        <w:t>)</w:t>
      </w:r>
      <w:r w:rsidRPr="00945DB8">
        <w:rPr>
          <w:rFonts w:ascii="Consolas" w:eastAsia="Times New Roman" w:hAnsi="Consolas" w:cs="Times New Roman"/>
          <w:color w:val="811F3F"/>
          <w:sz w:val="21"/>
          <w:szCs w:val="21"/>
          <w:lang w:val="en-US" w:eastAsia="ru-RU"/>
        </w:rPr>
        <w:t>$'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schema_view.without_ui(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cache_timeout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 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name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'schema-json'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</w:t>
      </w:r>
    </w:p>
    <w:p w14:paraId="556156C7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</w:t>
      </w: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url(</w:t>
      </w:r>
      <w:proofErr w:type="gramEnd"/>
      <w:r w:rsidRPr="00945D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</w:t>
      </w:r>
      <w:r w:rsidRPr="00945DB8">
        <w:rPr>
          <w:rFonts w:ascii="Consolas" w:eastAsia="Times New Roman" w:hAnsi="Consolas" w:cs="Times New Roman"/>
          <w:color w:val="811F3F"/>
          <w:sz w:val="21"/>
          <w:szCs w:val="21"/>
          <w:lang w:val="en-US" w:eastAsia="ru-RU"/>
        </w:rPr>
        <w:t>'^swagger/$'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schema_view.with_ui(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'swagger'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cache_timeout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 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name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'schema-swagger-ui'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</w:t>
      </w:r>
    </w:p>
    <w:p w14:paraId="124AE1F8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</w:t>
      </w: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url(</w:t>
      </w:r>
      <w:proofErr w:type="gramEnd"/>
      <w:r w:rsidRPr="00945D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</w:t>
      </w:r>
      <w:r w:rsidRPr="00945DB8">
        <w:rPr>
          <w:rFonts w:ascii="Consolas" w:eastAsia="Times New Roman" w:hAnsi="Consolas" w:cs="Times New Roman"/>
          <w:color w:val="811F3F"/>
          <w:sz w:val="21"/>
          <w:szCs w:val="21"/>
          <w:lang w:val="en-US" w:eastAsia="ru-RU"/>
        </w:rPr>
        <w:t>'^redoc/$'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schema_view.with_ui(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'redoc'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cache_timeout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 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name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'schema-redoc'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</w:t>
      </w:r>
    </w:p>
    <w:p w14:paraId="5DCB9A1E" w14:textId="77777777" w:rsidR="0037195D" w:rsidRPr="00B1278A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1278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14:paraId="66E4657C" w14:textId="77777777" w:rsidR="0037195D" w:rsidRPr="00B1278A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3163829" w14:textId="77777777" w:rsidR="0037195D" w:rsidRPr="00B1278A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1278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urlpatterns += router.urls</w:t>
      </w:r>
    </w:p>
    <w:p w14:paraId="29407DB2" w14:textId="1D1B5465" w:rsidR="0037195D" w:rsidRDefault="0037195D" w:rsidP="0037195D">
      <w:pPr>
        <w:rPr>
          <w:lang w:val="en-US" w:eastAsia="ru-RU"/>
        </w:rPr>
      </w:pPr>
    </w:p>
    <w:p w14:paraId="3C817897" w14:textId="44CC13C0" w:rsidR="0037195D" w:rsidRPr="0037195D" w:rsidRDefault="0037195D" w:rsidP="0037195D">
      <w:pPr>
        <w:spacing w:line="285" w:lineRule="atLeas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  <w:r w:rsidRPr="0037195D"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views.py</w:t>
      </w:r>
    </w:p>
    <w:p w14:paraId="50EBC25C" w14:textId="21F3B2B3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json</w:t>
      </w:r>
    </w:p>
    <w:p w14:paraId="7F8C366F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django.http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HttpResponse</w:t>
      </w:r>
      <w:proofErr w:type="spellEnd"/>
    </w:p>
    <w:p w14:paraId="4111398F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django_</w:t>
      </w: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filters.rest</w:t>
      </w:r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_framework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DjangoFilterBackend</w:t>
      </w:r>
      <w:proofErr w:type="spellEnd"/>
    </w:p>
    <w:p w14:paraId="4CD9F8E4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rest_framework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viewsets</w:t>
      </w:r>
      <w:proofErr w:type="spellEnd"/>
    </w:p>
    <w:p w14:paraId="4305A729" w14:textId="41F2FD7E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rest_</w:t>
      </w: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framework.permissions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IsAuthenticated</w:t>
      </w:r>
      <w:proofErr w:type="spellEnd"/>
    </w:p>
    <w:p w14:paraId="4AEAB100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api.serializers</w:t>
      </w:r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BlogUserSerializer, CommentSerializer, PostSerializer, ContentSerializer</w:t>
      </w:r>
    </w:p>
    <w:p w14:paraId="7F55BCE0" w14:textId="2D76CF14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lastRenderedPageBreak/>
        <w:t>from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logic.models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Post,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BlogUser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Comment,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PostPiece</w:t>
      </w:r>
      <w:proofErr w:type="spellEnd"/>
    </w:p>
    <w:p w14:paraId="173BCFF1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MyPostsROViewSet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viewsets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945DB8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ReadOnlyModelViewSet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6CA5200C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serializer_class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PostSerializer</w:t>
      </w:r>
      <w:proofErr w:type="spellEnd"/>
    </w:p>
    <w:p w14:paraId="3675947B" w14:textId="19A36C1A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permission_classes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[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IsAuthenticated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14:paraId="57CDF392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945D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get_queryset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self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6A3D927E" w14:textId="2B5BBE5C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945DB8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return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Post.objects.filter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45DB8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user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proofErr w:type="spellStart"/>
      <w:r w:rsidRPr="00945D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.request.user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729D6B2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ContentViewSet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viewsets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945DB8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ModelViewSet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7B1E4C38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serializer_class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ContentSerializer</w:t>
      </w:r>
      <w:proofErr w:type="spellEnd"/>
    </w:p>
    <w:p w14:paraId="545EED37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queryset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PostPiece.objects.order</w:t>
      </w:r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_by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'order'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9537EE0" w14:textId="6B0EA1A2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filterset_fields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[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'parent'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14:paraId="533733E9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PostViewSet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viewsets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945DB8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ModelViewSet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07CF5800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queryset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Post.objects.order</w:t>
      </w:r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_by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creation_time</w:t>
      </w:r>
      <w:proofErr w:type="spellEnd"/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86FB01F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serializer_class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PostSerializer</w:t>
      </w:r>
      <w:proofErr w:type="spellEnd"/>
    </w:p>
    <w:p w14:paraId="1E2EE6E3" w14:textId="61E3610A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filterset_fields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[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'user'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14:paraId="085C518F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BlogUserViewSet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viewsets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945DB8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ModelViewSet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58B18C2D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queryset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BlogUser.objects.all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77670BD" w14:textId="4B1E3BA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serializer_class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BlogUserSerializer</w:t>
      </w:r>
      <w:proofErr w:type="spellEnd"/>
    </w:p>
    <w:p w14:paraId="65CFC5A5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945DB8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CommentViewSet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viewsets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945DB8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ModelViewSet</w:t>
      </w:r>
      <w:proofErr w:type="spellEnd"/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6EDE339D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queryset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Comment.objects.all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D6F04B8" w14:textId="77777777" w:rsidR="0037195D" w:rsidRPr="00945DB8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serializer_class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CommentSerializer</w:t>
      </w:r>
      <w:proofErr w:type="spellEnd"/>
    </w:p>
    <w:p w14:paraId="71416AFC" w14:textId="0714FC43" w:rsidR="0037195D" w:rsidRPr="0037195D" w:rsidRDefault="0037195D" w:rsidP="0037195D">
      <w:pPr>
        <w:rPr>
          <w:lang w:val="en-US" w:eastAsia="ru-RU"/>
        </w:rPr>
      </w:pP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filterset_fields</w:t>
      </w:r>
      <w:proofErr w:type="spellEnd"/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[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'post'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945DB8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'user'</w:t>
      </w:r>
      <w:r w:rsidRPr="00945DB8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14:paraId="0FF81C8C" w14:textId="46BE76CB" w:rsidR="0037195D" w:rsidRDefault="0037195D" w:rsidP="0037195D">
      <w:pPr>
        <w:rPr>
          <w:lang w:val="en-US"/>
        </w:rPr>
      </w:pPr>
    </w:p>
    <w:p w14:paraId="13E01786" w14:textId="7C50573C" w:rsidR="0037195D" w:rsidRDefault="0037195D" w:rsidP="0037195D">
      <w:pPr>
        <w:rPr>
          <w:lang w:val="en-US"/>
        </w:rPr>
      </w:pPr>
      <w:r>
        <w:t>К</w:t>
      </w:r>
      <w:r w:rsidRPr="0037195D">
        <w:rPr>
          <w:lang w:val="en-US"/>
        </w:rPr>
        <w:t xml:space="preserve"> </w:t>
      </w:r>
      <w:r>
        <w:t>главе</w:t>
      </w:r>
      <w:r w:rsidRPr="0037195D">
        <w:rPr>
          <w:lang w:val="en-US"/>
        </w:rPr>
        <w:t xml:space="preserve"> 6. </w:t>
      </w:r>
      <w:r>
        <w:rPr>
          <w:lang w:val="en-US"/>
        </w:rPr>
        <w:t>Comment.js, ApiService.js</w:t>
      </w:r>
    </w:p>
    <w:p w14:paraId="312F80B9" w14:textId="066A10A7" w:rsidR="0037195D" w:rsidRDefault="0037195D" w:rsidP="0037195D">
      <w:pPr>
        <w:rPr>
          <w:lang w:val="en-US"/>
        </w:rPr>
      </w:pPr>
    </w:p>
    <w:p w14:paraId="585420CB" w14:textId="77777777" w:rsidR="0037195D" w:rsidRDefault="0037195D" w:rsidP="0037195D">
      <w:pPr>
        <w:spacing w:line="285" w:lineRule="atLeas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Comment.js</w:t>
      </w:r>
    </w:p>
    <w:p w14:paraId="2E7AF459" w14:textId="77777777" w:rsidR="0037195D" w:rsidRPr="001942A4" w:rsidRDefault="0037195D" w:rsidP="0037195D">
      <w:pPr>
        <w:spacing w:line="285" w:lineRule="atLeas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</w:p>
    <w:p w14:paraId="3DFCC3B0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React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'react'</w:t>
      </w:r>
    </w:p>
    <w:p w14:paraId="24EC0A1C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'./Comment.css'</w:t>
      </w:r>
    </w:p>
    <w:p w14:paraId="0E4C9F7A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ApiService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"..</w:t>
      </w:r>
      <w:proofErr w:type="gramEnd"/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/Services/</w:t>
      </w:r>
      <w:proofErr w:type="spellStart"/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ApiService</w:t>
      </w:r>
      <w:proofErr w:type="spellEnd"/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</w:p>
    <w:p w14:paraId="2C8ED3DA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Link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"react-router-</w:t>
      </w:r>
      <w:proofErr w:type="spellStart"/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dom</w:t>
      </w:r>
      <w:proofErr w:type="spellEnd"/>
      <w:proofErr w:type="gramStart"/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  <w:proofErr w:type="gramEnd"/>
    </w:p>
    <w:p w14:paraId="7E622570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6433253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Comment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extends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React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Component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2AEE5EB7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5B44DAD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apiservice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new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3E2C81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ApiService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</w:p>
    <w:p w14:paraId="4114AC5B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124F5FA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state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{</w:t>
      </w:r>
    </w:p>
    <w:p w14:paraId="11FD4646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user: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null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14:paraId="3C7DA5B9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creation_time</w:t>
      </w:r>
      <w:proofErr w:type="spellEnd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: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null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14:paraId="3B4B902F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content: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null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14:paraId="5CE73D14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2E1F1896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9FEF0AE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proofErr w:type="gramStart"/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componentDidMount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44643A46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apiservice</w:t>
      </w:r>
      <w:proofErr w:type="spellEnd"/>
      <w:proofErr w:type="gramEnd"/>
    </w:p>
    <w:p w14:paraId="541C5B08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proofErr w:type="spellStart"/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getUser</w:t>
      </w:r>
      <w:proofErr w:type="spellEnd"/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70C1"/>
          <w:sz w:val="21"/>
          <w:szCs w:val="21"/>
          <w:lang w:val="en-US" w:eastAsia="ru-RU"/>
        </w:rPr>
        <w:t>props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user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EDD264F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then</w:t>
      </w:r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((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data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=&gt;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65138DD2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console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log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data</w:t>
      </w:r>
      <w:proofErr w:type="gramStart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);</w:t>
      </w:r>
      <w:proofErr w:type="gramEnd"/>
    </w:p>
    <w:p w14:paraId="3A34AB6C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proofErr w:type="spellStart"/>
      <w:proofErr w:type="gramStart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setState</w:t>
      </w:r>
      <w:proofErr w:type="spellEnd"/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({</w:t>
      </w:r>
    </w:p>
    <w:p w14:paraId="11A12AEC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user: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data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14:paraId="6EF86DA8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content: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70C1"/>
          <w:sz w:val="21"/>
          <w:szCs w:val="21"/>
          <w:lang w:val="en-US" w:eastAsia="ru-RU"/>
        </w:rPr>
        <w:t>props</w:t>
      </w:r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content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14:paraId="4B93C2A3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</w:t>
      </w:r>
      <w:proofErr w:type="spellStart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creation_time</w:t>
      </w:r>
      <w:proofErr w:type="spellEnd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: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70C1"/>
          <w:sz w:val="21"/>
          <w:szCs w:val="21"/>
          <w:lang w:val="en-US" w:eastAsia="ru-RU"/>
        </w:rPr>
        <w:t>props</w:t>
      </w:r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creation_time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14:paraId="7E9EC3BF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            });</w:t>
      </w:r>
    </w:p>
    <w:p w14:paraId="2BC8831B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})</w:t>
      </w:r>
    </w:p>
    <w:p w14:paraId="465A5B14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1364F7EB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387AA32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render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26990001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return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</w:p>
    <w:p w14:paraId="56A1F6E9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className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"container"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1E8A2C9A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className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"row"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35DDCF43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className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"col-2"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1965037A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    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&lt;img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className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"img-thumbnail"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src</w:t>
      </w:r>
      <w:proofErr w:type="gramStart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</w:t>
      </w:r>
      <w:proofErr w:type="gramEnd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state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user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?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state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user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profile_pic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</w:p>
    <w:p w14:paraId="53431365" w14:textId="77777777" w:rsidR="0037195D" w:rsidRPr="00A811D9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         </w:t>
      </w:r>
      <w:r w:rsidRPr="00A811D9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alt</w:t>
      </w:r>
      <w:r w:rsidRPr="00A811D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A811D9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Не</w:t>
      </w:r>
      <w:r w:rsidRPr="00A811D9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загружено</w:t>
      </w:r>
      <w:r w:rsidRPr="00A811D9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A811D9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/&gt;</w:t>
      </w:r>
    </w:p>
    <w:p w14:paraId="4F4BECBF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811D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2EC63A2C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className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"col-10"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05B27B36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    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className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"text-inline justify-content-between d-flex"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2B2D7633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        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r w:rsidRPr="003E2C81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Link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to</w:t>
      </w:r>
      <w:proofErr w:type="gramStart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</w:t>
      </w:r>
      <w:proofErr w:type="gramEnd"/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"/user/"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+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70C1"/>
          <w:sz w:val="21"/>
          <w:szCs w:val="21"/>
          <w:lang w:val="en-US" w:eastAsia="ru-RU"/>
        </w:rPr>
        <w:t>props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user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className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state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user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?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state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user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username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: 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</w:t>
      </w:r>
      <w:r w:rsidRPr="003E2C81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Link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0A1C431F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        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className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"comments-date"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</w:t>
      </w:r>
      <w:proofErr w:type="gramStart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state</w:t>
      </w:r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creation_time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79479F66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    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4BBB1386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    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</w:t>
      </w:r>
      <w:proofErr w:type="spellStart"/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hr</w:t>
      </w:r>
      <w:proofErr w:type="spellEnd"/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/&gt;</w:t>
      </w:r>
    </w:p>
    <w:p w14:paraId="62E8E51A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    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&lt;div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FF0000"/>
          <w:sz w:val="21"/>
          <w:szCs w:val="21"/>
          <w:lang w:val="en-US" w:eastAsia="ru-RU"/>
        </w:rPr>
        <w:t>className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"text-inline"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&gt;</w:t>
      </w:r>
    </w:p>
    <w:p w14:paraId="1BAA0617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       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{</w:t>
      </w:r>
      <w:proofErr w:type="spellStart"/>
      <w:proofErr w:type="gramStart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state</w:t>
      </w:r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content</w:t>
      </w:r>
      <w:proofErr w:type="spellEnd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</w:p>
    <w:p w14:paraId="64B86C8E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    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12297960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5C222008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2433A9AD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3E2C81">
        <w:rPr>
          <w:rFonts w:ascii="Consolas" w:eastAsia="Times New Roman" w:hAnsi="Consolas" w:cs="Times New Roman"/>
          <w:color w:val="800000"/>
          <w:sz w:val="21"/>
          <w:szCs w:val="21"/>
          <w:lang w:val="en-US" w:eastAsia="ru-RU"/>
        </w:rPr>
        <w:t>&lt;/div&gt;</w:t>
      </w:r>
    </w:p>
    <w:p w14:paraId="6D01125C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)</w:t>
      </w:r>
    </w:p>
    <w:p w14:paraId="5D2A3C52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3858FB05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48A2B181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4806EAB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export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default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3E2C81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Comment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  <w:proofErr w:type="gramEnd"/>
    </w:p>
    <w:p w14:paraId="6E225090" w14:textId="77777777" w:rsidR="0037195D" w:rsidRPr="00164256" w:rsidRDefault="0037195D" w:rsidP="0037195D">
      <w:pPr>
        <w:spacing w:line="240" w:lineRule="auto"/>
        <w:rPr>
          <w:szCs w:val="28"/>
          <w:lang w:val="en-US"/>
        </w:rPr>
      </w:pPr>
    </w:p>
    <w:p w14:paraId="0930FDC3" w14:textId="77777777" w:rsidR="0037195D" w:rsidRDefault="0037195D" w:rsidP="0037195D">
      <w:pPr>
        <w:spacing w:line="285" w:lineRule="atLeast"/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b/>
          <w:bCs/>
          <w:sz w:val="21"/>
          <w:szCs w:val="21"/>
          <w:lang w:val="en-US" w:eastAsia="ru-RU"/>
        </w:rPr>
        <w:t>APIService.js</w:t>
      </w:r>
    </w:p>
    <w:p w14:paraId="3783DF6F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import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axios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from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axios</w:t>
      </w:r>
      <w:proofErr w:type="spellEnd"/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</w:p>
    <w:p w14:paraId="591F64A3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464ADB7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export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default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267F99"/>
          <w:sz w:val="21"/>
          <w:szCs w:val="21"/>
          <w:lang w:val="en-US" w:eastAsia="ru-RU"/>
        </w:rPr>
        <w:t>ApiService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4568F98E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_</w:t>
      </w:r>
      <w:proofErr w:type="spellStart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apiBase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'http://localhost:8000/</w:t>
      </w:r>
      <w:proofErr w:type="spellStart"/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api</w:t>
      </w:r>
      <w:proofErr w:type="spellEnd"/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</w:p>
    <w:p w14:paraId="673A9FA4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async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getResource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url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4F0B355D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try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14:paraId="7C0B0201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const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0070C1"/>
          <w:sz w:val="21"/>
          <w:szCs w:val="21"/>
          <w:lang w:val="en-US" w:eastAsia="ru-RU"/>
        </w:rPr>
        <w:t>response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await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axios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14:paraId="4D58DCAB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method: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14:paraId="65167325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url: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proofErr w:type="gramStart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_</w:t>
      </w:r>
      <w:proofErr w:type="spellStart"/>
      <w:proofErr w:type="gramEnd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apiBase</w:t>
      </w:r>
      <w:proofErr w:type="spellEnd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}${</w:t>
      </w:r>
      <w:proofErr w:type="spellStart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url</w:t>
      </w:r>
      <w:proofErr w:type="spellEnd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14:paraId="294C4948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EA405C7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});</w:t>
      </w:r>
    </w:p>
    <w:p w14:paraId="257E8D18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return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0070C1"/>
          <w:sz w:val="21"/>
          <w:szCs w:val="21"/>
          <w:lang w:val="en-US" w:eastAsia="ru-RU"/>
        </w:rPr>
        <w:t>response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proofErr w:type="gramStart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data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  <w:proofErr w:type="gramEnd"/>
    </w:p>
    <w:p w14:paraId="02F7977B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</w:t>
      </w:r>
    </w:p>
    <w:p w14:paraId="6F7B0147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catch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e</w:t>
      </w:r>
      <w:proofErr w:type="gramStart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){</w:t>
      </w:r>
      <w:proofErr w:type="gramEnd"/>
    </w:p>
    <w:p w14:paraId="5CECF874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return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null</w:t>
      </w:r>
    </w:p>
    <w:p w14:paraId="0A046E0F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    }</w:t>
      </w:r>
    </w:p>
    <w:p w14:paraId="66FEE8D9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5C37BDE6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async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getAllPosts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617CFE10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return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await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getResource</w:t>
      </w:r>
      <w:proofErr w:type="spellEnd"/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'/posts/'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32BA008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0BA6FBD2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async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getPosts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user_id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20176183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return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await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getResource</w:t>
      </w:r>
      <w:proofErr w:type="spellEnd"/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`/posts/?user=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proofErr w:type="spellStart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user_id</w:t>
      </w:r>
      <w:proofErr w:type="spellEnd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C04973C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172ABEED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async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getMyPosts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5DEB53AD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const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0070C1"/>
          <w:sz w:val="21"/>
          <w:szCs w:val="21"/>
          <w:lang w:val="en-US" w:eastAsia="ru-RU"/>
        </w:rPr>
        <w:t>accessToken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localStorage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getItem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'access'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7F5FBED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console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log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3E2C81">
        <w:rPr>
          <w:rFonts w:ascii="Consolas" w:eastAsia="Times New Roman" w:hAnsi="Consolas" w:cs="Times New Roman"/>
          <w:color w:val="0070C1"/>
          <w:sz w:val="21"/>
          <w:szCs w:val="21"/>
          <w:lang w:val="en-US" w:eastAsia="ru-RU"/>
        </w:rPr>
        <w:t>accessToken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2CE720A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try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  <w:proofErr w:type="gramEnd"/>
    </w:p>
    <w:p w14:paraId="64F9B349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const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0070C1"/>
          <w:sz w:val="21"/>
          <w:szCs w:val="21"/>
          <w:lang w:val="en-US" w:eastAsia="ru-RU"/>
        </w:rPr>
        <w:t>response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await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axios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{</w:t>
      </w:r>
    </w:p>
    <w:p w14:paraId="5A5FE690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method: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'get'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14:paraId="2C1D037F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url: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proofErr w:type="gramStart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_</w:t>
      </w:r>
      <w:proofErr w:type="spellStart"/>
      <w:proofErr w:type="gramEnd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apiBase</w:t>
      </w:r>
      <w:proofErr w:type="spellEnd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/</w:t>
      </w:r>
      <w:proofErr w:type="spellStart"/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my_posts</w:t>
      </w:r>
      <w:proofErr w:type="spellEnd"/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/`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</w:p>
    <w:p w14:paraId="701BE92A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headers: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79CCDBC7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</w:t>
      </w:r>
      <w:proofErr w:type="gramStart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Authorization :</w:t>
      </w:r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`Bearer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proofErr w:type="spellStart"/>
      <w:r w:rsidRPr="003E2C81">
        <w:rPr>
          <w:rFonts w:ascii="Consolas" w:eastAsia="Times New Roman" w:hAnsi="Consolas" w:cs="Times New Roman"/>
          <w:color w:val="0070C1"/>
          <w:sz w:val="21"/>
          <w:szCs w:val="21"/>
          <w:lang w:val="en-US" w:eastAsia="ru-RU"/>
        </w:rPr>
        <w:t>accessToken</w:t>
      </w:r>
      <w:proofErr w:type="spellEnd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</w:p>
    <w:p w14:paraId="4318544F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}</w:t>
      </w:r>
    </w:p>
    <w:p w14:paraId="17672DA6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});</w:t>
      </w:r>
    </w:p>
    <w:p w14:paraId="6C4EEFB3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return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0070C1"/>
          <w:sz w:val="21"/>
          <w:szCs w:val="21"/>
          <w:lang w:val="en-US" w:eastAsia="ru-RU"/>
        </w:rPr>
        <w:t>response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proofErr w:type="gramStart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data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;</w:t>
      </w:r>
      <w:proofErr w:type="gramEnd"/>
    </w:p>
    <w:p w14:paraId="2B4EA149" w14:textId="77777777" w:rsidR="0037195D" w:rsidRPr="00B1278A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1278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028E3FB8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A811D9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3E2C81">
        <w:rPr>
          <w:rFonts w:ascii="Consolas" w:eastAsia="Times New Roman" w:hAnsi="Consolas" w:cs="Times New Roman"/>
          <w:color w:val="AF00DB"/>
          <w:sz w:val="21"/>
          <w:szCs w:val="21"/>
          <w:lang w:eastAsia="ru-RU"/>
        </w:rPr>
        <w:t>catch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(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eastAsia="ru-RU"/>
        </w:rPr>
        <w:t>e</w:t>
      </w:r>
      <w:proofErr w:type="gramStart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){</w:t>
      </w:r>
      <w:proofErr w:type="gramEnd"/>
    </w:p>
    <w:p w14:paraId="262F3349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proofErr w:type="gramStart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eastAsia="ru-RU"/>
        </w:rPr>
        <w:t>console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.</w:t>
      </w:r>
      <w:r w:rsidRPr="003E2C81">
        <w:rPr>
          <w:rFonts w:ascii="Consolas" w:eastAsia="Times New Roman" w:hAnsi="Consolas" w:cs="Times New Roman"/>
          <w:color w:val="795E26"/>
          <w:sz w:val="21"/>
          <w:szCs w:val="21"/>
          <w:lang w:eastAsia="ru-RU"/>
        </w:rPr>
        <w:t>log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gramEnd"/>
      <w:r w:rsidRPr="003E2C81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"Не получилось"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</w:t>
      </w:r>
    </w:p>
    <w:p w14:paraId="7BCF4F42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       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return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null</w:t>
      </w:r>
    </w:p>
    <w:p w14:paraId="5B20A2B7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</w:t>
      </w:r>
    </w:p>
    <w:p w14:paraId="0E0F3D8B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79B8C905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async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getComments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post_id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4104C89E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return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await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getResource</w:t>
      </w:r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`/comments/?post=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post_id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F911C5A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2CF9A96C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async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getPost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id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00E5707A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return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await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getResource</w:t>
      </w:r>
      <w:proofErr w:type="spellEnd"/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`/posts/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id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/`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D189C6F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34363D4C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async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getUser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id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1FDA4C13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return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await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getResource</w:t>
      </w:r>
      <w:proofErr w:type="spellEnd"/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`/users/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id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/`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4A548FA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23ED4AA8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async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getContent</w:t>
      </w:r>
      <w:proofErr w:type="spell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id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6155CC79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return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3E2C81">
        <w:rPr>
          <w:rFonts w:ascii="Consolas" w:eastAsia="Times New Roman" w:hAnsi="Consolas" w:cs="Times New Roman"/>
          <w:color w:val="AF00DB"/>
          <w:sz w:val="21"/>
          <w:szCs w:val="21"/>
          <w:lang w:val="en-US" w:eastAsia="ru-RU"/>
        </w:rPr>
        <w:t>await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this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3E2C81">
        <w:rPr>
          <w:rFonts w:ascii="Consolas" w:eastAsia="Times New Roman" w:hAnsi="Consolas" w:cs="Times New Roman"/>
          <w:color w:val="795E26"/>
          <w:sz w:val="21"/>
          <w:szCs w:val="21"/>
          <w:lang w:val="en-US" w:eastAsia="ru-RU"/>
        </w:rPr>
        <w:t>getResource</w:t>
      </w:r>
      <w:proofErr w:type="spellEnd"/>
      <w:proofErr w:type="gramEnd"/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`/contents/?parent=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${</w:t>
      </w:r>
      <w:r w:rsidRPr="003E2C81">
        <w:rPr>
          <w:rFonts w:ascii="Consolas" w:eastAsia="Times New Roman" w:hAnsi="Consolas" w:cs="Times New Roman"/>
          <w:color w:val="001080"/>
          <w:sz w:val="21"/>
          <w:szCs w:val="21"/>
          <w:lang w:val="en-US" w:eastAsia="ru-RU"/>
        </w:rPr>
        <w:t>id</w:t>
      </w:r>
      <w:r w:rsidRPr="003E2C81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}</w:t>
      </w:r>
      <w:r w:rsidRPr="003E2C81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`</w:t>
      </w: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39215B3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06574268" w14:textId="77777777" w:rsidR="0037195D" w:rsidRPr="003E2C81" w:rsidRDefault="0037195D" w:rsidP="0037195D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3E2C81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2E0D892C" w14:textId="77777777" w:rsidR="0037195D" w:rsidRPr="0037195D" w:rsidRDefault="0037195D" w:rsidP="0037195D">
      <w:pPr>
        <w:rPr>
          <w:lang w:val="en-US"/>
        </w:rPr>
      </w:pPr>
    </w:p>
    <w:sectPr w:rsidR="0037195D" w:rsidRPr="0037195D" w:rsidSect="00F30A20">
      <w:pgSz w:w="11906" w:h="16838"/>
      <w:pgMar w:top="1134" w:right="850" w:bottom="1134" w:left="1701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ource Code Pro">
    <w:altName w:val="Calibri"/>
    <w:charset w:val="CC"/>
    <w:family w:val="modern"/>
    <w:pitch w:val="fixed"/>
    <w:sig w:usb0="200002F7" w:usb1="02003803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D73D06"/>
    <w:multiLevelType w:val="multilevel"/>
    <w:tmpl w:val="8CB0C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1375AF"/>
    <w:multiLevelType w:val="hybridMultilevel"/>
    <w:tmpl w:val="37A4D5F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EC72EA"/>
    <w:multiLevelType w:val="hybridMultilevel"/>
    <w:tmpl w:val="19BCC9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966E13"/>
    <w:multiLevelType w:val="hybridMultilevel"/>
    <w:tmpl w:val="5EEE40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1D20B9"/>
    <w:multiLevelType w:val="hybridMultilevel"/>
    <w:tmpl w:val="19BCC9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9813F3"/>
    <w:multiLevelType w:val="hybridMultilevel"/>
    <w:tmpl w:val="A880C14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3E67E6"/>
    <w:multiLevelType w:val="hybridMultilevel"/>
    <w:tmpl w:val="170EEF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A34CB3"/>
    <w:multiLevelType w:val="hybridMultilevel"/>
    <w:tmpl w:val="B54A89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0352C0"/>
    <w:multiLevelType w:val="multilevel"/>
    <w:tmpl w:val="8B583C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04E5B53"/>
    <w:multiLevelType w:val="hybridMultilevel"/>
    <w:tmpl w:val="AD84129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1665DC6"/>
    <w:multiLevelType w:val="hybridMultilevel"/>
    <w:tmpl w:val="5BE272FE"/>
    <w:lvl w:ilvl="0" w:tplc="41C81CC6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AA33377"/>
    <w:multiLevelType w:val="hybridMultilevel"/>
    <w:tmpl w:val="40E2771C"/>
    <w:lvl w:ilvl="0" w:tplc="14D8F6C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6D634D"/>
    <w:multiLevelType w:val="hybridMultilevel"/>
    <w:tmpl w:val="51B271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CC07CE5"/>
    <w:multiLevelType w:val="hybridMultilevel"/>
    <w:tmpl w:val="67FA4F30"/>
    <w:lvl w:ilvl="0" w:tplc="14D8F6C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7A90F98"/>
    <w:multiLevelType w:val="hybridMultilevel"/>
    <w:tmpl w:val="BFEC61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9EE61FD"/>
    <w:multiLevelType w:val="hybridMultilevel"/>
    <w:tmpl w:val="787210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4"/>
  </w:num>
  <w:num w:numId="5">
    <w:abstractNumId w:val="8"/>
  </w:num>
  <w:num w:numId="6">
    <w:abstractNumId w:val="9"/>
  </w:num>
  <w:num w:numId="7">
    <w:abstractNumId w:val="10"/>
  </w:num>
  <w:num w:numId="8">
    <w:abstractNumId w:val="0"/>
  </w:num>
  <w:num w:numId="9">
    <w:abstractNumId w:val="15"/>
  </w:num>
  <w:num w:numId="10">
    <w:abstractNumId w:val="6"/>
  </w:num>
  <w:num w:numId="11">
    <w:abstractNumId w:val="14"/>
  </w:num>
  <w:num w:numId="12">
    <w:abstractNumId w:val="12"/>
  </w:num>
  <w:num w:numId="13">
    <w:abstractNumId w:val="7"/>
  </w:num>
  <w:num w:numId="14">
    <w:abstractNumId w:val="3"/>
  </w:num>
  <w:num w:numId="15">
    <w:abstractNumId w:val="11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attachedTemplate r:id="rId1"/>
  <w:linkStyles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1B6B"/>
    <w:rsid w:val="00041B5F"/>
    <w:rsid w:val="00065426"/>
    <w:rsid w:val="000E58D6"/>
    <w:rsid w:val="00164256"/>
    <w:rsid w:val="001942A4"/>
    <w:rsid w:val="001C3C09"/>
    <w:rsid w:val="00226A15"/>
    <w:rsid w:val="0028619C"/>
    <w:rsid w:val="00324968"/>
    <w:rsid w:val="00347888"/>
    <w:rsid w:val="0037064E"/>
    <w:rsid w:val="0037195D"/>
    <w:rsid w:val="003E2C81"/>
    <w:rsid w:val="004076F4"/>
    <w:rsid w:val="00421013"/>
    <w:rsid w:val="004662EC"/>
    <w:rsid w:val="00476455"/>
    <w:rsid w:val="004F1FD2"/>
    <w:rsid w:val="0053061C"/>
    <w:rsid w:val="00550DB4"/>
    <w:rsid w:val="005705D3"/>
    <w:rsid w:val="00586F53"/>
    <w:rsid w:val="006428D9"/>
    <w:rsid w:val="00680B41"/>
    <w:rsid w:val="006A7E6D"/>
    <w:rsid w:val="0071700C"/>
    <w:rsid w:val="00721F70"/>
    <w:rsid w:val="00746ABA"/>
    <w:rsid w:val="007B1128"/>
    <w:rsid w:val="007B25AC"/>
    <w:rsid w:val="007D4600"/>
    <w:rsid w:val="007F45F1"/>
    <w:rsid w:val="008133DA"/>
    <w:rsid w:val="00831B6B"/>
    <w:rsid w:val="00834051"/>
    <w:rsid w:val="00860457"/>
    <w:rsid w:val="008E2995"/>
    <w:rsid w:val="00936C95"/>
    <w:rsid w:val="00944CC7"/>
    <w:rsid w:val="009B00EB"/>
    <w:rsid w:val="00A11EEB"/>
    <w:rsid w:val="00A65460"/>
    <w:rsid w:val="00A679DE"/>
    <w:rsid w:val="00AA05A5"/>
    <w:rsid w:val="00AC337E"/>
    <w:rsid w:val="00B05D27"/>
    <w:rsid w:val="00B1278A"/>
    <w:rsid w:val="00B144FB"/>
    <w:rsid w:val="00B35056"/>
    <w:rsid w:val="00B36A2B"/>
    <w:rsid w:val="00B568FE"/>
    <w:rsid w:val="00BC7E27"/>
    <w:rsid w:val="00C40286"/>
    <w:rsid w:val="00CC6FDC"/>
    <w:rsid w:val="00CE521D"/>
    <w:rsid w:val="00D174A5"/>
    <w:rsid w:val="00D83A69"/>
    <w:rsid w:val="00DE7806"/>
    <w:rsid w:val="00E343FF"/>
    <w:rsid w:val="00E52289"/>
    <w:rsid w:val="00E7378C"/>
    <w:rsid w:val="00F3095F"/>
    <w:rsid w:val="00F30A20"/>
    <w:rsid w:val="00F83B0A"/>
    <w:rsid w:val="00FB301A"/>
    <w:rsid w:val="00FD10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E5BE87"/>
  <w15:chartTrackingRefBased/>
  <w15:docId w15:val="{4D1117FB-7E20-44B4-B6C4-8E74F915AB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26A15"/>
    <w:pPr>
      <w:spacing w:after="0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226A15"/>
    <w:pPr>
      <w:keepNext/>
      <w:keepLines/>
      <w:spacing w:before="120" w:after="120"/>
      <w:jc w:val="center"/>
      <w:outlineLvl w:val="0"/>
    </w:pPr>
    <w:rPr>
      <w:rFonts w:eastAsiaTheme="majorEastAsia" w:cstheme="majorBidi"/>
      <w:b/>
      <w:color w:val="000000" w:themeColor="text1"/>
      <w:sz w:val="32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746ABA"/>
    <w:pPr>
      <w:keepNext/>
      <w:keepLines/>
      <w:spacing w:before="40"/>
      <w:outlineLvl w:val="1"/>
    </w:pPr>
    <w:rPr>
      <w:rFonts w:eastAsiaTheme="majorEastAsia" w:cstheme="majorBidi"/>
      <w:sz w:val="32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C7E2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C7E2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Исходный код"/>
    <w:basedOn w:val="a"/>
    <w:next w:val="a"/>
    <w:link w:val="a4"/>
    <w:autoRedefine/>
    <w:qFormat/>
    <w:rsid w:val="00B05D27"/>
    <w:pPr>
      <w:spacing w:line="240" w:lineRule="auto"/>
    </w:pPr>
    <w:rPr>
      <w:rFonts w:ascii="Source Code Pro" w:hAnsi="Source Code Pro" w:cs="Times New Roman"/>
      <w:bCs/>
      <w:color w:val="000000"/>
      <w:sz w:val="18"/>
      <w:szCs w:val="28"/>
    </w:rPr>
  </w:style>
  <w:style w:type="character" w:customStyle="1" w:styleId="10">
    <w:name w:val="Заголовок 1 Знак"/>
    <w:basedOn w:val="a0"/>
    <w:link w:val="1"/>
    <w:uiPriority w:val="9"/>
    <w:rsid w:val="00226A15"/>
    <w:rPr>
      <w:rFonts w:ascii="Times New Roman" w:eastAsiaTheme="majorEastAsia" w:hAnsi="Times New Roman" w:cstheme="majorBidi"/>
      <w:b/>
      <w:color w:val="000000" w:themeColor="text1"/>
      <w:sz w:val="32"/>
      <w:szCs w:val="28"/>
    </w:rPr>
  </w:style>
  <w:style w:type="character" w:customStyle="1" w:styleId="a4">
    <w:name w:val="Исходный код Знак"/>
    <w:basedOn w:val="a0"/>
    <w:link w:val="a3"/>
    <w:rsid w:val="00B05D27"/>
    <w:rPr>
      <w:rFonts w:ascii="Source Code Pro" w:hAnsi="Source Code Pro" w:cs="Times New Roman"/>
      <w:bCs/>
      <w:color w:val="000000"/>
      <w:sz w:val="18"/>
      <w:szCs w:val="28"/>
    </w:rPr>
  </w:style>
  <w:style w:type="paragraph" w:styleId="a5">
    <w:name w:val="List Paragraph"/>
    <w:basedOn w:val="a"/>
    <w:uiPriority w:val="34"/>
    <w:qFormat/>
    <w:rsid w:val="00586F53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746ABA"/>
    <w:rPr>
      <w:rFonts w:ascii="Times New Roman" w:eastAsiaTheme="majorEastAsia" w:hAnsi="Times New Roman" w:cstheme="majorBidi"/>
      <w:sz w:val="32"/>
      <w:szCs w:val="26"/>
    </w:rPr>
  </w:style>
  <w:style w:type="paragraph" w:styleId="HTML">
    <w:name w:val="HTML Preformatted"/>
    <w:basedOn w:val="a"/>
    <w:link w:val="HTML0"/>
    <w:uiPriority w:val="99"/>
    <w:semiHidden/>
    <w:unhideWhenUsed/>
    <w:rsid w:val="008E299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E2995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C7E2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BC7E27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paragraph" w:styleId="a6">
    <w:name w:val="Balloon Text"/>
    <w:basedOn w:val="a"/>
    <w:link w:val="a7"/>
    <w:uiPriority w:val="99"/>
    <w:semiHidden/>
    <w:unhideWhenUsed/>
    <w:rsid w:val="00AA05A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AA05A5"/>
    <w:rPr>
      <w:rFonts w:ascii="Segoe UI" w:hAnsi="Segoe UI" w:cs="Segoe UI"/>
      <w:sz w:val="18"/>
      <w:szCs w:val="18"/>
    </w:rPr>
  </w:style>
  <w:style w:type="paragraph" w:styleId="a8">
    <w:name w:val="caption"/>
    <w:basedOn w:val="a"/>
    <w:next w:val="a"/>
    <w:uiPriority w:val="35"/>
    <w:unhideWhenUsed/>
    <w:qFormat/>
    <w:rsid w:val="006A7E6D"/>
    <w:pPr>
      <w:spacing w:after="200" w:line="240" w:lineRule="auto"/>
      <w:jc w:val="center"/>
    </w:pPr>
    <w:rPr>
      <w:i/>
      <w:iCs/>
      <w:sz w:val="24"/>
      <w:szCs w:val="24"/>
    </w:rPr>
  </w:style>
  <w:style w:type="character" w:styleId="a9">
    <w:name w:val="Hyperlink"/>
    <w:basedOn w:val="a0"/>
    <w:uiPriority w:val="99"/>
    <w:unhideWhenUsed/>
    <w:rsid w:val="00DE7806"/>
    <w:rPr>
      <w:color w:val="0000FF"/>
      <w:u w:val="single"/>
    </w:rPr>
  </w:style>
  <w:style w:type="paragraph" w:styleId="aa">
    <w:name w:val="Normal (Web)"/>
    <w:basedOn w:val="a"/>
    <w:uiPriority w:val="99"/>
    <w:semiHidden/>
    <w:unhideWhenUsed/>
    <w:rsid w:val="0037064E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HTML1">
    <w:name w:val="HTML Code"/>
    <w:basedOn w:val="a0"/>
    <w:uiPriority w:val="99"/>
    <w:semiHidden/>
    <w:unhideWhenUsed/>
    <w:rsid w:val="0037064E"/>
    <w:rPr>
      <w:rFonts w:ascii="Courier New" w:eastAsia="Times New Roman" w:hAnsi="Courier New" w:cs="Courier New"/>
      <w:sz w:val="20"/>
      <w:szCs w:val="20"/>
    </w:rPr>
  </w:style>
  <w:style w:type="character" w:styleId="ab">
    <w:name w:val="Emphasis"/>
    <w:basedOn w:val="a0"/>
    <w:uiPriority w:val="20"/>
    <w:qFormat/>
    <w:rsid w:val="0037064E"/>
    <w:rPr>
      <w:i/>
      <w:iCs/>
    </w:rPr>
  </w:style>
  <w:style w:type="table" w:styleId="ac">
    <w:name w:val="Table Grid"/>
    <w:basedOn w:val="a1"/>
    <w:uiPriority w:val="39"/>
    <w:rsid w:val="00721F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Unresolved Mention"/>
    <w:basedOn w:val="a0"/>
    <w:uiPriority w:val="99"/>
    <w:semiHidden/>
    <w:unhideWhenUsed/>
    <w:rsid w:val="00B35056"/>
    <w:rPr>
      <w:color w:val="605E5C"/>
      <w:shd w:val="clear" w:color="auto" w:fill="E1DFDD"/>
    </w:rPr>
  </w:style>
  <w:style w:type="paragraph" w:styleId="ae">
    <w:name w:val="TOC Heading"/>
    <w:basedOn w:val="1"/>
    <w:next w:val="a"/>
    <w:uiPriority w:val="39"/>
    <w:unhideWhenUsed/>
    <w:qFormat/>
    <w:rsid w:val="00A65460"/>
    <w:pPr>
      <w:spacing w:before="240" w:after="0"/>
      <w:jc w:val="left"/>
      <w:outlineLvl w:val="9"/>
    </w:pPr>
    <w:rPr>
      <w:rFonts w:asciiTheme="majorHAnsi" w:hAnsiTheme="majorHAnsi"/>
      <w:color w:val="2E74B5" w:themeColor="accent1" w:themeShade="BF"/>
      <w:szCs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A65460"/>
    <w:pPr>
      <w:spacing w:after="100"/>
      <w:ind w:left="22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65460"/>
    <w:pPr>
      <w:spacing w:after="10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A65460"/>
    <w:pPr>
      <w:spacing w:after="100"/>
      <w:ind w:left="440"/>
    </w:pPr>
    <w:rPr>
      <w:rFonts w:asciiTheme="minorHAnsi" w:eastAsiaTheme="minorEastAsia" w:hAnsiTheme="minorHAnsi" w:cs="Times New Roman"/>
      <w:sz w:val="2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527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01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0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1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9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5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1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2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5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7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9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8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4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2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7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6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8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99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48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3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7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34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84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31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4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03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7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73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4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88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8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55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20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8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08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79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9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85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8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3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4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6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5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14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23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85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31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2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8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94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5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2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79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1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0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2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41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02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3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96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7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4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8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6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43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93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5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6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7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8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1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62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3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05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6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72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0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710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6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2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8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33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9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29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61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6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2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4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2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5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32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1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8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6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0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6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4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50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89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1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12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1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9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7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26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2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0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ka-nii\Downloads\Laboratornaya_rabota.dot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BCAB21-5888-4D32-8829-95A00EF6E0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Laboratornaya_rabota.dotx</Template>
  <TotalTime>211</TotalTime>
  <Pages>29</Pages>
  <Words>3613</Words>
  <Characters>20597</Characters>
  <Application>Microsoft Office Word</Application>
  <DocSecurity>0</DocSecurity>
  <Lines>171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nika-nii</dc:creator>
  <cp:keywords/>
  <dc:description/>
  <cp:lastModifiedBy>Никита Р. Фаракшин</cp:lastModifiedBy>
  <cp:revision>15</cp:revision>
  <cp:lastPrinted>2020-12-30T16:28:00Z</cp:lastPrinted>
  <dcterms:created xsi:type="dcterms:W3CDTF">2020-11-02T20:02:00Z</dcterms:created>
  <dcterms:modified xsi:type="dcterms:W3CDTF">2020-12-30T16:28:00Z</dcterms:modified>
</cp:coreProperties>
</file>