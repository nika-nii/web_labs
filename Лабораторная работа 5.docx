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4F03F" w14:textId="77777777" w:rsidR="00F30A20" w:rsidRPr="00F30A20" w:rsidRDefault="00F30A20" w:rsidP="00F30A20">
      <w:pPr>
        <w:spacing w:before="240" w:line="240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МИНИСТЕРСТВО НАУКИ И ВЫСШЕГО ОБРАЗОВАНИЯ РФ</w:t>
      </w:r>
      <w:r w:rsidRPr="00F30A20">
        <w:rPr>
          <w:rFonts w:cs="Times New Roman"/>
          <w:b/>
          <w:szCs w:val="28"/>
        </w:rPr>
        <w:br/>
        <w:t>ФЕДЕРАЛЬНОЕ ГОСУДАРСТВЕННОЕ БЮДЖЕТНОЕ ОБРАЗОВАТЕЛЬНОЕ УЧРЕЖДЕНИЕ</w:t>
      </w:r>
      <w:r w:rsidRPr="00F30A20">
        <w:rPr>
          <w:rFonts w:cs="Times New Roman"/>
          <w:b/>
          <w:szCs w:val="28"/>
        </w:rPr>
        <w:br/>
        <w:t>ВЫСШЕГО ОБРАЗОВАНИЯ</w:t>
      </w:r>
      <w:r w:rsidRPr="00F30A20">
        <w:rPr>
          <w:rFonts w:cs="Times New Roman"/>
          <w:b/>
          <w:szCs w:val="28"/>
        </w:rPr>
        <w:br/>
        <w:t>«БЕЛГОРОДСКИЙ ГОСУДАРСТВЕННЫЙ</w:t>
      </w:r>
      <w:r w:rsidRPr="00F30A20">
        <w:rPr>
          <w:rFonts w:cs="Times New Roman"/>
          <w:b/>
          <w:szCs w:val="28"/>
        </w:rPr>
        <w:br/>
        <w:t>ТЕХНОЛОГИЧЕСКИЙ УНИВЕРСИТЕТ им. В.Г.ШУХОВА»</w:t>
      </w:r>
      <w:r w:rsidRPr="00F30A20">
        <w:rPr>
          <w:rFonts w:cs="Times New Roman"/>
          <w:b/>
          <w:szCs w:val="28"/>
        </w:rPr>
        <w:br/>
        <w:t xml:space="preserve">(БГТУ им. </w:t>
      </w:r>
      <w:proofErr w:type="spellStart"/>
      <w:r w:rsidRPr="00F30A20">
        <w:rPr>
          <w:rFonts w:cs="Times New Roman"/>
          <w:b/>
          <w:szCs w:val="28"/>
        </w:rPr>
        <w:t>В.Г.Шухова</w:t>
      </w:r>
      <w:proofErr w:type="spellEnd"/>
      <w:r w:rsidRPr="00F30A20">
        <w:rPr>
          <w:rFonts w:cs="Times New Roman"/>
          <w:b/>
          <w:szCs w:val="28"/>
        </w:rPr>
        <w:t>)</w:t>
      </w:r>
    </w:p>
    <w:p w14:paraId="0FA1954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4E7957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35DA83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3B0AD903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A34272D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DCFB015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9BBC37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32B0A6C6" w14:textId="77777777" w:rsidR="00DE7806" w:rsidRDefault="00F30A20" w:rsidP="00CC6FDC">
      <w:pPr>
        <w:jc w:val="center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Лабораторн</w:t>
      </w:r>
      <w:r w:rsidR="00DE7806">
        <w:rPr>
          <w:rFonts w:cs="Times New Roman"/>
          <w:szCs w:val="28"/>
        </w:rPr>
        <w:t>ая</w:t>
      </w:r>
      <w:r w:rsidR="00CC6FDC">
        <w:rPr>
          <w:rFonts w:cs="Times New Roman"/>
          <w:szCs w:val="28"/>
        </w:rPr>
        <w:t xml:space="preserve"> работ</w:t>
      </w:r>
      <w:r w:rsidR="00DE7806">
        <w:rPr>
          <w:rFonts w:cs="Times New Roman"/>
          <w:szCs w:val="28"/>
        </w:rPr>
        <w:t>а</w:t>
      </w:r>
      <w:r>
        <w:rPr>
          <w:rFonts w:cs="Times New Roman"/>
          <w:szCs w:val="28"/>
          <w:lang w:val="en-US"/>
        </w:rPr>
        <w:fldChar w:fldCharType="begin"/>
      </w:r>
      <w:r w:rsidRPr="00680B41">
        <w:rPr>
          <w:rFonts w:cs="Times New Roman"/>
          <w:szCs w:val="28"/>
        </w:rPr>
        <w:instrText xml:space="preserve">  </w:instrText>
      </w:r>
      <w:r>
        <w:rPr>
          <w:rFonts w:cs="Times New Roman"/>
          <w:szCs w:val="28"/>
          <w:lang w:val="en-US"/>
        </w:rPr>
        <w:fldChar w:fldCharType="end"/>
      </w:r>
      <w:r w:rsidR="00DE7806">
        <w:rPr>
          <w:rFonts w:cs="Times New Roman"/>
          <w:szCs w:val="28"/>
        </w:rPr>
        <w:t xml:space="preserve"> по теме</w:t>
      </w:r>
    </w:p>
    <w:p w14:paraId="17D91FC0" w14:textId="623E4F9C" w:rsidR="00E7378C" w:rsidRDefault="00DE7806" w:rsidP="00B3505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C07BF2">
        <w:rPr>
          <w:rFonts w:cs="Times New Roman"/>
          <w:szCs w:val="28"/>
          <w:lang w:val="en-US"/>
        </w:rPr>
        <w:t>REST API</w:t>
      </w:r>
      <w:r>
        <w:rPr>
          <w:rFonts w:cs="Times New Roman"/>
          <w:szCs w:val="28"/>
        </w:rPr>
        <w:t>»</w:t>
      </w:r>
      <w:r w:rsidR="00F30A20" w:rsidRPr="00F30A20">
        <w:rPr>
          <w:rFonts w:cs="Times New Roman"/>
          <w:szCs w:val="28"/>
        </w:rPr>
        <w:br/>
        <w:t xml:space="preserve">дисциплина: </w:t>
      </w:r>
    </w:p>
    <w:p w14:paraId="16CE434D" w14:textId="1A4B53A8" w:rsidR="00F30A20" w:rsidRDefault="00476455" w:rsidP="00CC6FDC">
      <w:pPr>
        <w:jc w:val="center"/>
        <w:rPr>
          <w:rFonts w:cs="Times New Roman"/>
          <w:szCs w:val="28"/>
        </w:rPr>
      </w:pPr>
      <w:r w:rsidRPr="00476455">
        <w:rPr>
          <w:rFonts w:cs="Times New Roman"/>
          <w:szCs w:val="28"/>
        </w:rPr>
        <w:t xml:space="preserve">Технологии </w:t>
      </w:r>
      <w:proofErr w:type="spellStart"/>
      <w:r w:rsidRPr="00476455">
        <w:rPr>
          <w:rFonts w:cs="Times New Roman"/>
          <w:szCs w:val="28"/>
        </w:rPr>
        <w:t>web</w:t>
      </w:r>
      <w:proofErr w:type="spellEnd"/>
      <w:r w:rsidRPr="00476455">
        <w:rPr>
          <w:rFonts w:cs="Times New Roman"/>
          <w:szCs w:val="28"/>
        </w:rPr>
        <w:t>-программирования</w:t>
      </w:r>
      <w:r w:rsidR="00F30A20" w:rsidRPr="00F30A20">
        <w:rPr>
          <w:rFonts w:cs="Times New Roman"/>
          <w:szCs w:val="28"/>
        </w:rPr>
        <w:br/>
      </w:r>
    </w:p>
    <w:p w14:paraId="2F39F15E" w14:textId="5CED7FAF" w:rsidR="00CC6FDC" w:rsidRDefault="00CC6FDC" w:rsidP="00CC6FDC">
      <w:pPr>
        <w:jc w:val="center"/>
        <w:rPr>
          <w:rFonts w:cs="Times New Roman"/>
          <w:szCs w:val="28"/>
        </w:rPr>
      </w:pPr>
    </w:p>
    <w:p w14:paraId="3C99D7F5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4FE977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605895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D71E793" w14:textId="1DE8D0DC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7A15374" w14:textId="530B4036" w:rsidR="00476455" w:rsidRDefault="00476455" w:rsidP="00F30A20">
      <w:pPr>
        <w:spacing w:line="240" w:lineRule="auto"/>
        <w:jc w:val="center"/>
        <w:rPr>
          <w:rFonts w:cs="Times New Roman"/>
          <w:szCs w:val="28"/>
        </w:rPr>
      </w:pPr>
    </w:p>
    <w:p w14:paraId="71AB44DC" w14:textId="77777777" w:rsidR="00476455" w:rsidRDefault="00476455" w:rsidP="00F30A20">
      <w:pPr>
        <w:spacing w:line="240" w:lineRule="auto"/>
        <w:jc w:val="center"/>
        <w:rPr>
          <w:rFonts w:cs="Times New Roman"/>
          <w:szCs w:val="28"/>
        </w:rPr>
      </w:pPr>
    </w:p>
    <w:p w14:paraId="15CDFBF9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A4845D1" w14:textId="77777777" w:rsidR="00F30A20" w:rsidRP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1AB2BE7" w14:textId="77E72CCD" w:rsidR="00F30A20" w:rsidRPr="00476455" w:rsidRDefault="00F30A20" w:rsidP="00F30A20">
      <w:pPr>
        <w:spacing w:line="240" w:lineRule="auto"/>
        <w:jc w:val="right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Выполнил: ст. группы</w:t>
      </w:r>
      <w:r w:rsidR="00831B6B">
        <w:rPr>
          <w:rFonts w:cs="Times New Roman"/>
          <w:szCs w:val="28"/>
        </w:rPr>
        <w:t xml:space="preserve"> ВТ-</w:t>
      </w:r>
      <w:r w:rsidR="00B35056" w:rsidRPr="00B35056">
        <w:rPr>
          <w:rFonts w:cs="Times New Roman"/>
          <w:szCs w:val="28"/>
        </w:rPr>
        <w:t>4</w:t>
      </w:r>
      <w:r w:rsidR="00831B6B">
        <w:rPr>
          <w:rFonts w:cs="Times New Roman"/>
          <w:szCs w:val="28"/>
        </w:rPr>
        <w:t>1</w:t>
      </w:r>
      <w:r w:rsidRPr="00F30A20">
        <w:rPr>
          <w:rFonts w:cs="Times New Roman"/>
          <w:szCs w:val="28"/>
        </w:rPr>
        <w:t xml:space="preserve"> </w:t>
      </w:r>
      <w:r w:rsidRPr="00F30A20">
        <w:rPr>
          <w:rFonts w:cs="Times New Roman"/>
          <w:szCs w:val="28"/>
        </w:rPr>
        <w:br/>
      </w:r>
      <w:r w:rsidR="00831B6B">
        <w:rPr>
          <w:rFonts w:cs="Times New Roman"/>
          <w:szCs w:val="28"/>
        </w:rPr>
        <w:t>Фаракшин Н. Р.</w:t>
      </w:r>
      <w:r w:rsidRPr="00F30A20">
        <w:rPr>
          <w:rFonts w:cs="Times New Roman"/>
          <w:szCs w:val="28"/>
        </w:rPr>
        <w:br/>
        <w:t>Проверил:</w:t>
      </w:r>
      <w:r w:rsidR="00476455" w:rsidRPr="00476455">
        <w:rPr>
          <w:rFonts w:cs="Times New Roman"/>
          <w:szCs w:val="28"/>
        </w:rPr>
        <w:t xml:space="preserve"> </w:t>
      </w:r>
      <w:r w:rsidR="00476455">
        <w:rPr>
          <w:rFonts w:cs="Times New Roman"/>
          <w:szCs w:val="28"/>
        </w:rPr>
        <w:t xml:space="preserve">ст. пр. </w:t>
      </w:r>
      <w:proofErr w:type="spellStart"/>
      <w:r w:rsidR="00476455">
        <w:rPr>
          <w:rFonts w:cs="Times New Roman"/>
          <w:szCs w:val="28"/>
        </w:rPr>
        <w:t>Картамышев</w:t>
      </w:r>
      <w:proofErr w:type="spellEnd"/>
      <w:r w:rsidR="00476455">
        <w:rPr>
          <w:rFonts w:cs="Times New Roman"/>
          <w:szCs w:val="28"/>
        </w:rPr>
        <w:t xml:space="preserve"> С.В.</w:t>
      </w:r>
    </w:p>
    <w:p w14:paraId="7EC039F8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F7CE55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5780DCE" w14:textId="7AAE9C8B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9B67CB0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8DA588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B8254A2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1F5A9CA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87F634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5A0F8949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11289B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5F3AF7CB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441024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4424E96" w14:textId="3CB9EA01" w:rsidR="00DE7806" w:rsidRDefault="00F30A20" w:rsidP="00CC6FDC">
      <w:pPr>
        <w:spacing w:line="240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Белгород 20</w:t>
      </w:r>
      <w:r w:rsidR="00065426">
        <w:rPr>
          <w:rFonts w:cs="Times New Roman"/>
          <w:b/>
          <w:szCs w:val="28"/>
        </w:rPr>
        <w:t>20</w:t>
      </w:r>
    </w:p>
    <w:p w14:paraId="60C00010" w14:textId="66FECC61" w:rsidR="00E7378C" w:rsidRPr="00C07BF2" w:rsidRDefault="00DE7806" w:rsidP="00E7378C">
      <w:pPr>
        <w:spacing w:after="1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  <w:r w:rsidRPr="00DE7806">
        <w:rPr>
          <w:rFonts w:cs="Times New Roman"/>
          <w:b/>
          <w:szCs w:val="28"/>
        </w:rPr>
        <w:lastRenderedPageBreak/>
        <w:t xml:space="preserve">Лабораторная работа № </w:t>
      </w:r>
      <w:r w:rsidR="00C07BF2" w:rsidRPr="00C07BF2">
        <w:rPr>
          <w:rFonts w:cs="Times New Roman"/>
          <w:b/>
          <w:szCs w:val="28"/>
        </w:rPr>
        <w:t>5</w:t>
      </w:r>
    </w:p>
    <w:p w14:paraId="128D6009" w14:textId="6BCFB9DA" w:rsidR="0028619C" w:rsidRPr="00C07BF2" w:rsidRDefault="00C07BF2" w:rsidP="0028619C">
      <w:pPr>
        <w:spacing w:after="160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REST API</w:t>
      </w:r>
    </w:p>
    <w:p w14:paraId="3D59E52E" w14:textId="446C4DBC" w:rsidR="007B25AC" w:rsidRDefault="00DE7806" w:rsidP="00E7378C">
      <w:pPr>
        <w:spacing w:after="160"/>
        <w:jc w:val="both"/>
        <w:rPr>
          <w:szCs w:val="28"/>
        </w:rPr>
      </w:pPr>
      <w:r w:rsidRPr="00DE7806">
        <w:rPr>
          <w:rFonts w:cs="Times New Roman"/>
          <w:b/>
          <w:szCs w:val="28"/>
        </w:rPr>
        <w:t xml:space="preserve">Цель работы:  </w:t>
      </w:r>
      <w:r w:rsidR="00C07BF2">
        <w:rPr>
          <w:szCs w:val="28"/>
        </w:rPr>
        <w:t xml:space="preserve">изучить основы разработки </w:t>
      </w:r>
      <w:r w:rsidR="00C07BF2">
        <w:rPr>
          <w:szCs w:val="28"/>
          <w:lang w:val="en-US"/>
        </w:rPr>
        <w:t>API</w:t>
      </w:r>
      <w:r w:rsidR="00C07BF2">
        <w:rPr>
          <w:szCs w:val="28"/>
        </w:rPr>
        <w:t xml:space="preserve"> для </w:t>
      </w:r>
      <w:r w:rsidR="00C07BF2">
        <w:rPr>
          <w:szCs w:val="28"/>
          <w:lang w:val="en-US"/>
        </w:rPr>
        <w:t>web</w:t>
      </w:r>
      <w:r w:rsidR="00C07BF2">
        <w:rPr>
          <w:szCs w:val="28"/>
        </w:rPr>
        <w:t xml:space="preserve">-приложений. Разработать </w:t>
      </w:r>
      <w:r w:rsidR="00C07BF2">
        <w:rPr>
          <w:szCs w:val="28"/>
          <w:lang w:val="en-US"/>
        </w:rPr>
        <w:t>REST</w:t>
      </w:r>
      <w:r w:rsidR="00C07BF2">
        <w:rPr>
          <w:szCs w:val="28"/>
        </w:rPr>
        <w:t xml:space="preserve"> </w:t>
      </w:r>
      <w:r w:rsidR="00C07BF2">
        <w:rPr>
          <w:szCs w:val="28"/>
          <w:lang w:val="en-US"/>
        </w:rPr>
        <w:t>API</w:t>
      </w:r>
      <w:r w:rsidR="00C07BF2">
        <w:rPr>
          <w:szCs w:val="28"/>
        </w:rPr>
        <w:t xml:space="preserve"> для своего проекта.</w:t>
      </w:r>
    </w:p>
    <w:p w14:paraId="79A57A0E" w14:textId="569B9B39" w:rsidR="00CE521D" w:rsidRDefault="00CE521D" w:rsidP="00CE521D">
      <w:pPr>
        <w:jc w:val="center"/>
        <w:rPr>
          <w:b/>
          <w:szCs w:val="28"/>
        </w:rPr>
      </w:pPr>
      <w:r w:rsidRPr="00640C52">
        <w:rPr>
          <w:b/>
          <w:szCs w:val="28"/>
        </w:rPr>
        <w:t>Задание к лабораторной работе:</w:t>
      </w:r>
    </w:p>
    <w:p w14:paraId="0A87ED12" w14:textId="77777777" w:rsidR="00C07BF2" w:rsidRDefault="00C07BF2" w:rsidP="00C07BF2">
      <w:pPr>
        <w:pStyle w:val="a5"/>
        <w:numPr>
          <w:ilvl w:val="0"/>
          <w:numId w:val="13"/>
        </w:numPr>
        <w:spacing w:line="240" w:lineRule="auto"/>
        <w:rPr>
          <w:szCs w:val="28"/>
        </w:rPr>
      </w:pPr>
      <w:r>
        <w:rPr>
          <w:szCs w:val="28"/>
        </w:rPr>
        <w:t xml:space="preserve">Изучить структуру формата представления данных </w:t>
      </w:r>
      <w:r>
        <w:rPr>
          <w:szCs w:val="28"/>
          <w:lang w:val="en-US"/>
        </w:rPr>
        <w:t>JSON</w:t>
      </w:r>
      <w:r>
        <w:rPr>
          <w:szCs w:val="28"/>
        </w:rPr>
        <w:t>.</w:t>
      </w:r>
    </w:p>
    <w:p w14:paraId="1B9E8935" w14:textId="77777777" w:rsidR="00C07BF2" w:rsidRDefault="00C07BF2" w:rsidP="00C07BF2">
      <w:pPr>
        <w:pStyle w:val="a5"/>
        <w:numPr>
          <w:ilvl w:val="0"/>
          <w:numId w:val="13"/>
        </w:numPr>
        <w:spacing w:line="240" w:lineRule="auto"/>
        <w:rPr>
          <w:szCs w:val="28"/>
          <w:lang w:val="en-US"/>
        </w:rPr>
      </w:pPr>
      <w:r>
        <w:rPr>
          <w:szCs w:val="28"/>
        </w:rPr>
        <w:t>Изучить</w:t>
      </w:r>
      <w:r>
        <w:rPr>
          <w:szCs w:val="28"/>
          <w:lang w:val="en-US"/>
        </w:rPr>
        <w:t xml:space="preserve"> </w:t>
      </w:r>
      <w:r>
        <w:rPr>
          <w:szCs w:val="28"/>
        </w:rPr>
        <w:t>типы</w:t>
      </w:r>
      <w:r>
        <w:rPr>
          <w:szCs w:val="28"/>
          <w:lang w:val="en-US"/>
        </w:rPr>
        <w:t xml:space="preserve"> </w:t>
      </w:r>
      <w:r>
        <w:rPr>
          <w:szCs w:val="28"/>
        </w:rPr>
        <w:t>запросов</w:t>
      </w:r>
      <w:r>
        <w:rPr>
          <w:szCs w:val="28"/>
          <w:lang w:val="en-US"/>
        </w:rPr>
        <w:t xml:space="preserve"> </w:t>
      </w:r>
      <w:r>
        <w:rPr>
          <w:szCs w:val="28"/>
        </w:rPr>
        <w:t>к</w:t>
      </w:r>
      <w:r>
        <w:rPr>
          <w:szCs w:val="28"/>
          <w:lang w:val="en-US"/>
        </w:rPr>
        <w:t xml:space="preserve"> API: HEAD, GET, POST, PUT, DELETE.</w:t>
      </w:r>
    </w:p>
    <w:p w14:paraId="3CDD7850" w14:textId="77777777" w:rsidR="00C07BF2" w:rsidRDefault="00C07BF2" w:rsidP="00C07BF2">
      <w:pPr>
        <w:pStyle w:val="a5"/>
        <w:numPr>
          <w:ilvl w:val="0"/>
          <w:numId w:val="13"/>
        </w:numPr>
        <w:spacing w:line="240" w:lineRule="auto"/>
        <w:rPr>
          <w:szCs w:val="28"/>
        </w:rPr>
      </w:pPr>
      <w:r>
        <w:rPr>
          <w:szCs w:val="28"/>
        </w:rPr>
        <w:t xml:space="preserve">Спроектировать и реализовать собственное </w:t>
      </w:r>
      <w:r>
        <w:rPr>
          <w:szCs w:val="28"/>
          <w:lang w:val="en-US"/>
        </w:rPr>
        <w:t>REST</w:t>
      </w:r>
      <w:r w:rsidRPr="00C07BF2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(Получение, создание, изменение и удаление каких-либо объектов).</w:t>
      </w:r>
    </w:p>
    <w:p w14:paraId="61AD07D8" w14:textId="1BAA0857" w:rsidR="00CE521D" w:rsidRDefault="00C07BF2" w:rsidP="00C07BF2">
      <w:pPr>
        <w:pStyle w:val="a5"/>
        <w:numPr>
          <w:ilvl w:val="0"/>
          <w:numId w:val="13"/>
        </w:numPr>
        <w:spacing w:line="240" w:lineRule="auto"/>
        <w:rPr>
          <w:szCs w:val="28"/>
        </w:rPr>
      </w:pPr>
      <w:r w:rsidRPr="00C07BF2">
        <w:rPr>
          <w:szCs w:val="28"/>
        </w:rPr>
        <w:t xml:space="preserve">В отчёт необходимо предоставить документацию к использованию методов. (Либо словесным описание, либо через </w:t>
      </w:r>
      <w:r w:rsidRPr="00C07BF2">
        <w:rPr>
          <w:szCs w:val="28"/>
          <w:lang w:val="en-US"/>
        </w:rPr>
        <w:t>Swagger</w:t>
      </w:r>
      <w:r w:rsidRPr="00C07BF2">
        <w:rPr>
          <w:szCs w:val="28"/>
        </w:rPr>
        <w:t>)</w:t>
      </w:r>
    </w:p>
    <w:p w14:paraId="650EBC28" w14:textId="6D57B023" w:rsidR="00C07BF2" w:rsidRDefault="00C07BF2" w:rsidP="00C07BF2">
      <w:pPr>
        <w:spacing w:line="240" w:lineRule="auto"/>
        <w:rPr>
          <w:szCs w:val="28"/>
        </w:rPr>
      </w:pPr>
    </w:p>
    <w:p w14:paraId="654446DD" w14:textId="101F9DA8" w:rsidR="00C07BF2" w:rsidRPr="00C07BF2" w:rsidRDefault="00C07BF2" w:rsidP="00C07BF2">
      <w:pPr>
        <w:spacing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Выполнение работы</w:t>
      </w:r>
    </w:p>
    <w:p w14:paraId="580D2E77" w14:textId="6A6D5053" w:rsidR="00C07BF2" w:rsidRDefault="00C07BF2" w:rsidP="00C07BF2">
      <w:pPr>
        <w:spacing w:line="240" w:lineRule="auto"/>
        <w:rPr>
          <w:szCs w:val="28"/>
          <w:lang w:val="en-US"/>
        </w:rPr>
      </w:pPr>
      <w:r>
        <w:rPr>
          <w:szCs w:val="28"/>
        </w:rPr>
        <w:t xml:space="preserve">Для реализации </w:t>
      </w:r>
      <w:r>
        <w:rPr>
          <w:szCs w:val="28"/>
          <w:lang w:val="en-US"/>
        </w:rPr>
        <w:t>REST</w:t>
      </w:r>
      <w:r w:rsidRPr="00C07BF2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Pr="00C07BF2">
        <w:rPr>
          <w:szCs w:val="28"/>
        </w:rPr>
        <w:t xml:space="preserve"> </w:t>
      </w:r>
      <w:r>
        <w:rPr>
          <w:szCs w:val="28"/>
        </w:rPr>
        <w:t xml:space="preserve">была использована библиотека </w:t>
      </w:r>
      <w:r>
        <w:rPr>
          <w:szCs w:val="28"/>
          <w:lang w:val="en-US"/>
        </w:rPr>
        <w:t>Django</w:t>
      </w:r>
      <w:r w:rsidRPr="00C07BF2">
        <w:rPr>
          <w:szCs w:val="28"/>
        </w:rPr>
        <w:t xml:space="preserve"> </w:t>
      </w:r>
      <w:r>
        <w:rPr>
          <w:szCs w:val="28"/>
          <w:lang w:val="en-US"/>
        </w:rPr>
        <w:t>REST</w:t>
      </w:r>
      <w:r w:rsidRPr="00C07BF2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C07BF2">
        <w:rPr>
          <w:szCs w:val="28"/>
        </w:rPr>
        <w:t>.</w:t>
      </w:r>
      <w:r>
        <w:rPr>
          <w:szCs w:val="28"/>
        </w:rPr>
        <w:t xml:space="preserve"> В качестве вспомогательных библиотек использовались библиотеки </w:t>
      </w:r>
      <w:r>
        <w:rPr>
          <w:szCs w:val="28"/>
          <w:lang w:val="en-US"/>
        </w:rPr>
        <w:t>Django</w:t>
      </w:r>
      <w:r w:rsidRPr="00C07BF2">
        <w:rPr>
          <w:szCs w:val="28"/>
        </w:rPr>
        <w:t>-</w:t>
      </w:r>
      <w:r>
        <w:rPr>
          <w:szCs w:val="28"/>
          <w:lang w:val="en-US"/>
        </w:rPr>
        <w:t>filters</w:t>
      </w:r>
      <w:r w:rsidRPr="00C07BF2">
        <w:rPr>
          <w:szCs w:val="28"/>
        </w:rPr>
        <w:t xml:space="preserve"> </w:t>
      </w:r>
      <w:r>
        <w:rPr>
          <w:szCs w:val="28"/>
        </w:rPr>
        <w:t xml:space="preserve">для обеспечения фильтрации запросов согласно параметрам и </w:t>
      </w:r>
      <w:proofErr w:type="spellStart"/>
      <w:r>
        <w:rPr>
          <w:szCs w:val="28"/>
          <w:lang w:val="en-US"/>
        </w:rPr>
        <w:t>drf</w:t>
      </w:r>
      <w:proofErr w:type="spellEnd"/>
      <w:r w:rsidRPr="00C07BF2">
        <w:rPr>
          <w:szCs w:val="28"/>
        </w:rPr>
        <w:t>-</w:t>
      </w:r>
      <w:r>
        <w:rPr>
          <w:szCs w:val="28"/>
          <w:lang w:val="en-US"/>
        </w:rPr>
        <w:t>simple</w:t>
      </w:r>
      <w:r w:rsidRPr="00C07BF2">
        <w:rPr>
          <w:szCs w:val="28"/>
        </w:rPr>
        <w:t>-</w:t>
      </w:r>
      <w:proofErr w:type="spellStart"/>
      <w:r>
        <w:rPr>
          <w:szCs w:val="28"/>
          <w:lang w:val="en-US"/>
        </w:rPr>
        <w:t>jwt</w:t>
      </w:r>
      <w:proofErr w:type="spellEnd"/>
      <w:r w:rsidRPr="00C07BF2">
        <w:rPr>
          <w:szCs w:val="28"/>
        </w:rPr>
        <w:t xml:space="preserve"> </w:t>
      </w:r>
      <w:r>
        <w:rPr>
          <w:szCs w:val="28"/>
        </w:rPr>
        <w:t xml:space="preserve">для предоставления возможности аутентификации с помощью </w:t>
      </w:r>
      <w:r>
        <w:rPr>
          <w:szCs w:val="28"/>
          <w:lang w:val="en-US"/>
        </w:rPr>
        <w:t xml:space="preserve">JWT </w:t>
      </w:r>
      <w:r>
        <w:rPr>
          <w:szCs w:val="28"/>
        </w:rPr>
        <w:t>токенов.</w:t>
      </w:r>
    </w:p>
    <w:p w14:paraId="7EAF6E71" w14:textId="65FBACE6" w:rsidR="00C07BF2" w:rsidRDefault="00C07BF2" w:rsidP="00C07BF2">
      <w:pPr>
        <w:spacing w:line="240" w:lineRule="auto"/>
        <w:rPr>
          <w:szCs w:val="28"/>
        </w:rPr>
      </w:pPr>
      <w:r>
        <w:rPr>
          <w:szCs w:val="28"/>
        </w:rPr>
        <w:t xml:space="preserve">В ходе выполнения описаны классы </w:t>
      </w:r>
      <w:proofErr w:type="spellStart"/>
      <w:r>
        <w:rPr>
          <w:szCs w:val="28"/>
        </w:rPr>
        <w:t>сериализаторов</w:t>
      </w:r>
      <w:proofErr w:type="spellEnd"/>
      <w:r>
        <w:rPr>
          <w:szCs w:val="28"/>
        </w:rPr>
        <w:t xml:space="preserve"> моделей, использующие в качестве основы стандартный класс</w:t>
      </w:r>
      <w:r w:rsidRPr="00C07BF2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ModelSerializer</w:t>
      </w:r>
      <w:proofErr w:type="spellEnd"/>
      <w:r w:rsidRPr="00C07BF2">
        <w:rPr>
          <w:szCs w:val="28"/>
        </w:rPr>
        <w:t xml:space="preserve">, </w:t>
      </w:r>
      <w:r>
        <w:rPr>
          <w:szCs w:val="28"/>
        </w:rPr>
        <w:t xml:space="preserve">а также отображения </w:t>
      </w:r>
      <w:r w:rsidRPr="00C07BF2">
        <w:rPr>
          <w:szCs w:val="28"/>
        </w:rPr>
        <w:t>(</w:t>
      </w:r>
      <w:r>
        <w:rPr>
          <w:szCs w:val="28"/>
          <w:lang w:val="en-US"/>
        </w:rPr>
        <w:t>views</w:t>
      </w:r>
      <w:r w:rsidRPr="00C07BF2">
        <w:rPr>
          <w:szCs w:val="28"/>
        </w:rPr>
        <w:t xml:space="preserve">), </w:t>
      </w:r>
      <w:r>
        <w:rPr>
          <w:szCs w:val="28"/>
        </w:rPr>
        <w:t xml:space="preserve">основанные на стандартных классах </w:t>
      </w:r>
      <w:proofErr w:type="spellStart"/>
      <w:r>
        <w:rPr>
          <w:szCs w:val="28"/>
          <w:lang w:val="en-US"/>
        </w:rPr>
        <w:t>ModelViewSet</w:t>
      </w:r>
      <w:proofErr w:type="spellEnd"/>
      <w:r w:rsidRPr="00C07BF2">
        <w:rPr>
          <w:szCs w:val="28"/>
        </w:rPr>
        <w:t xml:space="preserve">. </w:t>
      </w:r>
      <w:r>
        <w:rPr>
          <w:szCs w:val="28"/>
        </w:rPr>
        <w:t xml:space="preserve">Поля моделей, использующиеся в </w:t>
      </w:r>
      <w:r>
        <w:rPr>
          <w:szCs w:val="28"/>
          <w:lang w:val="en-US"/>
        </w:rPr>
        <w:t>API</w:t>
      </w:r>
      <w:r w:rsidRPr="00C07BF2">
        <w:rPr>
          <w:szCs w:val="28"/>
        </w:rPr>
        <w:t xml:space="preserve">, </w:t>
      </w:r>
      <w:r>
        <w:rPr>
          <w:szCs w:val="28"/>
        </w:rPr>
        <w:t xml:space="preserve">ограничены с помощью полей </w:t>
      </w:r>
      <w:r>
        <w:rPr>
          <w:szCs w:val="28"/>
          <w:lang w:val="en-US"/>
        </w:rPr>
        <w:t>fields</w:t>
      </w:r>
      <w:r w:rsidRPr="00C07BF2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excluded</w:t>
      </w:r>
      <w:r w:rsidRPr="00C07BF2">
        <w:rPr>
          <w:szCs w:val="28"/>
        </w:rPr>
        <w:t xml:space="preserve"> </w:t>
      </w:r>
      <w:r>
        <w:rPr>
          <w:szCs w:val="28"/>
        </w:rPr>
        <w:t>данных классов.</w:t>
      </w:r>
    </w:p>
    <w:p w14:paraId="0324D0B2" w14:textId="6E00E41D" w:rsidR="00C07BF2" w:rsidRDefault="00C07BF2" w:rsidP="00C07BF2">
      <w:pPr>
        <w:spacing w:line="240" w:lineRule="auto"/>
        <w:rPr>
          <w:szCs w:val="28"/>
          <w:lang w:val="en-US"/>
        </w:rPr>
      </w:pPr>
      <w:r>
        <w:rPr>
          <w:szCs w:val="28"/>
        </w:rPr>
        <w:t xml:space="preserve">Документация к </w:t>
      </w:r>
      <w:r>
        <w:rPr>
          <w:szCs w:val="28"/>
          <w:lang w:val="en-US"/>
        </w:rPr>
        <w:t>API</w:t>
      </w:r>
      <w:r w:rsidRPr="00C07BF2">
        <w:rPr>
          <w:szCs w:val="28"/>
        </w:rPr>
        <w:t xml:space="preserve"> </w:t>
      </w:r>
      <w:r>
        <w:rPr>
          <w:szCs w:val="28"/>
        </w:rPr>
        <w:t xml:space="preserve">сгенерирована с помощью библиотеки </w:t>
      </w:r>
      <w:proofErr w:type="spellStart"/>
      <w:r>
        <w:rPr>
          <w:szCs w:val="28"/>
          <w:lang w:val="en-US"/>
        </w:rPr>
        <w:t>drf</w:t>
      </w:r>
      <w:proofErr w:type="spellEnd"/>
      <w:r w:rsidRPr="00C07BF2">
        <w:rPr>
          <w:szCs w:val="28"/>
        </w:rPr>
        <w:t>-</w:t>
      </w:r>
      <w:proofErr w:type="spellStart"/>
      <w:r>
        <w:rPr>
          <w:szCs w:val="28"/>
          <w:lang w:val="en-US"/>
        </w:rPr>
        <w:t>yasg</w:t>
      </w:r>
      <w:proofErr w:type="spellEnd"/>
      <w:r w:rsidR="00945DB8" w:rsidRPr="00945DB8">
        <w:rPr>
          <w:szCs w:val="28"/>
        </w:rPr>
        <w:t xml:space="preserve">. </w:t>
      </w:r>
      <w:r w:rsidR="00945DB8">
        <w:rPr>
          <w:szCs w:val="28"/>
        </w:rPr>
        <w:t xml:space="preserve">Результатом работы является описание </w:t>
      </w:r>
      <w:r w:rsidR="00945DB8">
        <w:rPr>
          <w:szCs w:val="28"/>
          <w:lang w:val="en-US"/>
        </w:rPr>
        <w:t>API</w:t>
      </w:r>
      <w:r w:rsidR="00945DB8" w:rsidRPr="00945DB8">
        <w:rPr>
          <w:szCs w:val="28"/>
        </w:rPr>
        <w:t xml:space="preserve"> </w:t>
      </w:r>
      <w:r w:rsidR="00945DB8">
        <w:rPr>
          <w:szCs w:val="28"/>
        </w:rPr>
        <w:t xml:space="preserve">в формате </w:t>
      </w:r>
      <w:r w:rsidR="00945DB8">
        <w:rPr>
          <w:szCs w:val="28"/>
          <w:lang w:val="en-US"/>
        </w:rPr>
        <w:t>Swagger</w:t>
      </w:r>
      <w:r w:rsidR="00945DB8" w:rsidRPr="00945DB8">
        <w:rPr>
          <w:szCs w:val="28"/>
        </w:rPr>
        <w:t xml:space="preserve">. </w:t>
      </w:r>
      <w:r w:rsidR="00945DB8">
        <w:rPr>
          <w:szCs w:val="28"/>
        </w:rPr>
        <w:t xml:space="preserve">Получившееся описание представлено с помощью веб-клиента </w:t>
      </w:r>
      <w:r w:rsidR="00945DB8">
        <w:rPr>
          <w:szCs w:val="28"/>
          <w:lang w:val="en-US"/>
        </w:rPr>
        <w:t>Swagger UI.</w:t>
      </w:r>
    </w:p>
    <w:p w14:paraId="3CECC595" w14:textId="77777777" w:rsidR="00945DB8" w:rsidRDefault="00945DB8">
      <w:pPr>
        <w:spacing w:after="16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333C282B" w14:textId="4794C57A" w:rsidR="00945DB8" w:rsidRDefault="00945DB8" w:rsidP="00945DB8">
      <w:pPr>
        <w:spacing w:line="240" w:lineRule="auto"/>
        <w:jc w:val="center"/>
        <w:rPr>
          <w:b/>
          <w:bCs/>
          <w:szCs w:val="28"/>
        </w:rPr>
      </w:pPr>
      <w:r w:rsidRPr="00945DB8">
        <w:rPr>
          <w:b/>
          <w:bCs/>
          <w:szCs w:val="28"/>
        </w:rPr>
        <w:lastRenderedPageBreak/>
        <w:t>Описание API</w:t>
      </w:r>
    </w:p>
    <w:p w14:paraId="3168B123" w14:textId="77777777" w:rsidR="00945DB8" w:rsidRDefault="00945DB8" w:rsidP="00945DB8">
      <w:pPr>
        <w:spacing w:line="240" w:lineRule="auto"/>
        <w:jc w:val="center"/>
        <w:rPr>
          <w:b/>
          <w:bCs/>
          <w:szCs w:val="28"/>
        </w:rPr>
      </w:pPr>
    </w:p>
    <w:p w14:paraId="6B409199" w14:textId="2CC8E00E" w:rsidR="00945DB8" w:rsidRDefault="00945DB8" w:rsidP="00945DB8">
      <w:pPr>
        <w:spacing w:line="240" w:lineRule="auto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 wp14:anchorId="318A2B0A" wp14:editId="117E13C3">
            <wp:extent cx="5419725" cy="88059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55" cy="880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E156A" w14:textId="4652AE50" w:rsidR="00945DB8" w:rsidRPr="00945DB8" w:rsidRDefault="00945DB8" w:rsidP="00945DB8">
      <w:pPr>
        <w:spacing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Описание моделей, использующихся в </w:t>
      </w:r>
      <w:r>
        <w:rPr>
          <w:b/>
          <w:bCs/>
          <w:szCs w:val="28"/>
          <w:lang w:val="en-US"/>
        </w:rPr>
        <w:t>API</w:t>
      </w:r>
    </w:p>
    <w:p w14:paraId="3148461D" w14:textId="15B7BBBE" w:rsidR="00945DB8" w:rsidRPr="00945DB8" w:rsidRDefault="00945DB8" w:rsidP="00945DB8">
      <w:pPr>
        <w:spacing w:line="240" w:lineRule="auto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 wp14:anchorId="51B4CED7" wp14:editId="12BA7218">
            <wp:extent cx="5934075" cy="7600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A6E1" w14:textId="77777777" w:rsidR="00C07BF2" w:rsidRDefault="00C07BF2" w:rsidP="00F3095F">
      <w:pPr>
        <w:spacing w:line="240" w:lineRule="auto"/>
        <w:jc w:val="center"/>
        <w:rPr>
          <w:b/>
          <w:bCs/>
          <w:szCs w:val="28"/>
        </w:rPr>
      </w:pPr>
    </w:p>
    <w:p w14:paraId="4E3E200A" w14:textId="77777777" w:rsidR="00945DB8" w:rsidRDefault="00945DB8">
      <w:pPr>
        <w:spacing w:after="16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70057CBC" w14:textId="44AA2444" w:rsidR="00F3095F" w:rsidRDefault="001942A4" w:rsidP="001942A4">
      <w:pPr>
        <w:spacing w:line="240" w:lineRule="auto"/>
        <w:jc w:val="center"/>
        <w:rPr>
          <w:b/>
          <w:bCs/>
          <w:szCs w:val="28"/>
        </w:rPr>
      </w:pPr>
      <w:r w:rsidRPr="001942A4">
        <w:rPr>
          <w:b/>
          <w:bCs/>
          <w:szCs w:val="28"/>
        </w:rPr>
        <w:lastRenderedPageBreak/>
        <w:t>Приложение</w:t>
      </w:r>
    </w:p>
    <w:p w14:paraId="331AFB30" w14:textId="1F62CBF4" w:rsidR="001942A4" w:rsidRPr="00945DB8" w:rsidRDefault="001942A4" w:rsidP="001942A4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Исходный код файлов </w:t>
      </w:r>
      <w:r w:rsidR="00945DB8">
        <w:rPr>
          <w:szCs w:val="28"/>
          <w:lang w:val="en-US"/>
        </w:rPr>
        <w:t>serializers</w:t>
      </w:r>
      <w:r w:rsidR="00945DB8" w:rsidRPr="00945DB8">
        <w:rPr>
          <w:szCs w:val="28"/>
        </w:rPr>
        <w:t>.</w:t>
      </w:r>
      <w:proofErr w:type="spellStart"/>
      <w:r w:rsidR="00945DB8">
        <w:rPr>
          <w:szCs w:val="28"/>
          <w:lang w:val="en-US"/>
        </w:rPr>
        <w:t>py</w:t>
      </w:r>
      <w:proofErr w:type="spellEnd"/>
      <w:r w:rsidRPr="001942A4">
        <w:rPr>
          <w:szCs w:val="28"/>
        </w:rPr>
        <w:t xml:space="preserve"> </w:t>
      </w:r>
      <w:r w:rsidR="00945DB8">
        <w:rPr>
          <w:szCs w:val="28"/>
        </w:rPr>
        <w:t xml:space="preserve">и </w:t>
      </w:r>
      <w:r w:rsidR="00945DB8">
        <w:rPr>
          <w:szCs w:val="28"/>
          <w:lang w:val="en-US"/>
        </w:rPr>
        <w:t>views</w:t>
      </w:r>
      <w:r w:rsidR="00945DB8" w:rsidRPr="00945DB8">
        <w:rPr>
          <w:szCs w:val="28"/>
        </w:rPr>
        <w:t>.</w:t>
      </w:r>
      <w:proofErr w:type="spellStart"/>
      <w:r w:rsidR="00945DB8">
        <w:rPr>
          <w:szCs w:val="28"/>
          <w:lang w:val="en-US"/>
        </w:rPr>
        <w:t>py</w:t>
      </w:r>
      <w:proofErr w:type="spellEnd"/>
      <w:r w:rsidR="00945DB8" w:rsidRPr="00945DB8">
        <w:rPr>
          <w:szCs w:val="28"/>
        </w:rPr>
        <w:t xml:space="preserve">, </w:t>
      </w:r>
      <w:r w:rsidR="00945DB8">
        <w:rPr>
          <w:szCs w:val="28"/>
        </w:rPr>
        <w:t xml:space="preserve">реализующих </w:t>
      </w:r>
      <w:proofErr w:type="spellStart"/>
      <w:r w:rsidR="00945DB8">
        <w:rPr>
          <w:szCs w:val="28"/>
        </w:rPr>
        <w:t>сериализаторы</w:t>
      </w:r>
      <w:proofErr w:type="spellEnd"/>
      <w:r w:rsidR="00945DB8">
        <w:rPr>
          <w:szCs w:val="28"/>
        </w:rPr>
        <w:t xml:space="preserve"> и отображения, соответственно</w:t>
      </w:r>
      <w:r w:rsidRPr="001942A4">
        <w:rPr>
          <w:szCs w:val="28"/>
        </w:rPr>
        <w:t xml:space="preserve">. </w:t>
      </w:r>
      <w:r w:rsidR="00945DB8">
        <w:rPr>
          <w:szCs w:val="28"/>
        </w:rPr>
        <w:t xml:space="preserve">Исходный код файла </w:t>
      </w:r>
      <w:proofErr w:type="spellStart"/>
      <w:r w:rsidR="00945DB8">
        <w:rPr>
          <w:szCs w:val="28"/>
          <w:lang w:val="en-US"/>
        </w:rPr>
        <w:t>urls</w:t>
      </w:r>
      <w:proofErr w:type="spellEnd"/>
      <w:r w:rsidR="00945DB8" w:rsidRPr="00945DB8">
        <w:rPr>
          <w:szCs w:val="28"/>
        </w:rPr>
        <w:t>.</w:t>
      </w:r>
      <w:proofErr w:type="spellStart"/>
      <w:r w:rsidR="00945DB8">
        <w:rPr>
          <w:szCs w:val="28"/>
          <w:lang w:val="en-US"/>
        </w:rPr>
        <w:t>py</w:t>
      </w:r>
      <w:proofErr w:type="spellEnd"/>
      <w:r w:rsidR="00945DB8" w:rsidRPr="00945DB8">
        <w:rPr>
          <w:szCs w:val="28"/>
        </w:rPr>
        <w:t xml:space="preserve">, </w:t>
      </w:r>
      <w:r w:rsidR="00945DB8">
        <w:rPr>
          <w:szCs w:val="28"/>
        </w:rPr>
        <w:t xml:space="preserve">управляющего структурой </w:t>
      </w:r>
      <w:r w:rsidR="00945DB8">
        <w:rPr>
          <w:szCs w:val="28"/>
          <w:lang w:val="en-US"/>
        </w:rPr>
        <w:t>URL</w:t>
      </w:r>
      <w:r w:rsidR="00945DB8">
        <w:rPr>
          <w:szCs w:val="28"/>
        </w:rPr>
        <w:t>-адресов в проекте.</w:t>
      </w:r>
    </w:p>
    <w:p w14:paraId="3A50EDA4" w14:textId="483F6FD8" w:rsidR="001942A4" w:rsidRPr="00945DB8" w:rsidRDefault="00945DB8" w:rsidP="001942A4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  <w:t>serializers.py</w:t>
      </w:r>
    </w:p>
    <w:p w14:paraId="082AC878" w14:textId="77777777" w:rsidR="001942A4" w:rsidRPr="00945DB8" w:rsidRDefault="001942A4" w:rsidP="001942A4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</w:pPr>
    </w:p>
    <w:p w14:paraId="180B5BE5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rest_framework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serializers</w:t>
      </w:r>
    </w:p>
    <w:p w14:paraId="06D10DAD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066324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logic.models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Post,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BlogUser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Comment,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PostPiece</w:t>
      </w:r>
      <w:proofErr w:type="spellEnd"/>
    </w:p>
    <w:p w14:paraId="191625E3" w14:textId="77777777" w:rsidR="00945DB8" w:rsidRPr="00945DB8" w:rsidRDefault="00945DB8" w:rsidP="00945DB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1B825B9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PostSerializer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serializers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ModelSerializer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08BDCC9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creation_time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serializers.DateTimeField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format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'%D.%M.%Y'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0A1D5CC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93EE97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45D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Meta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534FDE2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model = Post</w:t>
      </w:r>
    </w:p>
    <w:p w14:paraId="4CFC9793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fields = 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"__all__"</w:t>
      </w:r>
    </w:p>
    <w:p w14:paraId="114FBF64" w14:textId="77777777" w:rsidR="00945DB8" w:rsidRPr="00945DB8" w:rsidRDefault="00945DB8" w:rsidP="00945DB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6E22C4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ContentSerializer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serializers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ModelSerializer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B387EF7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45D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Meta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16B8155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model =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PostPiece</w:t>
      </w:r>
      <w:proofErr w:type="spellEnd"/>
    </w:p>
    <w:p w14:paraId="644D44D0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exclude = [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'order'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'parent'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0355BC7A" w14:textId="77777777" w:rsidR="00945DB8" w:rsidRPr="00945DB8" w:rsidRDefault="00945DB8" w:rsidP="00945DB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2C50CA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BlogUserSerializer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serializers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ModelSerializer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E241F43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45D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Meta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AD02AEE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model =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BlogUser</w:t>
      </w:r>
      <w:proofErr w:type="spellEnd"/>
    </w:p>
    <w:p w14:paraId="6F0B9AEA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fields = [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'id'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'username'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'email'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profile_pic</w:t>
      </w:r>
      <w:proofErr w:type="spellEnd"/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B42F487" w14:textId="77777777" w:rsidR="00945DB8" w:rsidRPr="00945DB8" w:rsidRDefault="00945DB8" w:rsidP="00945DB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2AB99B6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CommentSerializer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serializers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ModelSerializer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C34BD93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creation_time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serializers.DateTimeField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format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'%D.%M.%Y'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E597DCE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3C13A9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45D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Meta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DCB33B5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model = Comment</w:t>
      </w:r>
    </w:p>
    <w:p w14:paraId="178B5D28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fields = 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"__all__"</w:t>
      </w:r>
    </w:p>
    <w:p w14:paraId="02025C13" w14:textId="6C594AEE" w:rsidR="001942A4" w:rsidRPr="00C07BF2" w:rsidRDefault="001942A4" w:rsidP="001942A4">
      <w:pPr>
        <w:spacing w:line="240" w:lineRule="auto"/>
        <w:rPr>
          <w:szCs w:val="28"/>
          <w:lang w:val="en-US"/>
        </w:rPr>
      </w:pPr>
    </w:p>
    <w:p w14:paraId="25599819" w14:textId="797FF401" w:rsidR="001942A4" w:rsidRDefault="00945DB8" w:rsidP="001942A4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  <w:t>views.py</w:t>
      </w:r>
    </w:p>
    <w:p w14:paraId="20FFCB6D" w14:textId="77777777" w:rsidR="001942A4" w:rsidRPr="001942A4" w:rsidRDefault="001942A4" w:rsidP="001942A4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</w:pPr>
    </w:p>
    <w:p w14:paraId="707A3BE0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json</w:t>
      </w:r>
    </w:p>
    <w:p w14:paraId="1C57E7EE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694A22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django.http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HttpResponse</w:t>
      </w:r>
      <w:proofErr w:type="spellEnd"/>
    </w:p>
    <w:p w14:paraId="294DEECB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django_filters.rest_framework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DjangoFilterBackend</w:t>
      </w:r>
      <w:proofErr w:type="spellEnd"/>
    </w:p>
    <w:p w14:paraId="2DCE9FB7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rest_framework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viewsets</w:t>
      </w:r>
      <w:proofErr w:type="spellEnd"/>
    </w:p>
    <w:p w14:paraId="6AD1EB45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rest_framework.permissions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IsAuthenticated</w:t>
      </w:r>
      <w:proofErr w:type="spellEnd"/>
    </w:p>
    <w:p w14:paraId="123BB453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818A2E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api.serializers </w:t>
      </w: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BlogUserSerializer, CommentSerializer, PostSerializer, ContentSerializer</w:t>
      </w:r>
    </w:p>
    <w:p w14:paraId="5F9EB8C3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logic.models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Post,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BlogUser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Comment,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PostPiece</w:t>
      </w:r>
      <w:proofErr w:type="spellEnd"/>
    </w:p>
    <w:p w14:paraId="6722F791" w14:textId="77777777" w:rsidR="00945DB8" w:rsidRPr="00945DB8" w:rsidRDefault="00945DB8" w:rsidP="00945DB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8050A4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class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MyPostsROViewSet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viewsets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ReadOnlyModelViewSet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CA26AB0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serializer_class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PostSerializer</w:t>
      </w:r>
      <w:proofErr w:type="spellEnd"/>
    </w:p>
    <w:p w14:paraId="6DE3A3DF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permission_classes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IsAuthenticated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1129C38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FFF413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45D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get_queryset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3434DAC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Post.objects.filter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945D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.request.user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807B858" w14:textId="77777777" w:rsidR="00945DB8" w:rsidRPr="00945DB8" w:rsidRDefault="00945DB8" w:rsidP="00945DB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37E148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ContentViewSet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viewsets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ModelViewSet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9CA74C7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serializer_class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ContentSerializer</w:t>
      </w:r>
      <w:proofErr w:type="spellEnd"/>
    </w:p>
    <w:p w14:paraId="26EEC62B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queryset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PostPiece.objects.order_by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'order'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1352B3A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filterset_fields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'parent'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FC80E1C" w14:textId="77777777" w:rsidR="00945DB8" w:rsidRPr="00945DB8" w:rsidRDefault="00945DB8" w:rsidP="00945DB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8D2314D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PostViewSet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viewsets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ModelViewSet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2BA0461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queryset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Post.objects.order_by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creation_time</w:t>
      </w:r>
      <w:proofErr w:type="spellEnd"/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546D9ED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serializer_class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PostSerializer</w:t>
      </w:r>
      <w:proofErr w:type="spellEnd"/>
    </w:p>
    <w:p w14:paraId="4A232706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filterset_fields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19CE76C" w14:textId="77777777" w:rsidR="00945DB8" w:rsidRPr="00945DB8" w:rsidRDefault="00945DB8" w:rsidP="00945DB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66F6B2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BlogUserViewSet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viewsets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ModelViewSet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812EA0B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queryset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BlogUser.objects.all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8A9B0F8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serializer_class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BlogUserSerializer</w:t>
      </w:r>
      <w:proofErr w:type="spellEnd"/>
    </w:p>
    <w:p w14:paraId="70F6CF11" w14:textId="77777777" w:rsidR="00945DB8" w:rsidRPr="00945DB8" w:rsidRDefault="00945DB8" w:rsidP="00945DB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72A920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CommentViewSet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viewsets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45DB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ModelViewSet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4CF0479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queryset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Comment.objects.all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64EB533F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serializer_class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CommentSerializer</w:t>
      </w:r>
      <w:proofErr w:type="spellEnd"/>
    </w:p>
    <w:p w14:paraId="32E5880E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filterset_fields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'post'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ABE5189" w14:textId="724AF9EA" w:rsidR="001942A4" w:rsidRPr="00C07BF2" w:rsidRDefault="001942A4" w:rsidP="001942A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1627DAB" w14:textId="02933868" w:rsidR="001942A4" w:rsidRDefault="00945DB8" w:rsidP="001942A4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  <w:t>urls</w:t>
      </w:r>
      <w:r w:rsidR="001942A4" w:rsidRPr="001942A4"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  <w:t>.py</w:t>
      </w:r>
    </w:p>
    <w:p w14:paraId="173482F0" w14:textId="548FF18D" w:rsidR="001942A4" w:rsidRDefault="001942A4" w:rsidP="001942A4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</w:pPr>
    </w:p>
    <w:p w14:paraId="38D38A7E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django.conf.urls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</w:t>
      </w:r>
      <w:proofErr w:type="spellEnd"/>
    </w:p>
    <w:p w14:paraId="2674D153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django.urls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path</w:t>
      </w:r>
    </w:p>
    <w:p w14:paraId="6A8F36EA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rest_framework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routers, permissions</w:t>
      </w:r>
    </w:p>
    <w:p w14:paraId="133AA014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drf_yasg.views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get_schema_view</w:t>
      </w:r>
      <w:proofErr w:type="spellEnd"/>
    </w:p>
    <w:p w14:paraId="4B1BD66A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drf_yasg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openapi</w:t>
      </w:r>
      <w:proofErr w:type="spellEnd"/>
    </w:p>
    <w:p w14:paraId="05FD6E5D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rest_framework_simplejwt.views </w:t>
      </w: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TokenObtainPairView, TokenRefreshView</w:t>
      </w:r>
    </w:p>
    <w:p w14:paraId="667F8EB2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api.views </w:t>
      </w:r>
      <w:r w:rsidRPr="00945DB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BlogUserViewSet, CommentViewSet, PostViewSet, ContentViewSet, get_user_id, MyPostsROViewSet</w:t>
      </w:r>
    </w:p>
    <w:p w14:paraId="4692233F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5F06E5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schema_view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get_schema_view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2B986552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openapi.Info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1073C472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"Blog API"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4441218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default_version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'v1'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27703E8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description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"Blog REST API description"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ADD7EF3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contact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openapi.Contact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email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contact@snippets.local</w:t>
      </w:r>
      <w:proofErr w:type="spellEnd"/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E5BF571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license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openapi.License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"BSD License"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8E3AD44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),</w:t>
      </w:r>
    </w:p>
    <w:p w14:paraId="517AF2E7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</w:t>
      </w:r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public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5D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4C562A7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</w:t>
      </w:r>
      <w:proofErr w:type="spellStart"/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permission_classes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permissions.AllowAny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53669F98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)</w:t>
      </w:r>
    </w:p>
    <w:p w14:paraId="23057F09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E73691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 =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routers.SimpleRouter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5525184A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router.register(</w:t>
      </w:r>
      <w:r w:rsidRPr="00945D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</w:t>
      </w:r>
      <w:r w:rsidRPr="00945DB8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'contents'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ContentViewSet, </w:t>
      </w:r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basename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'contents'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B21B0E4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router.register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45D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</w:t>
      </w:r>
      <w:r w:rsidRPr="00945DB8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'posts</w:t>
      </w:r>
      <w:proofErr w:type="spellEnd"/>
      <w:r w:rsidRPr="00945DB8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PostViewSet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basename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'posts'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68BE4C9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router.register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45D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</w:t>
      </w:r>
      <w:r w:rsidRPr="00945DB8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'users</w:t>
      </w:r>
      <w:proofErr w:type="spellEnd"/>
      <w:r w:rsidRPr="00945DB8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BlogUserViewSet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basename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'users'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FD4B135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router.register(</w:t>
      </w:r>
      <w:r w:rsidRPr="00945D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</w:t>
      </w:r>
      <w:r w:rsidRPr="00945DB8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'comments'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CommentViewSet, </w:t>
      </w:r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basename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'comments'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D9F3550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router.register(</w:t>
      </w:r>
      <w:r w:rsidRPr="00945D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</w:t>
      </w:r>
      <w:r w:rsidRPr="00945DB8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'my_posts'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MyPostsROViewSet, </w:t>
      </w:r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basename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"my_posts"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FCD2FF4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B58113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urlpatterns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</w:t>
      </w:r>
    </w:p>
    <w:p w14:paraId="1725A327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path(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'token/'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</w:p>
    <w:p w14:paraId="19F0BC34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TokenObtainPairView.as_view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 </w:t>
      </w:r>
    </w:p>
    <w:p w14:paraId="4370D0BC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</w:t>
      </w:r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token_obtain_pair</w:t>
      </w:r>
      <w:proofErr w:type="spellEnd"/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A049ED4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path(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'token/refresh/'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</w:p>
    <w:p w14:paraId="7E4DFF62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TokenRefreshView.as_view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 </w:t>
      </w:r>
    </w:p>
    <w:p w14:paraId="0EFCD9E2" w14:textId="12FFAE2A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</w:t>
      </w:r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token_refresh</w:t>
      </w:r>
      <w:proofErr w:type="spellEnd"/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53F6CF3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url(</w:t>
      </w:r>
      <w:r w:rsidRPr="00945D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</w:t>
      </w:r>
      <w:r w:rsidRPr="00945DB8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'^swagger</w:t>
      </w:r>
      <w:r w:rsidRPr="00945DB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(</w:t>
      </w:r>
      <w:r w:rsidRPr="00945DB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?P&lt;format&gt;</w:t>
      </w:r>
      <w:r w:rsidRPr="00945DB8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\.</w:t>
      </w:r>
      <w:r w:rsidRPr="00945DB8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json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</w:t>
      </w:r>
      <w:r w:rsidRPr="00945DB8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\.</w:t>
      </w:r>
      <w:r w:rsidRPr="00945DB8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yaml</w:t>
      </w:r>
      <w:r w:rsidRPr="00945DB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)</w:t>
      </w:r>
      <w:r w:rsidRPr="00945DB8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$'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schema_view.without_ui(</w:t>
      </w:r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cache_timeout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5D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</w:t>
      </w:r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'schema-json'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D436272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url(</w:t>
      </w:r>
      <w:r w:rsidRPr="00945D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</w:t>
      </w:r>
      <w:r w:rsidRPr="00945DB8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'^swagger/$'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schema_view.with_ui(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'swagger'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cache_timeout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5D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</w:t>
      </w:r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'schema-swagger-ui'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D2483C8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url(</w:t>
      </w:r>
      <w:r w:rsidRPr="00945D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</w:t>
      </w:r>
      <w:r w:rsidRPr="00945DB8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'^redoc/$'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schema_view.with_ui(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'redoc'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cache_timeout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5D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</w:t>
      </w:r>
      <w:r w:rsidRPr="00945DB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45D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'schema-redoc'</w:t>
      </w: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CE07DB9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45D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2B441BE4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EEED311" w14:textId="77777777" w:rsidR="00945DB8" w:rsidRPr="00945DB8" w:rsidRDefault="00945DB8" w:rsidP="00945D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urlpatterns</w:t>
      </w:r>
      <w:proofErr w:type="spellEnd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+= </w:t>
      </w:r>
      <w:proofErr w:type="spellStart"/>
      <w:r w:rsidRPr="00945D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router.urls</w:t>
      </w:r>
      <w:proofErr w:type="spellEnd"/>
    </w:p>
    <w:p w14:paraId="40AD1A12" w14:textId="77777777" w:rsidR="001942A4" w:rsidRPr="001942A4" w:rsidRDefault="001942A4" w:rsidP="001942A4">
      <w:pPr>
        <w:spacing w:line="240" w:lineRule="auto"/>
        <w:rPr>
          <w:szCs w:val="28"/>
          <w:lang w:val="en-US"/>
        </w:rPr>
      </w:pPr>
    </w:p>
    <w:sectPr w:rsidR="001942A4" w:rsidRPr="001942A4" w:rsidSect="00F30A2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Calibri"/>
    <w:charset w:val="CC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3D06"/>
    <w:multiLevelType w:val="multilevel"/>
    <w:tmpl w:val="8CB0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75AF"/>
    <w:multiLevelType w:val="hybridMultilevel"/>
    <w:tmpl w:val="37A4D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72EA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D20B9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813F3"/>
    <w:multiLevelType w:val="hybridMultilevel"/>
    <w:tmpl w:val="A880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E67E6"/>
    <w:multiLevelType w:val="hybridMultilevel"/>
    <w:tmpl w:val="170EE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352C0"/>
    <w:multiLevelType w:val="multilevel"/>
    <w:tmpl w:val="8B58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E5B53"/>
    <w:multiLevelType w:val="hybridMultilevel"/>
    <w:tmpl w:val="AD841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665DC6"/>
    <w:multiLevelType w:val="hybridMultilevel"/>
    <w:tmpl w:val="5BE272FE"/>
    <w:lvl w:ilvl="0" w:tplc="41C81C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90F98"/>
    <w:multiLevelType w:val="hybridMultilevel"/>
    <w:tmpl w:val="BFEC6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E61FD"/>
    <w:multiLevelType w:val="hybridMultilevel"/>
    <w:tmpl w:val="78721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11"/>
  </w:num>
  <w:num w:numId="10">
    <w:abstractNumId w:val="5"/>
  </w:num>
  <w:num w:numId="11">
    <w:abstractNumId w:val="10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6B"/>
    <w:rsid w:val="00041B5F"/>
    <w:rsid w:val="00065426"/>
    <w:rsid w:val="000E58D6"/>
    <w:rsid w:val="001942A4"/>
    <w:rsid w:val="001C3C09"/>
    <w:rsid w:val="0028619C"/>
    <w:rsid w:val="00324968"/>
    <w:rsid w:val="00347888"/>
    <w:rsid w:val="0037064E"/>
    <w:rsid w:val="004076F4"/>
    <w:rsid w:val="00421013"/>
    <w:rsid w:val="004662EC"/>
    <w:rsid w:val="00476455"/>
    <w:rsid w:val="004F1FD2"/>
    <w:rsid w:val="0053061C"/>
    <w:rsid w:val="00550DB4"/>
    <w:rsid w:val="005705D3"/>
    <w:rsid w:val="00586F53"/>
    <w:rsid w:val="006428D9"/>
    <w:rsid w:val="00680B41"/>
    <w:rsid w:val="006A7E6D"/>
    <w:rsid w:val="0071700C"/>
    <w:rsid w:val="00721F70"/>
    <w:rsid w:val="00746ABA"/>
    <w:rsid w:val="007B1128"/>
    <w:rsid w:val="007B25AC"/>
    <w:rsid w:val="007D4600"/>
    <w:rsid w:val="007F45F1"/>
    <w:rsid w:val="00831B6B"/>
    <w:rsid w:val="00834051"/>
    <w:rsid w:val="00860457"/>
    <w:rsid w:val="008E2995"/>
    <w:rsid w:val="00936C95"/>
    <w:rsid w:val="00944CC7"/>
    <w:rsid w:val="00945DB8"/>
    <w:rsid w:val="009B00EB"/>
    <w:rsid w:val="00A11EEB"/>
    <w:rsid w:val="00A679DE"/>
    <w:rsid w:val="00AA05A5"/>
    <w:rsid w:val="00AC337E"/>
    <w:rsid w:val="00B05D27"/>
    <w:rsid w:val="00B144FB"/>
    <w:rsid w:val="00B35056"/>
    <w:rsid w:val="00B36A2B"/>
    <w:rsid w:val="00B568FE"/>
    <w:rsid w:val="00BC7E27"/>
    <w:rsid w:val="00C07BF2"/>
    <w:rsid w:val="00C40286"/>
    <w:rsid w:val="00CC6FDC"/>
    <w:rsid w:val="00CE521D"/>
    <w:rsid w:val="00D174A5"/>
    <w:rsid w:val="00D83A69"/>
    <w:rsid w:val="00DE7806"/>
    <w:rsid w:val="00E52289"/>
    <w:rsid w:val="00E7378C"/>
    <w:rsid w:val="00F3095F"/>
    <w:rsid w:val="00F30A20"/>
    <w:rsid w:val="00F83B0A"/>
    <w:rsid w:val="00FD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BE87"/>
  <w15:chartTrackingRefBased/>
  <w15:docId w15:val="{4D1117FB-7E20-44B4-B6C4-8E74F915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27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05D27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ABA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E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ходный код"/>
    <w:basedOn w:val="a"/>
    <w:next w:val="a"/>
    <w:link w:val="a4"/>
    <w:autoRedefine/>
    <w:qFormat/>
    <w:rsid w:val="00B05D27"/>
    <w:pPr>
      <w:spacing w:line="240" w:lineRule="auto"/>
    </w:pPr>
    <w:rPr>
      <w:rFonts w:ascii="Source Code Pro" w:hAnsi="Source Code Pro" w:cs="Times New Roman"/>
      <w:bCs/>
      <w:color w:val="000000"/>
      <w:sz w:val="18"/>
      <w:szCs w:val="28"/>
    </w:rPr>
  </w:style>
  <w:style w:type="character" w:customStyle="1" w:styleId="10">
    <w:name w:val="Заголовок 1 Знак"/>
    <w:basedOn w:val="a0"/>
    <w:link w:val="1"/>
    <w:uiPriority w:val="9"/>
    <w:rsid w:val="00B05D2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4">
    <w:name w:val="Исходный код Знак"/>
    <w:basedOn w:val="a0"/>
    <w:link w:val="a3"/>
    <w:rsid w:val="00B05D27"/>
    <w:rPr>
      <w:rFonts w:ascii="Source Code Pro" w:hAnsi="Source Code Pro" w:cs="Times New Roman"/>
      <w:bCs/>
      <w:color w:val="000000"/>
      <w:sz w:val="18"/>
      <w:szCs w:val="28"/>
    </w:rPr>
  </w:style>
  <w:style w:type="paragraph" w:styleId="a5">
    <w:name w:val="List Paragraph"/>
    <w:basedOn w:val="a"/>
    <w:uiPriority w:val="34"/>
    <w:qFormat/>
    <w:rsid w:val="00586F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6ABA"/>
    <w:rPr>
      <w:rFonts w:ascii="Times New Roman" w:eastAsiaTheme="majorEastAsia" w:hAnsi="Times New Roman" w:cstheme="majorBidi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E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9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7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7E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AA05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A05A5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6A7E6D"/>
    <w:pPr>
      <w:spacing w:after="200" w:line="240" w:lineRule="auto"/>
      <w:jc w:val="center"/>
    </w:pPr>
    <w:rPr>
      <w:i/>
      <w:iCs/>
      <w:sz w:val="24"/>
      <w:szCs w:val="24"/>
    </w:rPr>
  </w:style>
  <w:style w:type="character" w:styleId="a9">
    <w:name w:val="Hyperlink"/>
    <w:basedOn w:val="a0"/>
    <w:uiPriority w:val="99"/>
    <w:unhideWhenUsed/>
    <w:rsid w:val="00DE7806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3706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7064E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37064E"/>
    <w:rPr>
      <w:i/>
      <w:iCs/>
    </w:rPr>
  </w:style>
  <w:style w:type="table" w:styleId="ac">
    <w:name w:val="Table Grid"/>
    <w:basedOn w:val="a1"/>
    <w:uiPriority w:val="39"/>
    <w:rsid w:val="0072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B35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a-nii\Downloads\Laboratornaya_rabot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Laboratornaya_rabota.dotx</Template>
  <TotalTime>158</TotalTime>
  <Pages>7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nika-nii</dc:creator>
  <cp:keywords/>
  <dc:description/>
  <cp:lastModifiedBy>Никита Р. Фаракшин</cp:lastModifiedBy>
  <cp:revision>13</cp:revision>
  <cp:lastPrinted>2020-02-21T20:28:00Z</cp:lastPrinted>
  <dcterms:created xsi:type="dcterms:W3CDTF">2020-11-02T20:02:00Z</dcterms:created>
  <dcterms:modified xsi:type="dcterms:W3CDTF">2020-12-30T15:00:00Z</dcterms:modified>
</cp:coreProperties>
</file>