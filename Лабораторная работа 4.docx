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F03F" w14:textId="77777777"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>(БГТУ им. В.Г.Шухова)</w:t>
      </w:r>
    </w:p>
    <w:p w14:paraId="0FA195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4E795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35DA83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B0AD90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A34272D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DCFB01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9BBC37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2B0A6C6" w14:textId="77777777" w:rsidR="00DE7806" w:rsidRDefault="00F30A20" w:rsidP="00CC6FDC">
      <w:pPr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Лабораторн</w:t>
      </w:r>
      <w:r w:rsidR="00DE7806">
        <w:rPr>
          <w:rFonts w:cs="Times New Roman"/>
          <w:szCs w:val="28"/>
        </w:rPr>
        <w:t>ая</w:t>
      </w:r>
      <w:r w:rsidR="00CC6FDC">
        <w:rPr>
          <w:rFonts w:cs="Times New Roman"/>
          <w:szCs w:val="28"/>
        </w:rPr>
        <w:t xml:space="preserve"> работ</w:t>
      </w:r>
      <w:r w:rsidR="00DE7806">
        <w:rPr>
          <w:rFonts w:cs="Times New Roman"/>
          <w:szCs w:val="28"/>
        </w:rPr>
        <w:t>а</w:t>
      </w:r>
      <w:r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>
        <w:rPr>
          <w:rFonts w:cs="Times New Roman"/>
          <w:szCs w:val="28"/>
          <w:lang w:val="en-US"/>
        </w:rPr>
        <w:fldChar w:fldCharType="end"/>
      </w:r>
      <w:r w:rsidR="00DE7806">
        <w:rPr>
          <w:rFonts w:cs="Times New Roman"/>
          <w:szCs w:val="28"/>
        </w:rPr>
        <w:t xml:space="preserve"> по теме</w:t>
      </w:r>
    </w:p>
    <w:p w14:paraId="17D91FC0" w14:textId="7A5C5A8C" w:rsidR="00E7378C" w:rsidRDefault="00DE7806" w:rsidP="00B3505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0B0D88" w:rsidRPr="000B0D88">
        <w:rPr>
          <w:rFonts w:cs="Times New Roman"/>
          <w:szCs w:val="28"/>
        </w:rPr>
        <w:t>Разработка и проектирование базы данных</w:t>
      </w:r>
      <w:r>
        <w:rPr>
          <w:rFonts w:cs="Times New Roman"/>
          <w:szCs w:val="28"/>
        </w:rPr>
        <w:t>»</w:t>
      </w:r>
      <w:r w:rsidR="00F30A20" w:rsidRPr="00F30A20">
        <w:rPr>
          <w:rFonts w:cs="Times New Roman"/>
          <w:szCs w:val="28"/>
        </w:rPr>
        <w:br/>
        <w:t xml:space="preserve">дисциплина: </w:t>
      </w:r>
    </w:p>
    <w:p w14:paraId="16CE434D" w14:textId="1A4B53A8" w:rsidR="00F30A20" w:rsidRDefault="00476455" w:rsidP="00CC6FDC">
      <w:pPr>
        <w:jc w:val="center"/>
        <w:rPr>
          <w:rFonts w:cs="Times New Roman"/>
          <w:szCs w:val="28"/>
        </w:rPr>
      </w:pPr>
      <w:r w:rsidRPr="00476455">
        <w:rPr>
          <w:rFonts w:cs="Times New Roman"/>
          <w:szCs w:val="28"/>
        </w:rPr>
        <w:t>Технологии web-программирования</w:t>
      </w:r>
      <w:r w:rsidR="00F30A20" w:rsidRPr="00F30A20">
        <w:rPr>
          <w:rFonts w:cs="Times New Roman"/>
          <w:szCs w:val="28"/>
        </w:rPr>
        <w:br/>
      </w:r>
    </w:p>
    <w:p w14:paraId="2F39F15E" w14:textId="5CED7FAF" w:rsidR="00CC6FDC" w:rsidRDefault="00CC6FDC" w:rsidP="00CC6FDC">
      <w:pPr>
        <w:jc w:val="center"/>
        <w:rPr>
          <w:rFonts w:cs="Times New Roman"/>
          <w:szCs w:val="28"/>
        </w:rPr>
      </w:pPr>
    </w:p>
    <w:p w14:paraId="3C99D7F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FE97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605895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D71E793" w14:textId="1DE8D0DC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7A15374" w14:textId="530B4036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71AB44DC" w14:textId="77777777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15CDFBF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A4845D1" w14:textId="77777777"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1AB2BE7" w14:textId="77E72CCD" w:rsidR="00F30A20" w:rsidRPr="00476455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</w:t>
      </w:r>
      <w:r w:rsidR="00B35056" w:rsidRPr="00B35056">
        <w:rPr>
          <w:rFonts w:cs="Times New Roman"/>
          <w:szCs w:val="28"/>
        </w:rPr>
        <w:t>4</w:t>
      </w:r>
      <w:r w:rsidR="00831B6B">
        <w:rPr>
          <w:rFonts w:cs="Times New Roman"/>
          <w:szCs w:val="28"/>
        </w:rPr>
        <w:t>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831B6B">
        <w:rPr>
          <w:rFonts w:cs="Times New Roman"/>
          <w:szCs w:val="28"/>
        </w:rPr>
        <w:t>Фаракшин Н. Р.</w:t>
      </w:r>
      <w:r w:rsidRPr="00F30A20">
        <w:rPr>
          <w:rFonts w:cs="Times New Roman"/>
          <w:szCs w:val="28"/>
        </w:rPr>
        <w:br/>
        <w:t>Проверил:</w:t>
      </w:r>
      <w:r w:rsidR="00476455" w:rsidRPr="00476455">
        <w:rPr>
          <w:rFonts w:cs="Times New Roman"/>
          <w:szCs w:val="28"/>
        </w:rPr>
        <w:t xml:space="preserve"> </w:t>
      </w:r>
      <w:r w:rsidR="00476455">
        <w:rPr>
          <w:rFonts w:cs="Times New Roman"/>
          <w:szCs w:val="28"/>
        </w:rPr>
        <w:t>ст. пр. Картамышев С.В.</w:t>
      </w:r>
    </w:p>
    <w:p w14:paraId="7EC039F8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F7CE55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5780DCE" w14:textId="7AAE9C8B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9B67CB0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8DA588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B8254A2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1F5A9CA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87F63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A0F894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11289B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F3AF7CB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41024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4424E96" w14:textId="3CB9EA01"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065426">
        <w:rPr>
          <w:rFonts w:cs="Times New Roman"/>
          <w:b/>
          <w:szCs w:val="28"/>
        </w:rPr>
        <w:t>20</w:t>
      </w:r>
    </w:p>
    <w:p w14:paraId="60C00010" w14:textId="643A21C3" w:rsidR="00E7378C" w:rsidRPr="000B0D88" w:rsidRDefault="00DE7806" w:rsidP="00E7378C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 xml:space="preserve">Лабораторная работа № </w:t>
      </w:r>
      <w:r w:rsidR="000B0D88" w:rsidRPr="000B0D88">
        <w:rPr>
          <w:rFonts w:cs="Times New Roman"/>
          <w:b/>
          <w:szCs w:val="28"/>
        </w:rPr>
        <w:t>4</w:t>
      </w:r>
    </w:p>
    <w:p w14:paraId="128D6009" w14:textId="4F8A3101" w:rsidR="0028619C" w:rsidRDefault="000B0D88" w:rsidP="0028619C">
      <w:pPr>
        <w:spacing w:after="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Разработка и проектирование базы данных</w:t>
      </w:r>
    </w:p>
    <w:p w14:paraId="3D59E52E" w14:textId="5089B32F" w:rsidR="007B25AC" w:rsidRDefault="00DE7806" w:rsidP="00E7378C">
      <w:pPr>
        <w:spacing w:after="160"/>
        <w:jc w:val="both"/>
        <w:rPr>
          <w:szCs w:val="28"/>
        </w:rPr>
      </w:pPr>
      <w:r w:rsidRPr="00DE7806">
        <w:rPr>
          <w:rFonts w:cs="Times New Roman"/>
          <w:b/>
          <w:szCs w:val="28"/>
        </w:rPr>
        <w:t xml:space="preserve">Цель </w:t>
      </w:r>
      <w:proofErr w:type="gramStart"/>
      <w:r w:rsidRPr="00DE7806">
        <w:rPr>
          <w:rFonts w:cs="Times New Roman"/>
          <w:b/>
          <w:szCs w:val="28"/>
        </w:rPr>
        <w:t xml:space="preserve">работы:  </w:t>
      </w:r>
      <w:r w:rsidR="000B0D88">
        <w:rPr>
          <w:szCs w:val="28"/>
        </w:rPr>
        <w:t>изучить</w:t>
      </w:r>
      <w:proofErr w:type="gramEnd"/>
      <w:r w:rsidR="000B0D88">
        <w:rPr>
          <w:szCs w:val="28"/>
        </w:rPr>
        <w:t xml:space="preserve"> основы взаимодействия </w:t>
      </w:r>
      <w:r w:rsidR="000B0D88">
        <w:rPr>
          <w:szCs w:val="28"/>
          <w:lang w:val="en-US"/>
        </w:rPr>
        <w:t>web</w:t>
      </w:r>
      <w:r w:rsidR="000B0D88">
        <w:rPr>
          <w:szCs w:val="28"/>
        </w:rPr>
        <w:t xml:space="preserve">-приложения с базой данных. Спроектировать базу данных для хранения информации приложения (страницы, пользователи и </w:t>
      </w:r>
      <w:proofErr w:type="gramStart"/>
      <w:r w:rsidR="000B0D88">
        <w:rPr>
          <w:szCs w:val="28"/>
        </w:rPr>
        <w:t>т.п.</w:t>
      </w:r>
      <w:proofErr w:type="gramEnd"/>
      <w:r w:rsidR="000B0D88">
        <w:rPr>
          <w:szCs w:val="28"/>
        </w:rPr>
        <w:t>).</w:t>
      </w:r>
    </w:p>
    <w:p w14:paraId="79A57A0E" w14:textId="569B9B39" w:rsidR="00CE521D" w:rsidRDefault="00CE521D" w:rsidP="00CE521D">
      <w:pPr>
        <w:jc w:val="center"/>
        <w:rPr>
          <w:b/>
          <w:szCs w:val="28"/>
        </w:rPr>
      </w:pPr>
      <w:r w:rsidRPr="00640C52">
        <w:rPr>
          <w:b/>
          <w:szCs w:val="28"/>
        </w:rPr>
        <w:t>Задание к лабораторной работе:</w:t>
      </w:r>
    </w:p>
    <w:p w14:paraId="2780306B" w14:textId="77777777" w:rsidR="000B0D88" w:rsidRDefault="000B0D88" w:rsidP="000B0D88">
      <w:pPr>
        <w:pStyle w:val="a5"/>
        <w:numPr>
          <w:ilvl w:val="0"/>
          <w:numId w:val="13"/>
        </w:numPr>
        <w:spacing w:line="240" w:lineRule="auto"/>
        <w:rPr>
          <w:szCs w:val="28"/>
        </w:rPr>
      </w:pPr>
      <w:r>
        <w:rPr>
          <w:szCs w:val="28"/>
        </w:rPr>
        <w:t>Выбрать подходящую СУБД.</w:t>
      </w:r>
    </w:p>
    <w:p w14:paraId="7BCE4EA9" w14:textId="77777777" w:rsidR="000B0D88" w:rsidRDefault="000B0D88" w:rsidP="000B0D88">
      <w:pPr>
        <w:pStyle w:val="a5"/>
        <w:numPr>
          <w:ilvl w:val="0"/>
          <w:numId w:val="13"/>
        </w:numPr>
        <w:spacing w:line="240" w:lineRule="auto"/>
        <w:rPr>
          <w:szCs w:val="28"/>
        </w:rPr>
      </w:pPr>
      <w:r>
        <w:rPr>
          <w:szCs w:val="28"/>
        </w:rPr>
        <w:t xml:space="preserve">Изучить методы взаимодействия </w:t>
      </w:r>
      <w:r>
        <w:rPr>
          <w:szCs w:val="28"/>
          <w:lang w:val="en-US"/>
        </w:rPr>
        <w:t>web</w:t>
      </w:r>
      <w:r>
        <w:rPr>
          <w:szCs w:val="28"/>
        </w:rPr>
        <w:t>-приложения с базой данных (</w:t>
      </w:r>
      <w:r>
        <w:rPr>
          <w:szCs w:val="28"/>
          <w:lang w:val="en-US"/>
        </w:rPr>
        <w:t>ORM</w:t>
      </w:r>
      <w:r>
        <w:rPr>
          <w:szCs w:val="28"/>
        </w:rPr>
        <w:t xml:space="preserve">, </w:t>
      </w:r>
      <w:r>
        <w:rPr>
          <w:szCs w:val="28"/>
          <w:lang w:val="en-US"/>
        </w:rPr>
        <w:t>Active</w:t>
      </w:r>
      <w:r w:rsidRPr="000B0D88">
        <w:rPr>
          <w:szCs w:val="28"/>
        </w:rPr>
        <w:t xml:space="preserve"> </w:t>
      </w:r>
      <w:r>
        <w:rPr>
          <w:szCs w:val="28"/>
          <w:lang w:val="en-US"/>
        </w:rPr>
        <w:t>Record</w:t>
      </w:r>
      <w:r>
        <w:rPr>
          <w:szCs w:val="28"/>
        </w:rPr>
        <w:t>).</w:t>
      </w:r>
    </w:p>
    <w:p w14:paraId="34ACA8C6" w14:textId="77777777" w:rsidR="000B0D88" w:rsidRDefault="000B0D88" w:rsidP="000B0D88">
      <w:pPr>
        <w:pStyle w:val="a5"/>
        <w:numPr>
          <w:ilvl w:val="0"/>
          <w:numId w:val="13"/>
        </w:numPr>
        <w:spacing w:line="240" w:lineRule="auto"/>
        <w:rPr>
          <w:szCs w:val="28"/>
        </w:rPr>
      </w:pPr>
      <w:r>
        <w:rPr>
          <w:szCs w:val="28"/>
        </w:rPr>
        <w:t>Разработать структуру базы данных.</w:t>
      </w:r>
    </w:p>
    <w:p w14:paraId="5ED385AD" w14:textId="77777777" w:rsidR="000B0D88" w:rsidRDefault="000B0D88" w:rsidP="000B0D88">
      <w:pPr>
        <w:pStyle w:val="a5"/>
        <w:numPr>
          <w:ilvl w:val="0"/>
          <w:numId w:val="13"/>
        </w:numPr>
        <w:spacing w:line="240" w:lineRule="auto"/>
        <w:rPr>
          <w:szCs w:val="28"/>
        </w:rPr>
      </w:pPr>
      <w:r>
        <w:rPr>
          <w:szCs w:val="28"/>
        </w:rPr>
        <w:t>Разработать соответствующие модели в приложении.</w:t>
      </w:r>
    </w:p>
    <w:p w14:paraId="73BC1E34" w14:textId="0B903015" w:rsidR="000B0D88" w:rsidRDefault="000B0D88" w:rsidP="000B0D88">
      <w:pPr>
        <w:pStyle w:val="a5"/>
        <w:numPr>
          <w:ilvl w:val="0"/>
          <w:numId w:val="13"/>
        </w:numPr>
        <w:spacing w:line="240" w:lineRule="auto"/>
        <w:rPr>
          <w:szCs w:val="28"/>
        </w:rPr>
      </w:pPr>
      <w:r>
        <w:rPr>
          <w:szCs w:val="28"/>
        </w:rPr>
        <w:t xml:space="preserve">В отчёт приложить схему базы данных, а </w:t>
      </w:r>
      <w:proofErr w:type="gramStart"/>
      <w:r>
        <w:rPr>
          <w:szCs w:val="28"/>
        </w:rPr>
        <w:t>так же</w:t>
      </w:r>
      <w:proofErr w:type="gramEnd"/>
      <w:r>
        <w:rPr>
          <w:szCs w:val="28"/>
        </w:rPr>
        <w:t xml:space="preserve"> код одной из моделей (на своё усмотрение).</w:t>
      </w:r>
    </w:p>
    <w:p w14:paraId="35915D1D" w14:textId="2C7C50AC" w:rsidR="005C475A" w:rsidRDefault="005C475A" w:rsidP="005C475A">
      <w:pPr>
        <w:spacing w:line="240" w:lineRule="auto"/>
        <w:rPr>
          <w:szCs w:val="28"/>
        </w:rPr>
      </w:pPr>
    </w:p>
    <w:p w14:paraId="1783BDBA" w14:textId="497635EE" w:rsidR="005C475A" w:rsidRDefault="00464DA8" w:rsidP="005C475A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Выполнение работы</w:t>
      </w:r>
    </w:p>
    <w:p w14:paraId="56FFC6CC" w14:textId="1FB46354" w:rsidR="00464DA8" w:rsidRDefault="00464DA8" w:rsidP="00464DA8">
      <w:r>
        <w:t xml:space="preserve">В качестве основы для разработки базы данных была выбрана СУБД </w:t>
      </w:r>
      <w:r>
        <w:rPr>
          <w:lang w:val="en-US"/>
        </w:rPr>
        <w:t>PostgreSQL</w:t>
      </w:r>
      <w:r w:rsidRPr="00464DA8">
        <w:t xml:space="preserve">. </w:t>
      </w:r>
      <w:r>
        <w:t xml:space="preserve">Взаимодействие с базой данных будет осуществляться с помощью встроенного в фреймворк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ORM</w:t>
      </w:r>
      <w:r w:rsidRPr="00464DA8">
        <w:t xml:space="preserve">. </w:t>
      </w:r>
      <w:r>
        <w:t>Структура базы данных должна содержать такие сущности, как:</w:t>
      </w:r>
    </w:p>
    <w:p w14:paraId="66536255" w14:textId="49861994" w:rsidR="00464DA8" w:rsidRDefault="00464DA8" w:rsidP="00464DA8">
      <w:pPr>
        <w:pStyle w:val="a5"/>
        <w:numPr>
          <w:ilvl w:val="0"/>
          <w:numId w:val="14"/>
        </w:numPr>
      </w:pPr>
      <w:r>
        <w:t>Пользователь</w:t>
      </w:r>
    </w:p>
    <w:p w14:paraId="38901CD5" w14:textId="35550D39" w:rsidR="00464DA8" w:rsidRDefault="00464DA8" w:rsidP="00464DA8">
      <w:pPr>
        <w:pStyle w:val="a5"/>
        <w:numPr>
          <w:ilvl w:val="0"/>
          <w:numId w:val="14"/>
        </w:numPr>
      </w:pPr>
      <w:r>
        <w:t>Пост</w:t>
      </w:r>
    </w:p>
    <w:p w14:paraId="1AE903D9" w14:textId="032C3EA4" w:rsidR="00464DA8" w:rsidRPr="00464DA8" w:rsidRDefault="00464DA8" w:rsidP="00464DA8">
      <w:pPr>
        <w:pStyle w:val="a5"/>
        <w:numPr>
          <w:ilvl w:val="0"/>
          <w:numId w:val="14"/>
        </w:numPr>
        <w:rPr>
          <w:lang w:val="en-US"/>
        </w:rPr>
      </w:pPr>
      <w:r>
        <w:t>Комментарий.</w:t>
      </w:r>
    </w:p>
    <w:p w14:paraId="536BC2CA" w14:textId="7CA7E701" w:rsidR="00464DA8" w:rsidRDefault="00464DA8" w:rsidP="00464DA8">
      <w:r>
        <w:t xml:space="preserve">Модель пользователя сделаем на основе стандартной модели пользователя </w:t>
      </w:r>
      <w:r>
        <w:rPr>
          <w:lang w:val="en-US"/>
        </w:rPr>
        <w:t>Django</w:t>
      </w:r>
      <w:r w:rsidRPr="00464DA8">
        <w:t xml:space="preserve">, </w:t>
      </w:r>
      <w:r>
        <w:t>добавив к ней поле «Фото в профиле».</w:t>
      </w:r>
    </w:p>
    <w:p w14:paraId="50561037" w14:textId="5939E655" w:rsidR="00464DA8" w:rsidRPr="00464DA8" w:rsidRDefault="00464DA8" w:rsidP="00464DA8">
      <w:r>
        <w:t xml:space="preserve">Структура базы данных, включающая в себя также стандартные модели </w:t>
      </w:r>
      <w:r>
        <w:rPr>
          <w:lang w:val="en-US"/>
        </w:rPr>
        <w:t>Django</w:t>
      </w:r>
      <w:r w:rsidRPr="00464DA8">
        <w:t>:</w:t>
      </w:r>
    </w:p>
    <w:p w14:paraId="382FA96E" w14:textId="77777777" w:rsidR="005C475A" w:rsidRPr="005C475A" w:rsidRDefault="005C475A" w:rsidP="005C475A">
      <w:pPr>
        <w:spacing w:line="240" w:lineRule="auto"/>
        <w:rPr>
          <w:szCs w:val="28"/>
        </w:rPr>
      </w:pPr>
    </w:p>
    <w:p w14:paraId="61AD07D8" w14:textId="39163CD1" w:rsidR="00CE521D" w:rsidRDefault="005C475A" w:rsidP="00CE521D">
      <w:pPr>
        <w:spacing w:line="240" w:lineRule="auto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09AD3F7" wp14:editId="1976CF10">
            <wp:extent cx="5940425" cy="7301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2021" w14:textId="77777777" w:rsidR="006E65D3" w:rsidRDefault="006E65D3">
      <w:pPr>
        <w:spacing w:after="160"/>
        <w:rPr>
          <w:szCs w:val="28"/>
        </w:rPr>
      </w:pPr>
      <w:r>
        <w:rPr>
          <w:szCs w:val="28"/>
        </w:rPr>
        <w:br w:type="page"/>
      </w:r>
    </w:p>
    <w:p w14:paraId="2527EA81" w14:textId="42419B2F" w:rsidR="006E65D3" w:rsidRDefault="006E65D3" w:rsidP="00CE521D">
      <w:pPr>
        <w:spacing w:line="240" w:lineRule="auto"/>
        <w:rPr>
          <w:szCs w:val="28"/>
        </w:rPr>
      </w:pPr>
      <w:r>
        <w:rPr>
          <w:szCs w:val="28"/>
        </w:rPr>
        <w:lastRenderedPageBreak/>
        <w:t>Исключив встроенные модели, получим следующую структуру таблиц:</w:t>
      </w:r>
    </w:p>
    <w:p w14:paraId="3C592086" w14:textId="77777777" w:rsidR="006E65D3" w:rsidRDefault="006E65D3" w:rsidP="00CE521D">
      <w:pPr>
        <w:spacing w:line="240" w:lineRule="auto"/>
        <w:rPr>
          <w:noProof/>
        </w:rPr>
      </w:pPr>
    </w:p>
    <w:p w14:paraId="5E694283" w14:textId="7C3C8BD1" w:rsidR="006E65D3" w:rsidRDefault="006E65D3" w:rsidP="006E65D3">
      <w:pPr>
        <w:spacing w:line="24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5C657050" wp14:editId="7077EA2B">
            <wp:extent cx="2562056" cy="2789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395" t="360" r="24444" b="61411"/>
                    <a:stretch/>
                  </pic:blipFill>
                  <pic:spPr bwMode="auto">
                    <a:xfrm>
                      <a:off x="0" y="0"/>
                      <a:ext cx="2563901" cy="279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CDE77" w14:textId="680F0BD2" w:rsidR="006E65D3" w:rsidRDefault="006E65D3" w:rsidP="006E65D3">
      <w:pPr>
        <w:spacing w:line="240" w:lineRule="auto"/>
        <w:rPr>
          <w:szCs w:val="28"/>
        </w:rPr>
      </w:pPr>
      <w:r>
        <w:rPr>
          <w:szCs w:val="28"/>
        </w:rPr>
        <w:t xml:space="preserve">Листинги файлов с описаниями моделей приведены в приложении. </w:t>
      </w:r>
      <w:r>
        <w:rPr>
          <w:szCs w:val="28"/>
        </w:rPr>
        <w:br/>
        <w:t>Структура таблиц базы данных, полученной после применения миграций, следующая:</w:t>
      </w:r>
    </w:p>
    <w:p w14:paraId="04B52AA6" w14:textId="06C8D2D9" w:rsidR="006E65D3" w:rsidRDefault="006E65D3" w:rsidP="006E65D3">
      <w:pPr>
        <w:spacing w:line="24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614D83BB" wp14:editId="370D10AE">
            <wp:extent cx="4265317" cy="537952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829" cy="542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7CBC" w14:textId="5BAA6614" w:rsidR="00F3095F" w:rsidRDefault="001942A4" w:rsidP="001942A4">
      <w:pPr>
        <w:spacing w:line="240" w:lineRule="auto"/>
        <w:jc w:val="center"/>
        <w:rPr>
          <w:b/>
          <w:bCs/>
          <w:szCs w:val="28"/>
        </w:rPr>
      </w:pPr>
      <w:r w:rsidRPr="001942A4">
        <w:rPr>
          <w:b/>
          <w:bCs/>
          <w:szCs w:val="28"/>
        </w:rPr>
        <w:lastRenderedPageBreak/>
        <w:t>Приложение</w:t>
      </w:r>
    </w:p>
    <w:p w14:paraId="331AFB30" w14:textId="6049001C" w:rsidR="001942A4" w:rsidRDefault="001942A4" w:rsidP="001942A4">
      <w:pPr>
        <w:spacing w:line="240" w:lineRule="auto"/>
        <w:jc w:val="center"/>
        <w:rPr>
          <w:szCs w:val="28"/>
        </w:rPr>
      </w:pPr>
      <w:r>
        <w:rPr>
          <w:szCs w:val="28"/>
        </w:rPr>
        <w:t>Исходный код файл</w:t>
      </w:r>
      <w:r w:rsidR="006E65D3">
        <w:rPr>
          <w:szCs w:val="28"/>
        </w:rPr>
        <w:t xml:space="preserve">а </w:t>
      </w:r>
      <w:r w:rsidR="006E65D3">
        <w:rPr>
          <w:szCs w:val="28"/>
          <w:lang w:val="en-US"/>
        </w:rPr>
        <w:t>models</w:t>
      </w:r>
      <w:r w:rsidR="006E65D3" w:rsidRPr="006E65D3">
        <w:rPr>
          <w:szCs w:val="28"/>
        </w:rPr>
        <w:t>.</w:t>
      </w:r>
      <w:r w:rsidR="006E65D3">
        <w:rPr>
          <w:szCs w:val="28"/>
          <w:lang w:val="en-US"/>
        </w:rPr>
        <w:t>py</w:t>
      </w:r>
    </w:p>
    <w:p w14:paraId="153F5EF2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django.contrib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.auth.models </w:t>
      </w:r>
      <w:r w:rsidRPr="006E65D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User</w:t>
      </w:r>
    </w:p>
    <w:p w14:paraId="3B2A2EA0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django.db </w:t>
      </w:r>
      <w:r w:rsidRPr="006E65D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models</w:t>
      </w:r>
    </w:p>
    <w:p w14:paraId="5C4B7941" w14:textId="77777777" w:rsidR="006E65D3" w:rsidRPr="006E65D3" w:rsidRDefault="006E65D3" w:rsidP="006E65D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77973E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E65D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BlogUser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E65D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User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4F1FD31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profile_pic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models.ImageField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upload_to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"media/profile_images"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null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8B0836" w14:textId="77777777" w:rsidR="006E65D3" w:rsidRPr="006E65D3" w:rsidRDefault="006E65D3" w:rsidP="006E65D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C6B710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E65D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Post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6E65D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E65D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469CA8A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user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models.ForeignKey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(BlogUser, 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on_delete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=models.CASCADE)</w:t>
      </w:r>
    </w:p>
    <w:p w14:paraId="598BCEFF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title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models.CharField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max_length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90F5AF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text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models.CharField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max_length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2E2DBD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header_image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models.ImageField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upload_to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"media/posts_images"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9D8C78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creation_time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models.DateTimeField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auto_now_add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822A525" w14:textId="77777777" w:rsidR="006E65D3" w:rsidRPr="006E65D3" w:rsidRDefault="006E65D3" w:rsidP="006E65D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265634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E65D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PostPiece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6E65D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E65D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DC5F9F4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order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models.IntegerField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F130997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parent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models.ForeignKey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(Post, 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on_delete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=models.CASCADE)</w:t>
      </w:r>
    </w:p>
    <w:p w14:paraId="0863BAC1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description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models.CharField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max_length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50029DE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image_data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models.ImageField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upload_to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"media/posts_images"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null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blank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532CDA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text_data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models.CharField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max_length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null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blank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EC5CC4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code_data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models.CharField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max_length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null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blank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AFC688" w14:textId="77777777" w:rsidR="006E65D3" w:rsidRPr="006E65D3" w:rsidRDefault="006E65D3" w:rsidP="006E65D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604F03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E65D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Comment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6E65D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E65D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0C3E661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user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models.ForeignKey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(BlogUser, 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on_delete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=models.CASCADE)</w:t>
      </w:r>
    </w:p>
    <w:p w14:paraId="3669EB3C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post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models.ForeignKey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(Post, 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on_delete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=models.CASCADE)</w:t>
      </w:r>
    </w:p>
    <w:p w14:paraId="18722807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content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models.CharField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max_length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76561A" w14:textId="77777777" w:rsidR="006E65D3" w:rsidRPr="006E65D3" w:rsidRDefault="006E65D3" w:rsidP="006E65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creation_time = </w:t>
      </w:r>
      <w:proofErr w:type="gramStart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models.DateTimeField</w:t>
      </w:r>
      <w:proofErr w:type="gramEnd"/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E65D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auto_now_add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E65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E65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AD1A12" w14:textId="77777777" w:rsidR="001942A4" w:rsidRPr="001942A4" w:rsidRDefault="001942A4" w:rsidP="001942A4">
      <w:pPr>
        <w:spacing w:line="240" w:lineRule="auto"/>
        <w:rPr>
          <w:szCs w:val="28"/>
          <w:lang w:val="en-US"/>
        </w:rPr>
      </w:pPr>
    </w:p>
    <w:sectPr w:rsidR="001942A4" w:rsidRPr="001942A4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E67E6"/>
    <w:multiLevelType w:val="hybridMultilevel"/>
    <w:tmpl w:val="170EE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07CE5"/>
    <w:multiLevelType w:val="hybridMultilevel"/>
    <w:tmpl w:val="67FA4F30"/>
    <w:lvl w:ilvl="0" w:tplc="14D8F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90F98"/>
    <w:multiLevelType w:val="hybridMultilevel"/>
    <w:tmpl w:val="BFEC6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2"/>
  </w:num>
  <w:num w:numId="10">
    <w:abstractNumId w:val="5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6B"/>
    <w:rsid w:val="00041B5F"/>
    <w:rsid w:val="00065426"/>
    <w:rsid w:val="000B0D88"/>
    <w:rsid w:val="000E58D6"/>
    <w:rsid w:val="001942A4"/>
    <w:rsid w:val="001C3C09"/>
    <w:rsid w:val="0028619C"/>
    <w:rsid w:val="00324968"/>
    <w:rsid w:val="00347888"/>
    <w:rsid w:val="0037064E"/>
    <w:rsid w:val="004076F4"/>
    <w:rsid w:val="00421013"/>
    <w:rsid w:val="00464DA8"/>
    <w:rsid w:val="004662EC"/>
    <w:rsid w:val="00476455"/>
    <w:rsid w:val="004F1FD2"/>
    <w:rsid w:val="0053061C"/>
    <w:rsid w:val="00550DB4"/>
    <w:rsid w:val="005705D3"/>
    <w:rsid w:val="00586F53"/>
    <w:rsid w:val="005C475A"/>
    <w:rsid w:val="006428D9"/>
    <w:rsid w:val="00680B41"/>
    <w:rsid w:val="006A7E6D"/>
    <w:rsid w:val="006E65D3"/>
    <w:rsid w:val="0071700C"/>
    <w:rsid w:val="00721F70"/>
    <w:rsid w:val="00746ABA"/>
    <w:rsid w:val="007B1128"/>
    <w:rsid w:val="007B25AC"/>
    <w:rsid w:val="007D4600"/>
    <w:rsid w:val="007F45F1"/>
    <w:rsid w:val="00831B6B"/>
    <w:rsid w:val="00834051"/>
    <w:rsid w:val="00860457"/>
    <w:rsid w:val="008E2995"/>
    <w:rsid w:val="00936C95"/>
    <w:rsid w:val="00944CC7"/>
    <w:rsid w:val="009B00EB"/>
    <w:rsid w:val="00A11EEB"/>
    <w:rsid w:val="00A679DE"/>
    <w:rsid w:val="00AA05A5"/>
    <w:rsid w:val="00AC337E"/>
    <w:rsid w:val="00B05D27"/>
    <w:rsid w:val="00B144FB"/>
    <w:rsid w:val="00B35056"/>
    <w:rsid w:val="00B36A2B"/>
    <w:rsid w:val="00B568FE"/>
    <w:rsid w:val="00BC7E27"/>
    <w:rsid w:val="00C40286"/>
    <w:rsid w:val="00CC6FDC"/>
    <w:rsid w:val="00CE521D"/>
    <w:rsid w:val="00D174A5"/>
    <w:rsid w:val="00D83A69"/>
    <w:rsid w:val="00DE7806"/>
    <w:rsid w:val="00E52289"/>
    <w:rsid w:val="00E7378C"/>
    <w:rsid w:val="00F3095F"/>
    <w:rsid w:val="00F30A20"/>
    <w:rsid w:val="00F83B0A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BE87"/>
  <w15:chartTrackingRefBased/>
  <w15:docId w15:val="{4D1117FB-7E20-44B4-B6C4-8E74F9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qFormat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6A7E6D"/>
    <w:pPr>
      <w:spacing w:after="200" w:line="240" w:lineRule="auto"/>
      <w:jc w:val="center"/>
    </w:pPr>
    <w:rPr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B3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Laboratornaya_rabota.dotx</Template>
  <TotalTime>224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Никита Р. Фаракшин</cp:lastModifiedBy>
  <cp:revision>13</cp:revision>
  <cp:lastPrinted>2020-02-21T20:28:00Z</cp:lastPrinted>
  <dcterms:created xsi:type="dcterms:W3CDTF">2020-11-02T20:02:00Z</dcterms:created>
  <dcterms:modified xsi:type="dcterms:W3CDTF">2020-12-30T14:45:00Z</dcterms:modified>
</cp:coreProperties>
</file>