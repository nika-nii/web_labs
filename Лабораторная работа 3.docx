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7A0FD867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8619C" w:rsidRPr="0028619C">
        <w:rPr>
          <w:rFonts w:cs="Times New Roman"/>
          <w:szCs w:val="28"/>
        </w:rPr>
        <w:t xml:space="preserve">Серверное программирование. </w:t>
      </w:r>
      <w:proofErr w:type="spellStart"/>
      <w:r w:rsidR="0028619C" w:rsidRPr="0028619C">
        <w:rPr>
          <w:rFonts w:cs="Times New Roman"/>
          <w:szCs w:val="28"/>
        </w:rPr>
        <w:t>Django</w:t>
      </w:r>
      <w:proofErr w:type="spellEnd"/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 xml:space="preserve">Технологии </w:t>
      </w:r>
      <w:proofErr w:type="spellStart"/>
      <w:r w:rsidRPr="00476455">
        <w:rPr>
          <w:rFonts w:cs="Times New Roman"/>
          <w:szCs w:val="28"/>
        </w:rPr>
        <w:t>web</w:t>
      </w:r>
      <w:proofErr w:type="spellEnd"/>
      <w:r w:rsidRPr="00476455">
        <w:rPr>
          <w:rFonts w:cs="Times New Roman"/>
          <w:szCs w:val="28"/>
        </w:rPr>
        <w:t>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 xml:space="preserve">ст. пр. </w:t>
      </w:r>
      <w:proofErr w:type="spellStart"/>
      <w:r w:rsidR="00476455">
        <w:rPr>
          <w:rFonts w:cs="Times New Roman"/>
          <w:szCs w:val="28"/>
        </w:rPr>
        <w:t>Картамышев</w:t>
      </w:r>
      <w:proofErr w:type="spellEnd"/>
      <w:r w:rsidR="00476455">
        <w:rPr>
          <w:rFonts w:cs="Times New Roman"/>
          <w:szCs w:val="28"/>
        </w:rPr>
        <w:t xml:space="preserve">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073C2045" w:rsidR="00E7378C" w:rsidRPr="000E58D6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944CC7">
        <w:rPr>
          <w:rFonts w:cs="Times New Roman"/>
          <w:b/>
          <w:szCs w:val="28"/>
        </w:rPr>
        <w:t>3</w:t>
      </w:r>
    </w:p>
    <w:p w14:paraId="128D6009" w14:textId="1E958C96" w:rsidR="0028619C" w:rsidRDefault="0028619C" w:rsidP="0028619C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Серверное программирование. </w:t>
      </w:r>
      <w:r>
        <w:rPr>
          <w:b/>
          <w:sz w:val="32"/>
          <w:szCs w:val="32"/>
          <w:lang w:val="en-US"/>
        </w:rPr>
        <w:t>Django</w:t>
      </w:r>
    </w:p>
    <w:p w14:paraId="3D59E52E" w14:textId="46594B8F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28619C" w:rsidRPr="0028619C">
        <w:rPr>
          <w:szCs w:val="28"/>
        </w:rPr>
        <w:t>познакомиться</w:t>
      </w:r>
      <w:proofErr w:type="gramEnd"/>
      <w:r w:rsidR="0028619C" w:rsidRPr="0028619C">
        <w:rPr>
          <w:szCs w:val="28"/>
        </w:rPr>
        <w:t xml:space="preserve"> с основами </w:t>
      </w:r>
      <w:proofErr w:type="spellStart"/>
      <w:r w:rsidR="0028619C" w:rsidRPr="0028619C">
        <w:rPr>
          <w:szCs w:val="28"/>
        </w:rPr>
        <w:t>backend</w:t>
      </w:r>
      <w:proofErr w:type="spellEnd"/>
      <w:r w:rsidR="0028619C" w:rsidRPr="0028619C">
        <w:rPr>
          <w:szCs w:val="28"/>
        </w:rPr>
        <w:t xml:space="preserve"> разработки </w:t>
      </w:r>
      <w:proofErr w:type="spellStart"/>
      <w:r w:rsidR="0028619C" w:rsidRPr="0028619C">
        <w:rPr>
          <w:szCs w:val="28"/>
        </w:rPr>
        <w:t>web</w:t>
      </w:r>
      <w:proofErr w:type="spellEnd"/>
      <w:r w:rsidR="0028619C" w:rsidRPr="0028619C">
        <w:rPr>
          <w:szCs w:val="28"/>
        </w:rPr>
        <w:t>-приложений. Научится писать скрипты на языке</w:t>
      </w:r>
      <w:r w:rsidR="0028619C" w:rsidRPr="000E58D6">
        <w:rPr>
          <w:szCs w:val="28"/>
        </w:rPr>
        <w:t xml:space="preserve"> </w:t>
      </w:r>
      <w:r w:rsidR="0028619C">
        <w:rPr>
          <w:szCs w:val="28"/>
          <w:lang w:val="en-US"/>
        </w:rPr>
        <w:t>Python</w:t>
      </w:r>
      <w:r w:rsidR="0028619C" w:rsidRPr="0028619C">
        <w:rPr>
          <w:szCs w:val="28"/>
        </w:rPr>
        <w:t xml:space="preserve">. Познакомиться с основами работы </w:t>
      </w:r>
      <w:proofErr w:type="spellStart"/>
      <w:r w:rsidR="0028619C" w:rsidRPr="0028619C">
        <w:rPr>
          <w:szCs w:val="28"/>
        </w:rPr>
        <w:t>docker</w:t>
      </w:r>
      <w:proofErr w:type="spellEnd"/>
      <w:r w:rsidR="0028619C" w:rsidRPr="0028619C">
        <w:rPr>
          <w:szCs w:val="28"/>
        </w:rPr>
        <w:t xml:space="preserve">. Познакомиться с фреймворком </w:t>
      </w:r>
      <w:r w:rsidR="0028619C">
        <w:rPr>
          <w:szCs w:val="28"/>
          <w:lang w:val="en-US"/>
        </w:rPr>
        <w:t>Django</w:t>
      </w:r>
      <w:r w:rsidR="0028619C" w:rsidRPr="0028619C">
        <w:rPr>
          <w:szCs w:val="28"/>
        </w:rPr>
        <w:t xml:space="preserve"> и научиться разворачивать проект, производить его настройку. Научится работать с API в приложении </w:t>
      </w:r>
      <w:proofErr w:type="spellStart"/>
      <w:r w:rsidR="0028619C" w:rsidRPr="0028619C">
        <w:rPr>
          <w:szCs w:val="28"/>
        </w:rPr>
        <w:t>Postman</w:t>
      </w:r>
      <w:proofErr w:type="spellEnd"/>
      <w:r w:rsidR="0028619C" w:rsidRPr="0028619C">
        <w:rPr>
          <w:szCs w:val="28"/>
        </w:rPr>
        <w:t>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0004786E" w14:textId="72859623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Развернуть базовое приложение </w:t>
      </w:r>
      <w:r>
        <w:rPr>
          <w:szCs w:val="28"/>
          <w:lang w:val="en-US"/>
        </w:rPr>
        <w:t>Django</w:t>
      </w:r>
      <w:r>
        <w:rPr>
          <w:szCs w:val="28"/>
        </w:rPr>
        <w:t>.</w:t>
      </w:r>
    </w:p>
    <w:p w14:paraId="468CD6A6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Настроить конфигурацию работы приложения с </w:t>
      </w:r>
      <w:r>
        <w:rPr>
          <w:szCs w:val="28"/>
          <w:lang w:val="en-US"/>
        </w:rPr>
        <w:t>docker</w:t>
      </w:r>
      <w:r>
        <w:rPr>
          <w:szCs w:val="28"/>
        </w:rPr>
        <w:t>.</w:t>
      </w:r>
    </w:p>
    <w:p w14:paraId="24136B1C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Добавить модуль для работы с </w:t>
      </w:r>
      <w:r>
        <w:rPr>
          <w:szCs w:val="28"/>
          <w:lang w:val="en-US"/>
        </w:rPr>
        <w:t>API</w:t>
      </w:r>
      <w:r>
        <w:rPr>
          <w:szCs w:val="28"/>
        </w:rPr>
        <w:t>.</w:t>
      </w:r>
    </w:p>
    <w:p w14:paraId="1800D97B" w14:textId="77777777" w:rsidR="0028619C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>Добавить несколько контроллеров со статическими данными.</w:t>
      </w:r>
    </w:p>
    <w:p w14:paraId="73A40205" w14:textId="77777777" w:rsidR="0028619C" w:rsidRPr="00404399" w:rsidRDefault="0028619C" w:rsidP="0028619C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Продемонстрировать работу </w:t>
      </w:r>
      <w:r>
        <w:rPr>
          <w:szCs w:val="28"/>
          <w:lang w:val="en-US"/>
        </w:rPr>
        <w:t>API</w:t>
      </w:r>
      <w:r w:rsidRPr="00404399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Postman</w:t>
      </w:r>
      <w:r>
        <w:rPr>
          <w:szCs w:val="28"/>
        </w:rPr>
        <w:t>.</w:t>
      </w:r>
    </w:p>
    <w:p w14:paraId="61AD07D8" w14:textId="2F297A25" w:rsidR="00CE521D" w:rsidRDefault="00CE521D" w:rsidP="00CE521D">
      <w:pPr>
        <w:spacing w:line="240" w:lineRule="auto"/>
        <w:rPr>
          <w:szCs w:val="28"/>
        </w:rPr>
      </w:pPr>
    </w:p>
    <w:p w14:paraId="3C02CE1B" w14:textId="40EBF627" w:rsidR="006A7E6D" w:rsidRDefault="007F45F1" w:rsidP="00F3095F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Демонстрация работы приложения</w:t>
      </w:r>
    </w:p>
    <w:p w14:paraId="374F05F8" w14:textId="77777777" w:rsidR="000E58D6" w:rsidRDefault="000E58D6" w:rsidP="00F3095F">
      <w:pPr>
        <w:spacing w:line="240" w:lineRule="auto"/>
        <w:jc w:val="center"/>
        <w:rPr>
          <w:b/>
          <w:bCs/>
          <w:szCs w:val="28"/>
        </w:rPr>
      </w:pPr>
    </w:p>
    <w:p w14:paraId="42BD7FAE" w14:textId="77777777" w:rsidR="000E58D6" w:rsidRDefault="000E58D6" w:rsidP="000E58D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B373BA8" wp14:editId="3D2EA13A">
            <wp:extent cx="5940425" cy="207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0F58" w14:textId="6BFAED4D" w:rsidR="000E58D6" w:rsidRPr="007D4600" w:rsidRDefault="000E58D6" w:rsidP="000E58D6">
      <w:pPr>
        <w:pStyle w:val="a8"/>
        <w:rPr>
          <w:noProof/>
          <w:lang w:val="en-US"/>
        </w:rPr>
      </w:pPr>
      <w:r>
        <w:t xml:space="preserve">Рис.  </w:t>
      </w:r>
      <w:fldSimple w:instr=" SEQ Рис._ \* ARABIC ">
        <w:r w:rsidR="001942A4">
          <w:rPr>
            <w:noProof/>
          </w:rPr>
          <w:t>1</w:t>
        </w:r>
      </w:fldSimple>
      <w:r w:rsidRPr="000E58D6">
        <w:t xml:space="preserve"> </w:t>
      </w:r>
      <w:r>
        <w:rPr>
          <w:noProof/>
        </w:rPr>
        <w:t xml:space="preserve">Запущено два контейнера </w:t>
      </w:r>
      <w:r>
        <w:rPr>
          <w:noProof/>
          <w:lang w:val="en-US"/>
        </w:rPr>
        <w:t>Docker</w:t>
      </w:r>
      <w:r w:rsidR="007D4600" w:rsidRPr="007D4600">
        <w:rPr>
          <w:noProof/>
        </w:rPr>
        <w:t xml:space="preserve"> </w:t>
      </w:r>
      <w:r w:rsidR="007D4600">
        <w:rPr>
          <w:noProof/>
        </w:rPr>
        <w:t xml:space="preserve">с помощью </w:t>
      </w:r>
      <w:r w:rsidR="007D4600">
        <w:rPr>
          <w:noProof/>
          <w:lang w:val="en-US"/>
        </w:rPr>
        <w:t>Docker-Compose</w:t>
      </w:r>
    </w:p>
    <w:p w14:paraId="604A4C41" w14:textId="77777777" w:rsidR="000E58D6" w:rsidRDefault="000E58D6" w:rsidP="000E58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B095E1" wp14:editId="41068642">
            <wp:extent cx="3459637" cy="5633085"/>
            <wp:effectExtent l="0" t="0" r="762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420" cy="56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3FC" w14:textId="481FACAE" w:rsidR="000E58D6" w:rsidRDefault="000E58D6" w:rsidP="000E58D6">
      <w:pPr>
        <w:pStyle w:val="a8"/>
      </w:pPr>
      <w:r>
        <w:t xml:space="preserve">Рис.  </w:t>
      </w:r>
      <w:fldSimple w:instr=" SEQ Рис._ \* ARABIC ">
        <w:r w:rsidR="001942A4">
          <w:rPr>
            <w:noProof/>
          </w:rPr>
          <w:t>2</w:t>
        </w:r>
      </w:fldSimple>
      <w:r w:rsidRPr="000E58D6">
        <w:t xml:space="preserve"> </w:t>
      </w:r>
      <w:r>
        <w:t xml:space="preserve">Приложение </w:t>
      </w:r>
      <w:r>
        <w:rPr>
          <w:lang w:val="en-US"/>
        </w:rPr>
        <w:t>Django</w:t>
      </w:r>
      <w:r w:rsidRPr="000E58D6">
        <w:t xml:space="preserve"> </w:t>
      </w:r>
      <w:r>
        <w:t>корректно работает</w:t>
      </w:r>
    </w:p>
    <w:p w14:paraId="7E583C62" w14:textId="77777777" w:rsidR="001942A4" w:rsidRPr="001942A4" w:rsidRDefault="001942A4" w:rsidP="001942A4"/>
    <w:p w14:paraId="1F7244D7" w14:textId="77777777" w:rsidR="001942A4" w:rsidRDefault="001942A4" w:rsidP="001942A4">
      <w:pPr>
        <w:keepNext/>
        <w:jc w:val="center"/>
      </w:pPr>
      <w:r>
        <w:rPr>
          <w:noProof/>
        </w:rPr>
        <w:drawing>
          <wp:inline distT="0" distB="0" distL="0" distR="0" wp14:anchorId="4C8BCEFE" wp14:editId="2A90B553">
            <wp:extent cx="17526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C43" w14:textId="11D47AE2" w:rsidR="001942A4" w:rsidRPr="001942A4" w:rsidRDefault="001942A4" w:rsidP="001942A4">
      <w:pPr>
        <w:pStyle w:val="a8"/>
      </w:pPr>
      <w:r>
        <w:t xml:space="preserve">Рис.  </w:t>
      </w:r>
      <w:fldSimple w:instr=" SEQ Рис._ \* ARABIC ">
        <w:r>
          <w:rPr>
            <w:noProof/>
          </w:rPr>
          <w:t>3</w:t>
        </w:r>
      </w:fldSimple>
      <w:r>
        <w:t xml:space="preserve"> Структура проекта</w:t>
      </w:r>
    </w:p>
    <w:p w14:paraId="01B67E81" w14:textId="77777777" w:rsidR="007D4600" w:rsidRDefault="007D4600" w:rsidP="007D4600">
      <w:pPr>
        <w:keepNext/>
        <w:jc w:val="center"/>
        <w:rPr>
          <w:noProof/>
        </w:rPr>
      </w:pPr>
    </w:p>
    <w:p w14:paraId="6A6C0C27" w14:textId="39A81EE8" w:rsidR="007D4600" w:rsidRDefault="007D4600" w:rsidP="007D4600">
      <w:pPr>
        <w:keepNext/>
        <w:jc w:val="center"/>
      </w:pPr>
      <w:r>
        <w:rPr>
          <w:noProof/>
        </w:rPr>
        <w:drawing>
          <wp:inline distT="0" distB="0" distL="0" distR="0" wp14:anchorId="15E67792" wp14:editId="37BBC602">
            <wp:extent cx="4445733" cy="3187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61"/>
                    <a:stretch/>
                  </pic:blipFill>
                  <pic:spPr bwMode="auto">
                    <a:xfrm>
                      <a:off x="0" y="0"/>
                      <a:ext cx="4445733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3F3DD" w14:textId="42CAD9AD" w:rsidR="000E58D6" w:rsidRDefault="007D4600" w:rsidP="007D4600">
      <w:pPr>
        <w:pStyle w:val="a8"/>
      </w:pPr>
      <w:r>
        <w:t xml:space="preserve">Рис.  </w:t>
      </w:r>
      <w:fldSimple w:instr=" SEQ Рис._ \* ARABIC ">
        <w:r w:rsidR="001942A4">
          <w:rPr>
            <w:noProof/>
          </w:rPr>
          <w:t>4</w:t>
        </w:r>
      </w:fldSimple>
      <w:r>
        <w:t xml:space="preserve"> Запрос к </w:t>
      </w:r>
      <w:r>
        <w:rPr>
          <w:lang w:val="en-US"/>
        </w:rPr>
        <w:t>API</w:t>
      </w:r>
      <w:r w:rsidRPr="007D4600">
        <w:t xml:space="preserve"> </w:t>
      </w:r>
      <w:r>
        <w:t xml:space="preserve">в приложении </w:t>
      </w:r>
      <w:r>
        <w:rPr>
          <w:lang w:val="en-US"/>
        </w:rPr>
        <w:t>Postman</w:t>
      </w:r>
      <w:r w:rsidRPr="007D4600">
        <w:t xml:space="preserve"> </w:t>
      </w:r>
      <w:r>
        <w:t>успешно получает данные</w:t>
      </w:r>
    </w:p>
    <w:p w14:paraId="07BACD19" w14:textId="77777777" w:rsidR="007D4600" w:rsidRDefault="007D4600" w:rsidP="007D4600">
      <w:pPr>
        <w:rPr>
          <w:noProof/>
        </w:rPr>
      </w:pPr>
    </w:p>
    <w:p w14:paraId="34E69239" w14:textId="77777777" w:rsidR="007D4600" w:rsidRDefault="007D4600" w:rsidP="007D4600">
      <w:pPr>
        <w:keepNext/>
        <w:jc w:val="center"/>
      </w:pPr>
      <w:r>
        <w:rPr>
          <w:noProof/>
        </w:rPr>
        <w:drawing>
          <wp:inline distT="0" distB="0" distL="0" distR="0" wp14:anchorId="06E8CBCF" wp14:editId="66E2952A">
            <wp:extent cx="4422286" cy="3187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56"/>
                    <a:stretch/>
                  </pic:blipFill>
                  <pic:spPr bwMode="auto">
                    <a:xfrm>
                      <a:off x="0" y="0"/>
                      <a:ext cx="4422286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D266A" w14:textId="1AC548BB" w:rsidR="007D4600" w:rsidRPr="007D4600" w:rsidRDefault="007D4600" w:rsidP="007D4600">
      <w:pPr>
        <w:pStyle w:val="a8"/>
      </w:pPr>
      <w:r>
        <w:t xml:space="preserve">Рис.  </w:t>
      </w:r>
      <w:fldSimple w:instr=" SEQ Рис._ \* ARABIC ">
        <w:r w:rsidR="001942A4">
          <w:rPr>
            <w:noProof/>
          </w:rPr>
          <w:t>5</w:t>
        </w:r>
      </w:fldSimple>
      <w:r w:rsidRPr="007D4600">
        <w:t xml:space="preserve"> </w:t>
      </w:r>
      <w:r>
        <w:t xml:space="preserve">Запрос к другой конечной точке </w:t>
      </w:r>
      <w:r>
        <w:rPr>
          <w:lang w:val="en-US"/>
        </w:rPr>
        <w:t>API</w:t>
      </w:r>
    </w:p>
    <w:p w14:paraId="0833AC55" w14:textId="32AD0D5C" w:rsidR="007D4600" w:rsidRPr="007D4600" w:rsidRDefault="007D4600" w:rsidP="007D4600"/>
    <w:p w14:paraId="1413F1B4" w14:textId="60928502" w:rsidR="001942A4" w:rsidRDefault="001942A4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70057CBC" w14:textId="5BAA6614" w:rsidR="00F3095F" w:rsidRDefault="001942A4" w:rsidP="001942A4">
      <w:pPr>
        <w:spacing w:line="240" w:lineRule="auto"/>
        <w:jc w:val="center"/>
        <w:rPr>
          <w:b/>
          <w:bCs/>
          <w:szCs w:val="28"/>
        </w:rPr>
      </w:pPr>
      <w:r w:rsidRPr="001942A4">
        <w:rPr>
          <w:b/>
          <w:bCs/>
          <w:szCs w:val="28"/>
        </w:rPr>
        <w:lastRenderedPageBreak/>
        <w:t>Приложение</w:t>
      </w:r>
    </w:p>
    <w:p w14:paraId="331AFB30" w14:textId="65658092" w:rsidR="001942A4" w:rsidRDefault="001942A4" w:rsidP="001942A4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Исходный код файлов </w:t>
      </w:r>
      <w:proofErr w:type="spellStart"/>
      <w:r>
        <w:rPr>
          <w:szCs w:val="28"/>
          <w:lang w:val="en-US"/>
        </w:rPr>
        <w:t>Dockerfile</w:t>
      </w:r>
      <w:proofErr w:type="spellEnd"/>
      <w:r w:rsidRPr="001942A4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docker</w:t>
      </w:r>
      <w:r w:rsidRPr="001942A4">
        <w:rPr>
          <w:szCs w:val="28"/>
        </w:rPr>
        <w:t>-</w:t>
      </w:r>
      <w:r>
        <w:rPr>
          <w:szCs w:val="28"/>
          <w:lang w:val="en-US"/>
        </w:rPr>
        <w:t>compose</w:t>
      </w:r>
      <w:r w:rsidRPr="001942A4">
        <w:rPr>
          <w:szCs w:val="28"/>
        </w:rPr>
        <w:t>.</w:t>
      </w:r>
      <w:proofErr w:type="spellStart"/>
      <w:r>
        <w:rPr>
          <w:szCs w:val="28"/>
          <w:lang w:val="en-US"/>
        </w:rPr>
        <w:t>yml</w:t>
      </w:r>
      <w:proofErr w:type="spellEnd"/>
      <w:r w:rsidRPr="001942A4">
        <w:rPr>
          <w:szCs w:val="28"/>
        </w:rPr>
        <w:t xml:space="preserve">. </w:t>
      </w:r>
      <w:r>
        <w:rPr>
          <w:szCs w:val="28"/>
        </w:rPr>
        <w:t>Код отдающего данные контроллера.</w:t>
      </w:r>
    </w:p>
    <w:p w14:paraId="3A50EDA4" w14:textId="17969DA7" w:rsid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docker-</w:t>
      </w:r>
      <w:proofErr w:type="spellStart"/>
      <w:r w:rsidRPr="001942A4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compose.yml</w:t>
      </w:r>
      <w:proofErr w:type="spellEnd"/>
    </w:p>
    <w:p w14:paraId="082AC878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1250115D" w14:textId="4BCE098B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version: "3.8"</w:t>
      </w:r>
    </w:p>
    <w:p w14:paraId="24B6DA2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</w:t>
      </w:r>
    </w:p>
    <w:p w14:paraId="15DBDAF2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services:</w:t>
      </w:r>
    </w:p>
    <w:p w14:paraId="2E6B220C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5F05FFAC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image: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</w:t>
      </w:r>
      <w:proofErr w:type="spellEnd"/>
    </w:p>
    <w:p w14:paraId="042E571C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environment:</w:t>
      </w:r>
    </w:p>
    <w:p w14:paraId="00D076B0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- POSTGRES_DB=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</w:t>
      </w:r>
      <w:proofErr w:type="spellEnd"/>
    </w:p>
    <w:p w14:paraId="5865E32D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- POSTGRES_USER=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</w:t>
      </w:r>
      <w:proofErr w:type="spellEnd"/>
    </w:p>
    <w:p w14:paraId="57C919C0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- POSTGRES_PASSWORD=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postgres</w:t>
      </w:r>
      <w:proofErr w:type="spellEnd"/>
    </w:p>
    <w:p w14:paraId="58EDCF56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web:</w:t>
      </w:r>
    </w:p>
    <w:p w14:paraId="3638085C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build</w:t>
      </w:r>
      <w:proofErr w:type="gram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: .</w:t>
      </w:r>
      <w:proofErr w:type="gramEnd"/>
    </w:p>
    <w:p w14:paraId="1EA57D6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command: python manage.py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runserver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0.0.0.0:8000</w:t>
      </w:r>
    </w:p>
    <w:p w14:paraId="4DC892F0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volumes:</w:t>
      </w:r>
    </w:p>
    <w:p w14:paraId="22B9D5B5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proofErr w:type="gram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- .</w:t>
      </w:r>
      <w:proofErr w:type="gram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:/code</w:t>
      </w:r>
    </w:p>
    <w:p w14:paraId="4E485665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ports:</w:t>
      </w:r>
    </w:p>
    <w:p w14:paraId="48275222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- "8000:8000"</w:t>
      </w:r>
    </w:p>
    <w:p w14:paraId="2786BC58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depends_on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76F43536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-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db</w:t>
      </w:r>
      <w:proofErr w:type="spellEnd"/>
    </w:p>
    <w:p w14:paraId="02025C13" w14:textId="6C594AEE" w:rsidR="001942A4" w:rsidRDefault="001942A4" w:rsidP="001942A4">
      <w:pPr>
        <w:spacing w:line="240" w:lineRule="auto"/>
        <w:rPr>
          <w:szCs w:val="28"/>
        </w:rPr>
      </w:pPr>
    </w:p>
    <w:p w14:paraId="25599819" w14:textId="212EF1D2" w:rsid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proofErr w:type="spellStart"/>
      <w:r w:rsidRPr="001942A4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Dockerfile</w:t>
      </w:r>
      <w:proofErr w:type="spellEnd"/>
    </w:p>
    <w:p w14:paraId="20FFCB6D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2FEE160A" w14:textId="765B3DAA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FROM python:3</w:t>
      </w:r>
    </w:p>
    <w:p w14:paraId="5BD0522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ENV PYTHONUNBUFFERED=1</w:t>
      </w:r>
    </w:p>
    <w:p w14:paraId="61EC77CF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WORKDIR /code</w:t>
      </w:r>
    </w:p>
    <w:p w14:paraId="47BD31A4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COPY requirements.txt /code/</w:t>
      </w:r>
    </w:p>
    <w:p w14:paraId="40263A9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RUN pip install -r requirements.txt</w:t>
      </w:r>
    </w:p>
    <w:p w14:paraId="15A1AC4A" w14:textId="102BC8AD" w:rsid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COPY .</w:t>
      </w:r>
      <w:proofErr w:type="gram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/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code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</w:p>
    <w:p w14:paraId="7ABE5189" w14:textId="724AF9EA" w:rsid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1627DAB" w14:textId="60504017" w:rsid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v</w:t>
      </w:r>
      <w:r w:rsidRPr="001942A4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iews.py</w:t>
      </w:r>
    </w:p>
    <w:p w14:paraId="173482F0" w14:textId="548FF18D" w:rsid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1FAFA34E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static_post_list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14:paraId="3018A9B9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response = </w:t>
      </w:r>
      <w:proofErr w:type="spellStart"/>
      <w:proofErr w:type="gram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json.dumps</w:t>
      </w:r>
      <w:proofErr w:type="spellEnd"/>
      <w:proofErr w:type="gram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</w:p>
    <w:p w14:paraId="3D33F580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[</w:t>
      </w:r>
    </w:p>
    <w:p w14:paraId="0D5DFA6F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{</w:t>
      </w:r>
    </w:p>
    <w:p w14:paraId="695D1A03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post_image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готовится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",</w:t>
      </w:r>
    </w:p>
    <w:p w14:paraId="33BBCCF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post_title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"Linux",</w:t>
      </w:r>
    </w:p>
    <w:p w14:paraId="46B209F3" w14:textId="61EF437A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"post_text": "В начале месяца некоторые горожане получили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…”</w:t>
      </w:r>
    </w:p>
    <w:p w14:paraId="3734854C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post_link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linux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74EA7C2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},</w:t>
      </w:r>
    </w:p>
    <w:p w14:paraId="62AA430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{</w:t>
      </w:r>
    </w:p>
    <w:p w14:paraId="38D95EFF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post_image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готовится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",</w:t>
      </w:r>
    </w:p>
    <w:p w14:paraId="061E2A1E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post_title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":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React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",</w:t>
      </w:r>
    </w:p>
    <w:p w14:paraId="4E426D55" w14:textId="3B9906BC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"post_text": "Иногда возникает такая ситуация: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… 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",</w:t>
      </w:r>
    </w:p>
    <w:p w14:paraId="656924B4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post_link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"react"</w:t>
      </w:r>
    </w:p>
    <w:p w14:paraId="0DB1EA88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},</w:t>
      </w:r>
    </w:p>
    <w:p w14:paraId="7D7F0E69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    ]</w:t>
      </w:r>
    </w:p>
    <w:p w14:paraId="0E58DC64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020BA0C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(response)</w:t>
      </w:r>
    </w:p>
    <w:p w14:paraId="1322B6FA" w14:textId="77777777" w:rsidR="001942A4" w:rsidRPr="001942A4" w:rsidRDefault="001942A4" w:rsidP="001942A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5D2446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static_post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(request):</w:t>
      </w:r>
    </w:p>
    <w:p w14:paraId="5E96FB02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response = </w:t>
      </w:r>
      <w:proofErr w:type="spellStart"/>
      <w:proofErr w:type="gram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json.dumps</w:t>
      </w:r>
      <w:proofErr w:type="spellEnd"/>
      <w:proofErr w:type="gram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</w:p>
    <w:p w14:paraId="6128628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{</w:t>
      </w:r>
    </w:p>
    <w:p w14:paraId="6558B6F9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header_image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": "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готовится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",</w:t>
      </w:r>
    </w:p>
    <w:p w14:paraId="177057CF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"title": "React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пост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",</w:t>
      </w:r>
    </w:p>
    <w:p w14:paraId="4BE56283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"date": "01.01.2020",</w:t>
      </w:r>
    </w:p>
    <w:p w14:paraId="3A010BE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content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": [</w:t>
      </w:r>
    </w:p>
    <w:p w14:paraId="5532DF0E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{</w:t>
      </w:r>
    </w:p>
    <w:p w14:paraId="1BA40E2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": "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text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",</w:t>
      </w:r>
    </w:p>
    <w:p w14:paraId="7FBECCFE" w14:textId="4C83A023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    "content": "Иногда возникает такая ситуация: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..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."</w:t>
      </w:r>
    </w:p>
    <w:p w14:paraId="55CB37A4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},</w:t>
      </w:r>
    </w:p>
    <w:p w14:paraId="702262B8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{</w:t>
      </w:r>
    </w:p>
    <w:p w14:paraId="72322C5E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"type": "image",</w:t>
      </w:r>
    </w:p>
    <w:p w14:paraId="09DD1859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"content": "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Картинка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готовится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01FBCE1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},</w:t>
      </w:r>
    </w:p>
    <w:p w14:paraId="341E5EA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{</w:t>
      </w:r>
    </w:p>
    <w:p w14:paraId="0C22617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"type": "code",</w:t>
      </w:r>
    </w:p>
    <w:p w14:paraId="1E0234E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"content": "some react code here, let it be cool"</w:t>
      </w:r>
    </w:p>
    <w:p w14:paraId="55B44281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},</w:t>
      </w:r>
    </w:p>
    <w:p w14:paraId="7F683EB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{</w:t>
      </w:r>
    </w:p>
    <w:p w14:paraId="5D3B6D0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"type": "text",</w:t>
      </w:r>
    </w:p>
    <w:p w14:paraId="4BD3020E" w14:textId="20D12D4F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    "content": "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Нелегка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России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1942A4">
        <w:rPr>
          <w:rFonts w:ascii="Consolas" w:eastAsia="Times New Roman" w:hAnsi="Consolas" w:cs="Times New Roman"/>
          <w:sz w:val="21"/>
          <w:szCs w:val="21"/>
          <w:lang w:eastAsia="ru-RU"/>
        </w:rPr>
        <w:t>судьба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React: 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..</w:t>
      </w: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."</w:t>
      </w:r>
    </w:p>
    <w:p w14:paraId="7902C2BA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}</w:t>
      </w:r>
    </w:p>
    <w:p w14:paraId="79F54C22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]</w:t>
      </w:r>
    </w:p>
    <w:p w14:paraId="5276AA37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</w:t>
      </w:r>
    </w:p>
    <w:p w14:paraId="2D6CCF2E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)</w:t>
      </w:r>
    </w:p>
    <w:p w14:paraId="4254F153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</w:t>
      </w:r>
      <w:proofErr w:type="spellStart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HttpResponse</w:t>
      </w:r>
      <w:proofErr w:type="spellEnd"/>
      <w:r w:rsidRPr="001942A4">
        <w:rPr>
          <w:rFonts w:ascii="Consolas" w:eastAsia="Times New Roman" w:hAnsi="Consolas" w:cs="Times New Roman"/>
          <w:sz w:val="21"/>
          <w:szCs w:val="21"/>
          <w:lang w:val="en-US" w:eastAsia="ru-RU"/>
        </w:rPr>
        <w:t>(response)</w:t>
      </w:r>
    </w:p>
    <w:p w14:paraId="31328930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389C742A" w14:textId="77777777" w:rsidR="001942A4" w:rsidRPr="001942A4" w:rsidRDefault="001942A4" w:rsidP="001942A4">
      <w:pPr>
        <w:spacing w:line="240" w:lineRule="auto"/>
        <w:rPr>
          <w:szCs w:val="28"/>
          <w:lang w:val="en-US"/>
        </w:rPr>
      </w:pPr>
    </w:p>
    <w:p w14:paraId="40AD1A12" w14:textId="77777777" w:rsidR="001942A4" w:rsidRPr="001942A4" w:rsidRDefault="001942A4" w:rsidP="001942A4">
      <w:pPr>
        <w:spacing w:line="240" w:lineRule="auto"/>
        <w:rPr>
          <w:szCs w:val="28"/>
          <w:lang w:val="en-US"/>
        </w:rPr>
      </w:pPr>
    </w:p>
    <w:sectPr w:rsidR="001942A4" w:rsidRPr="001942A4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0E58D6"/>
    <w:rsid w:val="001942A4"/>
    <w:rsid w:val="001C3C09"/>
    <w:rsid w:val="0028619C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6A7E6D"/>
    <w:rsid w:val="0071700C"/>
    <w:rsid w:val="00721F70"/>
    <w:rsid w:val="00746ABA"/>
    <w:rsid w:val="007B1128"/>
    <w:rsid w:val="007B25AC"/>
    <w:rsid w:val="007D4600"/>
    <w:rsid w:val="007F45F1"/>
    <w:rsid w:val="00831B6B"/>
    <w:rsid w:val="00834051"/>
    <w:rsid w:val="00860457"/>
    <w:rsid w:val="008E2995"/>
    <w:rsid w:val="00936C95"/>
    <w:rsid w:val="00944CC7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174A5"/>
    <w:rsid w:val="00D83A69"/>
    <w:rsid w:val="00DE7806"/>
    <w:rsid w:val="00E52289"/>
    <w:rsid w:val="00E7378C"/>
    <w:rsid w:val="00F3095F"/>
    <w:rsid w:val="00F30A20"/>
    <w:rsid w:val="00F83B0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A7E6D"/>
    <w:pPr>
      <w:spacing w:after="200" w:line="240" w:lineRule="auto"/>
      <w:jc w:val="center"/>
    </w:pPr>
    <w:rPr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143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12</cp:revision>
  <cp:lastPrinted>2020-02-21T20:28:00Z</cp:lastPrinted>
  <dcterms:created xsi:type="dcterms:W3CDTF">2020-11-02T20:02:00Z</dcterms:created>
  <dcterms:modified xsi:type="dcterms:W3CDTF">2020-11-20T22:40:00Z</dcterms:modified>
</cp:coreProperties>
</file>